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4832"/>
        <w:gridCol w:w="4914"/>
      </w:tblGrid>
      <w:tr w:rsidR="00065BB9" w:rsidRPr="006566C4" w14:paraId="0C5FE2C4" w14:textId="77777777" w:rsidTr="00090038">
        <w:tc>
          <w:tcPr>
            <w:tcW w:w="5035" w:type="dxa"/>
          </w:tcPr>
          <w:sdt>
            <w:sdtPr>
              <w:alias w:val="Firmennamen eingeben:"/>
              <w:tag w:val="Firmennamen eingeben:"/>
              <w:id w:val="260022081"/>
              <w:placeholder>
                <w:docPart w:val="6719927FB18647B1A359A8689F55458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/>
            </w:sdtPr>
            <w:sdtContent>
              <w:p w14:paraId="31CCE44A" w14:textId="77777777" w:rsidR="00065BB9" w:rsidRPr="006566C4" w:rsidRDefault="00065BB9" w:rsidP="00065BB9">
                <w:pPr>
                  <w:pStyle w:val="Firmenname"/>
                </w:pPr>
                <w:r w:rsidRPr="006566C4">
                  <w:rPr>
                    <w:lang w:bidi="de-DE"/>
                  </w:rPr>
                  <w:t>Firmenname</w:t>
                </w:r>
              </w:p>
            </w:sdtContent>
          </w:sdt>
          <w:sdt>
            <w:sdtPr>
              <w:alias w:val="Ihren Firmenslogan eingeben:"/>
              <w:tag w:val="Ihren Firmenslogan eingeben:"/>
              <w:id w:val="260021543"/>
              <w:placeholder>
                <w:docPart w:val="F7A32FEBA7D14FA9A579900199293B94"/>
              </w:placeholder>
              <w:temporary/>
              <w:showingPlcHdr/>
              <w15:appearance w15:val="hidden"/>
            </w:sdtPr>
            <w:sdtContent>
              <w:p w14:paraId="1C5EADF2" w14:textId="77777777" w:rsidR="00065BB9" w:rsidRPr="006566C4" w:rsidRDefault="00065BB9" w:rsidP="00065BB9">
                <w:pPr>
                  <w:pStyle w:val="berschrift3"/>
                </w:pPr>
                <w:r w:rsidRPr="006566C4">
                  <w:rPr>
                    <w:lang w:bidi="de-DE"/>
                  </w:rPr>
                  <w:t>Ihr Firmenslogan</w:t>
                </w:r>
              </w:p>
            </w:sdtContent>
          </w:sdt>
          <w:sdt>
            <w:sdtPr>
              <w:alias w:val="Straße eingeben:"/>
              <w:tag w:val="Straße eingeben:"/>
              <w:id w:val="260021570"/>
              <w:placeholder>
                <w:docPart w:val="07995905669B460F80972156B486433F"/>
              </w:placeholder>
              <w:temporary/>
              <w:showingPlcHdr/>
              <w15:appearance w15:val="hidden"/>
            </w:sdtPr>
            <w:sdtContent>
              <w:p w14:paraId="7743E631" w14:textId="77777777" w:rsidR="00065BB9" w:rsidRPr="006566C4" w:rsidRDefault="00065BB9" w:rsidP="00065BB9">
                <w:r w:rsidRPr="006566C4">
                  <w:rPr>
                    <w:lang w:bidi="de-DE"/>
                  </w:rPr>
                  <w:t>Straße</w:t>
                </w:r>
              </w:p>
            </w:sdtContent>
          </w:sdt>
          <w:sdt>
            <w:sdtPr>
              <w:alias w:val="PLZ Ort eingeben:"/>
              <w:tag w:val="PLZ Ort eingeben"/>
              <w:id w:val="260021600"/>
              <w:placeholder>
                <w:docPart w:val="8881EC3F16934D5094953F2A5BB68D33"/>
              </w:placeholder>
              <w:temporary/>
              <w:showingPlcHdr/>
              <w15:appearance w15:val="hidden"/>
            </w:sdtPr>
            <w:sdtContent>
              <w:p w14:paraId="02E2D85F" w14:textId="77777777" w:rsidR="00065BB9" w:rsidRPr="006566C4" w:rsidRDefault="00065BB9" w:rsidP="00065BB9">
                <w:r w:rsidRPr="006566C4">
                  <w:rPr>
                    <w:lang w:bidi="de-DE"/>
                  </w:rPr>
                  <w:t>PLZ Ort</w:t>
                </w:r>
              </w:p>
            </w:sdtContent>
          </w:sdt>
          <w:p w14:paraId="53935DA6" w14:textId="77777777" w:rsidR="00065BB9" w:rsidRPr="006566C4" w:rsidRDefault="00000000" w:rsidP="00065BB9">
            <w:sdt>
              <w:sdtPr>
                <w:alias w:val="Telefon:"/>
                <w:tag w:val="Telefon:"/>
                <w:id w:val="-1773844878"/>
                <w:placeholder>
                  <w:docPart w:val="CB6A0A09065C4F4CB51E3ADA97331DFF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Telefon</w:t>
                </w:r>
              </w:sdtContent>
            </w:sdt>
            <w:r w:rsidR="00D0610E" w:rsidRPr="006566C4">
              <w:rPr>
                <w:lang w:bidi="de-DE"/>
              </w:rPr>
              <w:t xml:space="preserve">: </w:t>
            </w:r>
            <w:sdt>
              <w:sdtPr>
                <w:alias w:val="Telefon eingeben:"/>
                <w:tag w:val="Telefon eingeben:"/>
                <w:id w:val="260021627"/>
                <w:placeholder>
                  <w:docPart w:val="F2AF6F621BA14571AE006FBBF91BAE0E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Telefon</w:t>
                </w:r>
                <w:r w:rsidR="00661744" w:rsidRPr="006566C4">
                  <w:rPr>
                    <w:lang w:bidi="de-DE"/>
                  </w:rPr>
                  <w:t xml:space="preserve"> eingeben</w:t>
                </w:r>
              </w:sdtContent>
            </w:sdt>
            <w:r w:rsidR="00D0610E" w:rsidRPr="006566C4">
              <w:rPr>
                <w:lang w:bidi="de-DE"/>
              </w:rPr>
              <w:t xml:space="preserve"> </w:t>
            </w:r>
            <w:sdt>
              <w:sdtPr>
                <w:alias w:val="Fax:"/>
                <w:tag w:val="Fax:"/>
                <w:id w:val="1807737215"/>
                <w:placeholder>
                  <w:docPart w:val="51DB664F3A904FEE8295182C50A2E3FA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Fax</w:t>
                </w:r>
              </w:sdtContent>
            </w:sdt>
            <w:r w:rsidR="00D0610E" w:rsidRPr="006566C4">
              <w:rPr>
                <w:lang w:bidi="de-DE"/>
              </w:rPr>
              <w:t xml:space="preserve">: </w:t>
            </w:r>
            <w:sdt>
              <w:sdtPr>
                <w:alias w:val="Fax eingeben:"/>
                <w:tag w:val="Fax eingeben:"/>
                <w:id w:val="260021659"/>
                <w:placeholder>
                  <w:docPart w:val="D99E6BD5734643D19C1FE3A257F76BDE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Fax eingeben</w:t>
                </w:r>
              </w:sdtContent>
            </w:sdt>
          </w:p>
        </w:tc>
        <w:tc>
          <w:tcPr>
            <w:tcW w:w="5035" w:type="dxa"/>
          </w:tcPr>
          <w:p w14:paraId="577C786E" w14:textId="77777777" w:rsidR="00065BB9" w:rsidRPr="006566C4" w:rsidRDefault="00000000" w:rsidP="00065BB9">
            <w:pPr>
              <w:pStyle w:val="berschrift1"/>
            </w:pPr>
            <w:sdt>
              <w:sdtPr>
                <w:alias w:val="Rechnung:"/>
                <w:tag w:val="Rechnung:"/>
                <w:id w:val="-1343387799"/>
                <w:placeholder>
                  <w:docPart w:val="F61CE06FFDFB46A094130AA9A8753206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RECHNUNG</w:t>
                </w:r>
              </w:sdtContent>
            </w:sdt>
          </w:p>
          <w:p w14:paraId="5D24FD9C" w14:textId="77777777" w:rsidR="00065BB9" w:rsidRPr="006566C4" w:rsidRDefault="00000000" w:rsidP="00065BB9">
            <w:pPr>
              <w:pStyle w:val="Rechtsbndig"/>
            </w:pPr>
            <w:sdt>
              <w:sdtPr>
                <w:alias w:val="Rechnung:"/>
                <w:tag w:val="Rechnung:"/>
                <w:id w:val="-137807521"/>
                <w:placeholder>
                  <w:docPart w:val="42E9B52D83C74A74840EA0B6466D57B8"/>
                </w:placeholder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Rechnungsnr.</w:t>
                </w:r>
              </w:sdtContent>
            </w:sdt>
            <w:sdt>
              <w:sdtPr>
                <w:alias w:val="Rechnungsnummer eingeben:"/>
                <w:tag w:val="Rechnungsnummer eingeben:"/>
                <w:id w:val="873653702"/>
                <w:placeholder>
                  <w:docPart w:val="FAECCF1C7FFF43EAB3CB41F2B34AFEB5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Nummer</w:t>
                </w:r>
              </w:sdtContent>
            </w:sdt>
          </w:p>
          <w:p w14:paraId="6F2227DB" w14:textId="77777777" w:rsidR="00065BB9" w:rsidRPr="006566C4" w:rsidRDefault="00000000" w:rsidP="00D60631">
            <w:pPr>
              <w:pStyle w:val="Rechtsbndig"/>
            </w:pPr>
            <w:sdt>
              <w:sdtPr>
                <w:alias w:val="Datum:"/>
                <w:tag w:val="Datum:"/>
                <w:id w:val="1217624365"/>
                <w:placeholder>
                  <w:docPart w:val="7E1680DF793540CDB1172CC4ED0A9D34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Datum:</w:t>
                </w:r>
              </w:sdtContent>
            </w:sdt>
            <w:r w:rsidR="00065BB9" w:rsidRPr="006566C4">
              <w:rPr>
                <w:lang w:bidi="de-DE"/>
              </w:rPr>
              <w:t xml:space="preserve"> </w:t>
            </w:r>
            <w:sdt>
              <w:sdtPr>
                <w:alias w:val="Datum eingeben:"/>
                <w:tag w:val="Datum eingeben:"/>
                <w:id w:val="344675658"/>
                <w:placeholder>
                  <w:docPart w:val="90A015D1289E4D66BEB5C71536DFBAF1"/>
                </w:placeholder>
                <w:temporary/>
                <w:showingPlcHdr/>
                <w15:appearance w15:val="hidden"/>
              </w:sdtPr>
              <w:sdtContent>
                <w:r w:rsidR="00065BB9" w:rsidRPr="006566C4">
                  <w:rPr>
                    <w:lang w:bidi="de-DE"/>
                  </w:rPr>
                  <w:t>Datum eingeben</w:t>
                </w:r>
              </w:sdtContent>
            </w:sdt>
          </w:p>
        </w:tc>
      </w:tr>
      <w:tr w:rsidR="00D60631" w:rsidRPr="006566C4" w14:paraId="525032B4" w14:textId="77777777" w:rsidTr="00090038">
        <w:tc>
          <w:tcPr>
            <w:tcW w:w="5035" w:type="dxa"/>
            <w:tcMar>
              <w:bottom w:w="720" w:type="dxa"/>
            </w:tcMar>
          </w:tcPr>
          <w:p w14:paraId="558B2363" w14:textId="77777777" w:rsidR="00D60631" w:rsidRPr="006566C4" w:rsidRDefault="00000000" w:rsidP="00D60631">
            <w:pPr>
              <w:pStyle w:val="berschrift2"/>
            </w:pPr>
            <w:sdt>
              <w:sdtPr>
                <w:alias w:val="An:"/>
                <w:tag w:val="An:"/>
                <w:id w:val="143782713"/>
                <w:placeholder>
                  <w:docPart w:val="D01513D0F5164CFA954E3E51AB8B5CFA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An:</w:t>
                </w:r>
              </w:sdtContent>
            </w:sdt>
          </w:p>
          <w:sdt>
            <w:sdtPr>
              <w:alias w:val="Kundennamen eingeben:"/>
              <w:tag w:val="Kundennamen eingeben:"/>
              <w:id w:val="1084797854"/>
              <w:placeholder>
                <w:docPart w:val="48AE0B1A865343CFB5C700FF73B0CEBD"/>
              </w:placeholder>
              <w:temporary/>
              <w:showingPlcHdr/>
              <w15:appearance w15:val="hidden"/>
            </w:sdtPr>
            <w:sdtContent>
              <w:p w14:paraId="55D970EB" w14:textId="77777777" w:rsidR="00D60631" w:rsidRPr="006566C4" w:rsidRDefault="00D60631" w:rsidP="00D60631">
                <w:r w:rsidRPr="006566C4">
                  <w:rPr>
                    <w:lang w:bidi="de-DE"/>
                  </w:rPr>
                  <w:t>Kundenname</w:t>
                </w:r>
              </w:p>
            </w:sdtContent>
          </w:sdt>
          <w:sdt>
            <w:sdtPr>
              <w:alias w:val="Firmennamen eingeben:"/>
              <w:tag w:val="Firmennamen eingeben:"/>
              <w:id w:val="330962534"/>
              <w:placeholder>
                <w:docPart w:val="D9B7FB3D3DE249989BE4797E0F26E4F6"/>
              </w:placeholder>
              <w:temporary/>
              <w:showingPlcHdr/>
              <w15:appearance w15:val="hidden"/>
            </w:sdtPr>
            <w:sdtContent>
              <w:p w14:paraId="11CDCD0D" w14:textId="77777777" w:rsidR="00D60631" w:rsidRPr="006566C4" w:rsidRDefault="00D60631" w:rsidP="00D60631">
                <w:r w:rsidRPr="006566C4">
                  <w:rPr>
                    <w:lang w:bidi="de-DE"/>
                  </w:rPr>
                  <w:t>Firmenname</w:t>
                </w:r>
              </w:p>
            </w:sdtContent>
          </w:sdt>
          <w:sdt>
            <w:sdtPr>
              <w:alias w:val="Straße eingeben:"/>
              <w:tag w:val="Straße eingeben:"/>
              <w:id w:val="-2089838786"/>
              <w:placeholder>
                <w:docPart w:val="73CF4A0A6F4C48BB98053FA45B1E92DE"/>
              </w:placeholder>
              <w:temporary/>
              <w:showingPlcHdr/>
              <w15:appearance w15:val="hidden"/>
            </w:sdtPr>
            <w:sdtContent>
              <w:p w14:paraId="1F4031DC" w14:textId="77777777" w:rsidR="00D60631" w:rsidRPr="006566C4" w:rsidRDefault="00D60631" w:rsidP="00D60631">
                <w:r w:rsidRPr="006566C4">
                  <w:rPr>
                    <w:lang w:bidi="de-DE"/>
                  </w:rPr>
                  <w:t>Straße</w:t>
                </w:r>
              </w:p>
            </w:sdtContent>
          </w:sdt>
          <w:sdt>
            <w:sdtPr>
              <w:alias w:val="PLZ Ort eingeben:"/>
              <w:tag w:val="PLZ Ort eingeben:"/>
              <w:id w:val="-1786176941"/>
              <w:placeholder>
                <w:docPart w:val="75FADE6F00C641ED9E0DB32352C54401"/>
              </w:placeholder>
              <w:temporary/>
              <w:showingPlcHdr/>
              <w15:appearance w15:val="hidden"/>
            </w:sdtPr>
            <w:sdtContent>
              <w:p w14:paraId="7CC578FE" w14:textId="77777777" w:rsidR="00D60631" w:rsidRPr="006566C4" w:rsidRDefault="00D60631" w:rsidP="00D60631">
                <w:r w:rsidRPr="006566C4">
                  <w:rPr>
                    <w:lang w:bidi="de-DE"/>
                  </w:rPr>
                  <w:t>PLZ Ort</w:t>
                </w:r>
              </w:p>
            </w:sdtContent>
          </w:sdt>
        </w:tc>
        <w:tc>
          <w:tcPr>
            <w:tcW w:w="5035" w:type="dxa"/>
            <w:tcMar>
              <w:bottom w:w="720" w:type="dxa"/>
            </w:tcMar>
          </w:tcPr>
          <w:p w14:paraId="3EBFB1B1" w14:textId="77777777" w:rsidR="00D60631" w:rsidRPr="006566C4" w:rsidRDefault="00000000" w:rsidP="00D60631">
            <w:pPr>
              <w:pStyle w:val="berschrift2"/>
            </w:pPr>
            <w:sdt>
              <w:sdtPr>
                <w:alias w:val="Für:"/>
                <w:tag w:val="Für:"/>
                <w:id w:val="-903300106"/>
                <w:placeholder>
                  <w:docPart w:val="86AA3135ACF54615B0498754971A9DD8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Für:</w:t>
                </w:r>
              </w:sdtContent>
            </w:sdt>
          </w:p>
          <w:sdt>
            <w:sdtPr>
              <w:alias w:val="Projekt- oder Dienstbeschreibung eingeben:"/>
              <w:tag w:val="Projekt- oder Dienstbeschreibung eingeben:"/>
              <w:id w:val="544806243"/>
              <w:placeholder>
                <w:docPart w:val="465BC379C3964B8DAAD35B0467A49044"/>
              </w:placeholder>
              <w:temporary/>
              <w:showingPlcHdr/>
              <w15:appearance w15:val="hidden"/>
            </w:sdtPr>
            <w:sdtContent>
              <w:p w14:paraId="5B10B23C" w14:textId="77777777" w:rsidR="00D60631" w:rsidRPr="006566C4" w:rsidRDefault="00D60631" w:rsidP="00D60631">
                <w:r w:rsidRPr="006566C4">
                  <w:rPr>
                    <w:lang w:bidi="de-DE"/>
                  </w:rPr>
                  <w:t>Projekt- oder Dienstbeschreibung</w:t>
                </w:r>
              </w:p>
            </w:sdtContent>
          </w:sdt>
          <w:p w14:paraId="2A9286F5" w14:textId="77777777" w:rsidR="00D60631" w:rsidRPr="006566C4" w:rsidRDefault="00000000" w:rsidP="00D60631">
            <w:sdt>
              <w:sdtPr>
                <w:alias w:val="Auftrag:"/>
                <w:tag w:val="Auftrag:"/>
                <w:id w:val="-1207183135"/>
                <w:placeholder>
                  <w:docPart w:val="D4426ACC22704AF3A45C96DABE494B64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Auftrag</w:t>
                </w:r>
              </w:sdtContent>
            </w:sdt>
            <w:r w:rsidR="00D60631" w:rsidRPr="006566C4">
              <w:rPr>
                <w:lang w:bidi="de-DE"/>
              </w:rPr>
              <w:t xml:space="preserve"> </w:t>
            </w:r>
            <w:sdt>
              <w:sdtPr>
                <w:alias w:val="Nummer eingeben:"/>
                <w:tag w:val="Nummer eingeben:"/>
                <w:id w:val="-1444693473"/>
                <w:placeholder>
                  <w:docPart w:val="EF4684E8BF87493C8E46AA8714F377AF"/>
                </w:placeholder>
                <w:temporary/>
                <w:showingPlcHdr/>
                <w15:appearance w15:val="hidden"/>
              </w:sdtPr>
              <w:sdtContent>
                <w:r w:rsidR="00D60631" w:rsidRPr="006566C4">
                  <w:rPr>
                    <w:lang w:bidi="de-DE"/>
                  </w:rPr>
                  <w:t>Nummer</w:t>
                </w:r>
              </w:sdtContent>
            </w:sdt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20" w:firstRow="1" w:lastRow="0" w:firstColumn="0" w:lastColumn="0" w:noHBand="0" w:noVBand="0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5479"/>
        <w:gridCol w:w="1415"/>
        <w:gridCol w:w="1409"/>
        <w:gridCol w:w="1433"/>
      </w:tblGrid>
      <w:tr w:rsidR="00BA517A" w:rsidRPr="006566C4" w14:paraId="3DE66C35" w14:textId="77777777" w:rsidTr="005D484B">
        <w:trPr>
          <w:trHeight w:val="288"/>
          <w:tblHeader/>
        </w:trPr>
        <w:sdt>
          <w:sdtPr>
            <w:alias w:val="Beschreibung:"/>
            <w:tag w:val="Beschreibung:"/>
            <w:id w:val="-343862458"/>
            <w:placeholder>
              <w:docPart w:val="60FA487C15214986903366197C20A6B7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single" w:sz="12" w:space="0" w:color="auto"/>
                  <w:bottom w:val="single" w:sz="4" w:space="0" w:color="auto"/>
                </w:tcBorders>
                <w:vAlign w:val="center"/>
              </w:tcPr>
              <w:p w14:paraId="69B60B17" w14:textId="77777777" w:rsidR="00D4146A" w:rsidRPr="006566C4" w:rsidRDefault="00BA517A" w:rsidP="00B33532">
                <w:pPr>
                  <w:pStyle w:val="Spaltenberschrift"/>
                </w:pPr>
                <w:r w:rsidRPr="006566C4">
                  <w:rPr>
                    <w:lang w:bidi="de-DE"/>
                  </w:rPr>
                  <w:t>BESCHREIBUNG</w:t>
                </w:r>
              </w:p>
            </w:tc>
          </w:sdtContent>
        </w:sdt>
        <w:tc>
          <w:tcPr>
            <w:tcW w:w="145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D45A2F" w14:textId="77777777" w:rsidR="00D4146A" w:rsidRPr="006566C4" w:rsidRDefault="00000000" w:rsidP="0021009B">
            <w:pPr>
              <w:pStyle w:val="Spaltenberschrift"/>
            </w:pPr>
            <w:sdt>
              <w:sdtPr>
                <w:alias w:val="Stunden:"/>
                <w:tag w:val="Stunden:"/>
                <w:id w:val="-1170172113"/>
                <w:placeholder>
                  <w:docPart w:val="F83B35F6A3BC4B50990B929D8555F084"/>
                </w:placeholder>
                <w:temporary/>
                <w:showingPlcHdr/>
                <w15:appearance w15:val="hidden"/>
              </w:sdtPr>
              <w:sdtContent>
                <w:r w:rsidR="00BA517A" w:rsidRPr="006566C4">
                  <w:rPr>
                    <w:lang w:bidi="de-DE"/>
                  </w:rPr>
                  <w:t>STUNDEN</w:t>
                </w:r>
              </w:sdtContent>
            </w:sdt>
          </w:p>
        </w:tc>
        <w:tc>
          <w:tcPr>
            <w:tcW w:w="144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9474F8" w14:textId="77777777" w:rsidR="00D4146A" w:rsidRPr="006566C4" w:rsidRDefault="00000000" w:rsidP="0021009B">
            <w:pPr>
              <w:pStyle w:val="Spaltenberschrift"/>
            </w:pPr>
            <w:sdt>
              <w:sdtPr>
                <w:alias w:val="Satz:"/>
                <w:tag w:val="Satz:"/>
                <w:id w:val="1728175436"/>
                <w:placeholder>
                  <w:docPart w:val="292B78DFFC174EA7A7F21C958873E1A0"/>
                </w:placeholder>
                <w:temporary/>
                <w:showingPlcHdr/>
                <w15:appearance w15:val="hidden"/>
              </w:sdtPr>
              <w:sdtContent>
                <w:r w:rsidR="00BA517A" w:rsidRPr="006566C4">
                  <w:rPr>
                    <w:lang w:bidi="de-DE"/>
                  </w:rPr>
                  <w:t>SATZ</w:t>
                </w:r>
              </w:sdtContent>
            </w:sdt>
          </w:p>
        </w:tc>
        <w:tc>
          <w:tcPr>
            <w:tcW w:w="1473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583B43" w14:textId="77777777" w:rsidR="00D4146A" w:rsidRPr="006566C4" w:rsidRDefault="00000000" w:rsidP="0021009B">
            <w:pPr>
              <w:pStyle w:val="Spaltenberschrift"/>
            </w:pPr>
            <w:sdt>
              <w:sdtPr>
                <w:alias w:val="Betrag:"/>
                <w:tag w:val="Betrag:"/>
                <w:id w:val="-1055842697"/>
                <w:placeholder>
                  <w:docPart w:val="5D2D4D7BF6374B98BED051B04069ABAE"/>
                </w:placeholder>
                <w:temporary/>
                <w:showingPlcHdr/>
                <w15:appearance w15:val="hidden"/>
              </w:sdtPr>
              <w:sdtContent>
                <w:r w:rsidR="00BA517A" w:rsidRPr="006566C4">
                  <w:rPr>
                    <w:lang w:bidi="de-DE"/>
                  </w:rPr>
                  <w:t>BETRAG</w:t>
                </w:r>
              </w:sdtContent>
            </w:sdt>
          </w:p>
        </w:tc>
      </w:tr>
      <w:tr w:rsidR="00BA517A" w:rsidRPr="006566C4" w14:paraId="03FCE0DD" w14:textId="77777777" w:rsidTr="00541B24">
        <w:trPr>
          <w:trHeight w:val="288"/>
          <w:tblHeader/>
        </w:trPr>
        <w:sdt>
          <w:sdtPr>
            <w:alias w:val="Beschreibung 1 eingeben:"/>
            <w:tag w:val="Beschreibung 1 eingeben:"/>
            <w:id w:val="-409310162"/>
            <w:placeholder>
              <w:docPart w:val="2A5ECE41CC3D432EAD8C0925129A92B0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4BD1F243" w14:textId="77777777" w:rsidR="00D4146A" w:rsidRPr="006566C4" w:rsidRDefault="00BA517A" w:rsidP="0021009B">
                <w:r w:rsidRPr="006566C4">
                  <w:rPr>
                    <w:lang w:bidi="de-DE"/>
                  </w:rPr>
                  <w:t>Beschreibung 1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51229920"/>
            <w:placeholder>
              <w:docPart w:val="E78B30C9DDAD4C4FA5FE89CB7C3911CD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047D958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963036043"/>
            <w:placeholder>
              <w:docPart w:val="E242A911AAF244069DBF6AEF975903F2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F69D91C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422796527"/>
            <w:placeholder>
              <w:docPart w:val="C66BD408D7C94F75B88217144C73C6CF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ABB06B3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0006850C" w14:textId="77777777" w:rsidTr="00541B24">
        <w:trPr>
          <w:trHeight w:val="288"/>
          <w:tblHeader/>
        </w:trPr>
        <w:sdt>
          <w:sdtPr>
            <w:alias w:val="Beschreibung 2 eingeben:"/>
            <w:tag w:val="Beschreibung 2 eingeben:"/>
            <w:id w:val="2102216828"/>
            <w:placeholder>
              <w:docPart w:val="CEA27D8DDEDC4F78A566DEA24C8E3B3B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174B3DFA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2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742905634"/>
            <w:placeholder>
              <w:docPart w:val="B204771A577F48C08C8565D688B934B1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3C95626F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768000536"/>
            <w:placeholder>
              <w:docPart w:val="701685CC60C146A78ABCD0251C6EF363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9EE0228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507643795"/>
            <w:placeholder>
              <w:docPart w:val="C0AA3045C9BC4B0CBCD9CFF5CD78923C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AD59D76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6A95C4FC" w14:textId="77777777" w:rsidTr="005D484B">
        <w:trPr>
          <w:trHeight w:val="288"/>
        </w:trPr>
        <w:sdt>
          <w:sdtPr>
            <w:alias w:val="Beschreibung 3 eingeben:"/>
            <w:tag w:val="Beschreibung 3 eingeben:"/>
            <w:id w:val="-528798351"/>
            <w:placeholder>
              <w:docPart w:val="D712023ECF3343829A2221EEEECFC91D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152AD449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3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576131627"/>
            <w:placeholder>
              <w:docPart w:val="A5A5158BD027457A8D8FF25E14F86358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71EAD78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1604253848"/>
            <w:placeholder>
              <w:docPart w:val="4FC60AE42DB14D05ABA196BB417A7925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EF19786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185878200"/>
            <w:placeholder>
              <w:docPart w:val="8743141FF5D74EFC9109703662FA79F0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754EC984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5F9B8BF9" w14:textId="77777777" w:rsidTr="005D484B">
        <w:trPr>
          <w:trHeight w:val="288"/>
        </w:trPr>
        <w:sdt>
          <w:sdtPr>
            <w:alias w:val="Beschreibung 4 eingeben:"/>
            <w:tag w:val="Beschreibung 4 eingeben:"/>
            <w:id w:val="-175120649"/>
            <w:placeholder>
              <w:docPart w:val="7F434B7C4C564E3F8A40F6B015420370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0EB2F774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4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1913928534"/>
            <w:placeholder>
              <w:docPart w:val="8788F147FA984378A851194527EC2481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2CBD2F1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2042400444"/>
            <w:placeholder>
              <w:docPart w:val="1ABFADFFB0664E85A2EED24CDE4D6428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0682B0F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929037005"/>
            <w:placeholder>
              <w:docPart w:val="4135DC74F493411EB95B93B5C3FEF8A3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748D18B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170E57CE" w14:textId="77777777" w:rsidTr="005D484B">
        <w:trPr>
          <w:trHeight w:val="288"/>
        </w:trPr>
        <w:sdt>
          <w:sdtPr>
            <w:alias w:val="Beschreibung 5 eingeben:"/>
            <w:tag w:val="Beschreibung 5 eingeben:"/>
            <w:id w:val="-1421784207"/>
            <w:placeholder>
              <w:docPart w:val="8268A73403BE45D7A1025092C9890027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6D55BE6C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5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902329854"/>
            <w:placeholder>
              <w:docPart w:val="180492048CBF4BDBA067311A7D1C5F6A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D7735D1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219872107"/>
            <w:placeholder>
              <w:docPart w:val="56BCD548A4344D70B4FAD08F65DA7EBA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31583AB7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376782881"/>
            <w:placeholder>
              <w:docPart w:val="96CE8272B1F642A4B7E9767E442BD222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0D14344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18DA5CDB" w14:textId="77777777" w:rsidTr="005D484B">
        <w:trPr>
          <w:trHeight w:val="288"/>
        </w:trPr>
        <w:sdt>
          <w:sdtPr>
            <w:alias w:val="Beschreibung 6 eingeben:"/>
            <w:tag w:val="Beschreibung 6 eingeben:"/>
            <w:id w:val="629833057"/>
            <w:placeholder>
              <w:docPart w:val="9F9564F97130465BBA5FC36CCF82C8D4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1C4B33FC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6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33316160"/>
            <w:placeholder>
              <w:docPart w:val="5AF241D18CB1453BAE609527FC258812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C15FC3A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1138095493"/>
            <w:placeholder>
              <w:docPart w:val="65624D80716E402ABA0A0FD78A476E13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27A00F5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388412177"/>
            <w:placeholder>
              <w:docPart w:val="42D16CDCA4F54822879BDA0CE6554840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D838035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57950B0C" w14:textId="77777777" w:rsidTr="005D484B">
        <w:trPr>
          <w:trHeight w:val="288"/>
        </w:trPr>
        <w:sdt>
          <w:sdtPr>
            <w:alias w:val="Beschreibung 7 eingeben:"/>
            <w:tag w:val="Beschreibung 7 eingeben:"/>
            <w:id w:val="-1668466927"/>
            <w:placeholder>
              <w:docPart w:val="0AC4243CC1174BF092FA5FECAE5734C6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0C28EABE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7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126887373"/>
            <w:placeholder>
              <w:docPart w:val="6155FC6698F845E68E3CE92BDD5D14F9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8C242CF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532261426"/>
            <w:placeholder>
              <w:docPart w:val="2688A0FAB4C04BAEBE874C4A2F79BEFA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F89B31F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389961004"/>
            <w:placeholder>
              <w:docPart w:val="17D395D427904EEF8EA2831DA2264B4A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0A9A7BF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4C3D4623" w14:textId="77777777" w:rsidTr="005D484B">
        <w:trPr>
          <w:trHeight w:val="288"/>
        </w:trPr>
        <w:sdt>
          <w:sdtPr>
            <w:alias w:val="Beschreibung 8 eingeben:"/>
            <w:tag w:val="Beschreibung 8 eingeben:"/>
            <w:id w:val="-977911446"/>
            <w:placeholder>
              <w:docPart w:val="5010D39FBFBE496996301CBA229D65DC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0BD5C233" w14:textId="77777777" w:rsidR="00640AAC" w:rsidRPr="006566C4" w:rsidRDefault="00B90356" w:rsidP="0021009B">
                <w:r w:rsidRPr="006566C4">
                  <w:rPr>
                    <w:lang w:bidi="de-DE"/>
                  </w:rPr>
                  <w:t>Beschreibung 8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952287103"/>
            <w:placeholder>
              <w:docPart w:val="DC1D9464BA9A4A538AD87B53A23AC598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287D527" w14:textId="77777777" w:rsidR="00640AAC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338238823"/>
            <w:placeholder>
              <w:docPart w:val="6B3437B4024C44F8B10AB4F955EF6A88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008FC9A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1787386428"/>
            <w:placeholder>
              <w:docPart w:val="D6F3656C5AD34F7898DAF1CFB88624D9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3CF8C12" w14:textId="77777777" w:rsidR="00640AAC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5F404282" w14:textId="77777777" w:rsidTr="005D484B">
        <w:trPr>
          <w:trHeight w:val="288"/>
        </w:trPr>
        <w:sdt>
          <w:sdtPr>
            <w:alias w:val="Beschreibung 9 eingeben:"/>
            <w:tag w:val="Beschreibung 9 eingeben:"/>
            <w:id w:val="-786420235"/>
            <w:placeholder>
              <w:docPart w:val="7EB8E58BCCAA4F70A0367877E94C94E0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65B87E03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9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1582979265"/>
            <w:placeholder>
              <w:docPart w:val="98E1A3B136CE49D799AE3B15BB2BCF78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71C71600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160709953"/>
            <w:placeholder>
              <w:docPart w:val="CF7B82288EC84F8EAE541DCFD0402D4A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7DA3E0D4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2116399889"/>
            <w:placeholder>
              <w:docPart w:val="F15DCD4FF78D4294B0D0A8B550F8DDE6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2F51556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05504CE1" w14:textId="77777777" w:rsidTr="005D484B">
        <w:trPr>
          <w:trHeight w:val="288"/>
        </w:trPr>
        <w:sdt>
          <w:sdtPr>
            <w:alias w:val="Beschreibung 10 eingeben:"/>
            <w:tag w:val="Beschreibung 10 eingeben:"/>
            <w:id w:val="-1744093387"/>
            <w:placeholder>
              <w:docPart w:val="D27B3D76AC6E486C8756D07CDA1D6D50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3F444CE5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10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1185976642"/>
            <w:placeholder>
              <w:docPart w:val="ED6562B2CF354855A07F5F7E9BDC06A8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3A46B499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250021130"/>
            <w:placeholder>
              <w:docPart w:val="4303672155A4407FB2974714BD5D7221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58B2F64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1174997162"/>
            <w:placeholder>
              <w:docPart w:val="8F6BC238BB224AEC999E97B168A6CCDB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7A5F90E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0CFFDE31" w14:textId="77777777" w:rsidTr="005D484B">
        <w:trPr>
          <w:trHeight w:val="288"/>
        </w:trPr>
        <w:sdt>
          <w:sdtPr>
            <w:alias w:val="Beschreibung 11 eingeben:"/>
            <w:tag w:val="Beschreibung 11 eingeben:"/>
            <w:id w:val="-1285649710"/>
            <w:placeholder>
              <w:docPart w:val="07DA427377FE4AD6BB41C70AE966A3D0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4A20F74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11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943718385"/>
            <w:placeholder>
              <w:docPart w:val="4C5DC67B9CEC4CF199AF488EEC2F2854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837CC6E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595521326"/>
            <w:placeholder>
              <w:docPart w:val="F45B2B165F2941BBB064D939FABBAF5E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FAA5207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701009237"/>
            <w:placeholder>
              <w:docPart w:val="89989FA98E2A4EBAAD3394760BEF8B3D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419CDFB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35935ED4" w14:textId="77777777" w:rsidTr="005D484B">
        <w:trPr>
          <w:trHeight w:val="288"/>
        </w:trPr>
        <w:sdt>
          <w:sdtPr>
            <w:alias w:val="Beschreibung 12 eingeben:"/>
            <w:tag w:val="Beschreibung 12 eingeben:"/>
            <w:id w:val="-1515462526"/>
            <w:placeholder>
              <w:docPart w:val="D75979DD5D71414E8893CA1C1E7CF736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4EFBC6A1" w14:textId="77777777" w:rsidR="00FB1848" w:rsidRPr="006566C4" w:rsidRDefault="00B90356" w:rsidP="0021009B">
                <w:r w:rsidRPr="006566C4">
                  <w:rPr>
                    <w:lang w:bidi="de-DE"/>
                  </w:rPr>
                  <w:t>Beschreibung 12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36544236"/>
            <w:placeholder>
              <w:docPart w:val="B5B29C648CE24C7C93FD2B37302AF60D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BFFFD9C" w14:textId="77777777" w:rsidR="00FB1848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1481833432"/>
            <w:placeholder>
              <w:docPart w:val="649824FA7D8B4B46BCA62C2EBABE2F18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6B10B76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972181550"/>
            <w:placeholder>
              <w:docPart w:val="DCC041B81DD14F388475C18BCD674042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11173C7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5AD2839E" w14:textId="77777777" w:rsidTr="005D484B">
        <w:trPr>
          <w:trHeight w:val="288"/>
        </w:trPr>
        <w:sdt>
          <w:sdtPr>
            <w:alias w:val="Beschreibung 13 eingeben:"/>
            <w:tag w:val="Beschreibung 13 eingeben:"/>
            <w:id w:val="980273209"/>
            <w:placeholder>
              <w:docPart w:val="56008CB0D3264BA797BEE675726A8296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1A9B411" w14:textId="77777777" w:rsidR="00FB1848" w:rsidRPr="006566C4" w:rsidRDefault="00B90356" w:rsidP="0021009B">
                <w:r w:rsidRPr="006566C4">
                  <w:rPr>
                    <w:lang w:bidi="de-DE"/>
                  </w:rPr>
                  <w:t>Beschreibung 13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1398268780"/>
            <w:placeholder>
              <w:docPart w:val="A66C42DA661F456AB8DF5B94262ACED9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66DF434" w14:textId="77777777" w:rsidR="00FB1848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903829899"/>
            <w:placeholder>
              <w:docPart w:val="E96D00B959DE487EB4BFA81095CF4330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133E2478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969430246"/>
            <w:placeholder>
              <w:docPart w:val="47AFA54D387E448E983E655E8901A097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209BE33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0D5AEB0B" w14:textId="77777777" w:rsidTr="005D484B">
        <w:trPr>
          <w:trHeight w:val="288"/>
        </w:trPr>
        <w:sdt>
          <w:sdtPr>
            <w:alias w:val="Beschreibung 14 eingeben:"/>
            <w:tag w:val="Beschreibung 14 eingeben:"/>
            <w:id w:val="-1950458229"/>
            <w:placeholder>
              <w:docPart w:val="927641F48A004B17BD2829CD8B16749E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59101D1D" w14:textId="77777777" w:rsidR="00FB1848" w:rsidRPr="006566C4" w:rsidRDefault="00B90356" w:rsidP="0021009B">
                <w:r w:rsidRPr="006566C4">
                  <w:rPr>
                    <w:lang w:bidi="de-DE"/>
                  </w:rPr>
                  <w:t>Beschreibung 14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906649307"/>
            <w:placeholder>
              <w:docPart w:val="4CE7C77366A940EA9EBADA4BAE3FED88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5A39BDC5" w14:textId="77777777" w:rsidR="00FB1848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553665112"/>
            <w:placeholder>
              <w:docPart w:val="9A4A75038D4E43BA840CFFC5ADF78C42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74321F68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1444412312"/>
            <w:placeholder>
              <w:docPart w:val="B4D5339AA3D645AE9D9D7C02D33D11BE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41EBC7C0" w14:textId="77777777" w:rsidR="00FB1848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691C0DA0" w14:textId="77777777" w:rsidTr="005D484B">
        <w:trPr>
          <w:trHeight w:val="288"/>
        </w:trPr>
        <w:sdt>
          <w:sdtPr>
            <w:alias w:val="Beschreibung 15 eingeben:"/>
            <w:tag w:val="Beschreibung 15 eingeben:"/>
            <w:id w:val="1174307642"/>
            <w:placeholder>
              <w:docPart w:val="690C3D936C1D41339826E1E7F390A837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3F7B3C0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15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83384077"/>
            <w:placeholder>
              <w:docPart w:val="D883D41A551446979881DB85471E8DE9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0B7B3C8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1258976021"/>
            <w:placeholder>
              <w:docPart w:val="C9D8E3EE258E481686840B5B8269046E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278A9D8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909529343"/>
            <w:placeholder>
              <w:docPart w:val="F3AEFB9E479F494996E2F07C52DFEE54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0A188111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3C3190EB" w14:textId="77777777" w:rsidTr="005D484B">
        <w:trPr>
          <w:trHeight w:val="288"/>
        </w:trPr>
        <w:sdt>
          <w:sdtPr>
            <w:alias w:val="Beschreibung 16 eingeben:"/>
            <w:tag w:val="Beschreibung 16 eingeben:"/>
            <w:id w:val="-883016092"/>
            <w:placeholder>
              <w:docPart w:val="9D9369D2976245CB9254F3E8CD768185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vAlign w:val="center"/>
              </w:tcPr>
              <w:p w14:paraId="7443AE44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16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1123584130"/>
            <w:placeholder>
              <w:docPart w:val="0E5B26AE5A714E0BBA68C1517B7130A6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38167E1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-2003727628"/>
            <w:placeholder>
              <w:docPart w:val="EC1F20562A60441C85A1070138854B68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767B0245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2080168588"/>
            <w:placeholder>
              <w:docPart w:val="111D61A682874106AEDAE2C40DF0A65D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813019B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  <w:tr w:rsidR="00BA517A" w:rsidRPr="006566C4" w14:paraId="5D6C6D84" w14:textId="77777777" w:rsidTr="005D484B">
        <w:trPr>
          <w:trHeight w:val="288"/>
        </w:trPr>
        <w:sdt>
          <w:sdtPr>
            <w:alias w:val="Beschreibung 17 eingeben:"/>
            <w:tag w:val="Beschreibung 17 eingeben:"/>
            <w:id w:val="-830590999"/>
            <w:placeholder>
              <w:docPart w:val="D46AA14A9EB745A6AFAA27549CC27B1A"/>
            </w:placeholder>
            <w:temporary/>
            <w:showingPlcHdr/>
            <w15:appearance w15:val="hidden"/>
          </w:sdtPr>
          <w:sdtContent>
            <w:tc>
              <w:tcPr>
                <w:tcW w:w="5694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49159A4" w14:textId="77777777" w:rsidR="00D4146A" w:rsidRPr="006566C4" w:rsidRDefault="00B90356" w:rsidP="0021009B">
                <w:r w:rsidRPr="006566C4">
                  <w:rPr>
                    <w:lang w:bidi="de-DE"/>
                  </w:rPr>
                  <w:t>Beschreibung 17 eingeben</w:t>
                </w:r>
              </w:p>
            </w:tc>
          </w:sdtContent>
        </w:sdt>
        <w:sdt>
          <w:sdtPr>
            <w:alias w:val="Stunden eingeben:"/>
            <w:tag w:val="Stunden eingeben:"/>
            <w:id w:val="-781730693"/>
            <w:placeholder>
              <w:docPart w:val="2582925F825841D2ABBEBCD71F2D8F54"/>
            </w:placeholder>
            <w:temporary/>
            <w:showingPlcHdr/>
            <w15:appearance w15:val="hidden"/>
          </w:sdtPr>
          <w:sdtContent>
            <w:tc>
              <w:tcPr>
                <w:tcW w:w="1455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728D359" w14:textId="77777777" w:rsidR="00D4146A" w:rsidRPr="006566C4" w:rsidRDefault="00CB5D4F" w:rsidP="0021009B">
                <w:r w:rsidRPr="006566C4">
                  <w:rPr>
                    <w:lang w:bidi="de-DE"/>
                  </w:rPr>
                  <w:t>Stunden</w:t>
                </w:r>
              </w:p>
            </w:tc>
          </w:sdtContent>
        </w:sdt>
        <w:sdt>
          <w:sdtPr>
            <w:alias w:val="Satz eingeben:"/>
            <w:tag w:val="Satz eingeben:"/>
            <w:id w:val="129142996"/>
            <w:placeholder>
              <w:docPart w:val="406A4C5DF7544E069A8F84563284B927"/>
            </w:placeholder>
            <w:temporary/>
            <w:showingPlcHdr/>
            <w15:appearance w15:val="hidden"/>
          </w:sdtPr>
          <w:sdtContent>
            <w:tc>
              <w:tcPr>
                <w:tcW w:w="1448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2440F751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Satz</w:t>
                </w:r>
              </w:p>
            </w:tc>
          </w:sdtContent>
        </w:sdt>
        <w:sdt>
          <w:sdtPr>
            <w:alias w:val="Betrag eingeben:"/>
            <w:tag w:val="Betrag eingeben:"/>
            <w:id w:val="-1545586846"/>
            <w:placeholder>
              <w:docPart w:val="1506909971B74C0D8FDBA05449559CF3"/>
            </w:placeholder>
            <w:temporary/>
            <w:showingPlcHdr/>
            <w15:appearance w15:val="hidden"/>
          </w:sdtPr>
          <w:sdtContent>
            <w:tc>
              <w:tcPr>
                <w:tcW w:w="147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left w:w="216" w:type="dxa"/>
                  <w:right w:w="216" w:type="dxa"/>
                </w:tcMar>
                <w:vAlign w:val="center"/>
              </w:tcPr>
              <w:p w14:paraId="6B5CAD2C" w14:textId="77777777" w:rsidR="00D4146A" w:rsidRPr="006566C4" w:rsidRDefault="00CB5D4F" w:rsidP="00D81510">
                <w:pPr>
                  <w:pStyle w:val="Betrag"/>
                </w:pPr>
                <w:r w:rsidRPr="006566C4">
                  <w:rPr>
                    <w:lang w:bidi="de-DE"/>
                  </w:rPr>
                  <w:t>Betrag</w:t>
                </w:r>
              </w:p>
            </w:tc>
          </w:sdtContent>
        </w:sdt>
      </w:tr>
    </w:tbl>
    <w:tbl>
      <w:tblPr>
        <w:tblStyle w:val="Tabellenraster"/>
        <w:tblW w:w="5001" w:type="pct"/>
        <w:tblBorders>
          <w:top w:val="none" w:sz="0" w:space="0" w:color="auto"/>
        </w:tblBorders>
        <w:tblLook w:val="04A0" w:firstRow="1" w:lastRow="0" w:firstColumn="1" w:lastColumn="0" w:noHBand="0" w:noVBand="1"/>
        <w:tblDescription w:val="In der ersten Tabelle Firmenname, Rechnungsdetails, Kundeninformationen und Projekt- oder Dienstbeschreibung eingeben; in der zweiten Tabelle Beschreibung, Stunden, Satz und Betrag eingeben; in der dritten Tabelle die Gesamtsumme eingeben"/>
      </w:tblPr>
      <w:tblGrid>
        <w:gridCol w:w="8309"/>
        <w:gridCol w:w="1434"/>
      </w:tblGrid>
      <w:tr w:rsidR="00667BFD" w:rsidRPr="006566C4" w14:paraId="273A6B63" w14:textId="77777777" w:rsidTr="00DA424B">
        <w:trPr>
          <w:trHeight w:val="288"/>
        </w:trPr>
        <w:tc>
          <w:tcPr>
            <w:tcW w:w="4264" w:type="pct"/>
            <w:tcBorders>
              <w:top w:val="nil"/>
              <w:left w:val="nil"/>
              <w:bottom w:val="nil"/>
            </w:tcBorders>
          </w:tcPr>
          <w:p w14:paraId="23B23699" w14:textId="77777777" w:rsidR="00667BFD" w:rsidRPr="006566C4" w:rsidRDefault="00000000" w:rsidP="00667BFD">
            <w:pPr>
              <w:pStyle w:val="Rechtsbndig"/>
            </w:pPr>
            <w:sdt>
              <w:sdtPr>
                <w:alias w:val="Summe:"/>
                <w:tag w:val="Summe:"/>
                <w:id w:val="844984628"/>
                <w:placeholder>
                  <w:docPart w:val="3CB9B92598F64F9CB87500266E664597"/>
                </w:placeholder>
                <w:temporary/>
                <w:showingPlcHdr/>
                <w15:appearance w15:val="hidden"/>
              </w:sdtPr>
              <w:sdtContent>
                <w:r w:rsidR="00667BFD" w:rsidRPr="006566C4">
                  <w:rPr>
                    <w:lang w:bidi="de-DE"/>
                  </w:rPr>
                  <w:t>SUMME</w:t>
                </w:r>
              </w:sdtContent>
            </w:sdt>
          </w:p>
        </w:tc>
        <w:tc>
          <w:tcPr>
            <w:tcW w:w="736" w:type="pct"/>
          </w:tcPr>
          <w:p w14:paraId="06E556AA" w14:textId="77777777" w:rsidR="00667BFD" w:rsidRPr="006566C4" w:rsidRDefault="00000000" w:rsidP="00667BFD">
            <w:pPr>
              <w:pStyle w:val="Rechtsbndig"/>
            </w:pPr>
            <w:sdt>
              <w:sdtPr>
                <w:alias w:val="Betrag eingeben:"/>
                <w:tag w:val="Betrag eingeben:"/>
                <w:id w:val="-106431585"/>
                <w:placeholder>
                  <w:docPart w:val="08CC5C10F2E84876B38F3B755502292A"/>
                </w:placeholder>
                <w:temporary/>
                <w:showingPlcHdr/>
                <w15:appearance w15:val="hidden"/>
              </w:sdtPr>
              <w:sdtContent>
                <w:r w:rsidR="00667BFD" w:rsidRPr="006566C4">
                  <w:rPr>
                    <w:lang w:bidi="de-DE"/>
                  </w:rPr>
                  <w:t>Betrag</w:t>
                </w:r>
              </w:sdtContent>
            </w:sdt>
          </w:p>
        </w:tc>
      </w:tr>
    </w:tbl>
    <w:p w14:paraId="07366E37" w14:textId="77777777" w:rsidR="00A457F0" w:rsidRPr="006566C4" w:rsidRDefault="00000000" w:rsidP="00A457F0">
      <w:sdt>
        <w:sdtPr>
          <w:alias w:val="Alle Schecks auszahlbar an:"/>
          <w:tag w:val="Alle Schecks auszahlbar an:"/>
          <w:id w:val="-79987568"/>
          <w:placeholder>
            <w:docPart w:val="AEA7032FC16C42B6B4A4EB28B79AD890"/>
          </w:placeholder>
          <w:temporary/>
          <w:showingPlcHdr/>
          <w15:appearance w15:val="hidden"/>
        </w:sdtPr>
        <w:sdtContent>
          <w:r w:rsidR="00CB5D4F" w:rsidRPr="006566C4">
            <w:rPr>
              <w:lang w:bidi="de-DE"/>
            </w:rPr>
            <w:t>Alle Schecks auszahlbar an</w:t>
          </w:r>
        </w:sdtContent>
      </w:sdt>
      <w:r w:rsidR="00CB5D4F" w:rsidRPr="006566C4">
        <w:rPr>
          <w:lang w:bidi="de-DE"/>
        </w:rPr>
        <w:t xml:space="preserve"> </w:t>
      </w:r>
      <w:sdt>
        <w:sdtPr>
          <w:alias w:val="Firmenname:"/>
          <w:tag w:val="Firmenname:"/>
          <w:id w:val="260022135"/>
          <w:placeholder>
            <w:docPart w:val="D339EE27F5F1431A9A762B35AAD002DD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15:appearance w15:val="hidden"/>
          <w:text/>
        </w:sdtPr>
        <w:sdtContent>
          <w:r w:rsidR="00B94BE3" w:rsidRPr="006566C4">
            <w:rPr>
              <w:lang w:bidi="de-DE"/>
            </w:rPr>
            <w:t>Firmenname</w:t>
          </w:r>
        </w:sdtContent>
      </w:sdt>
    </w:p>
    <w:sdt>
      <w:sdtPr>
        <w:alias w:val="Zahlungsbedingungen eingeben:"/>
        <w:tag w:val="Zahlungsbedingungen eingeben:"/>
        <w:id w:val="260022146"/>
        <w:placeholder>
          <w:docPart w:val="0A7123CEF552483B85E9DC5C491E8039"/>
        </w:placeholder>
        <w:temporary/>
        <w:showingPlcHdr/>
        <w15:appearance w15:val="hidden"/>
      </w:sdtPr>
      <w:sdtContent>
        <w:p w14:paraId="4E2EDEC4" w14:textId="77777777" w:rsidR="00A457F0" w:rsidRPr="006566C4" w:rsidRDefault="00B94BE3" w:rsidP="00A457F0">
          <w:r w:rsidRPr="006566C4">
            <w:rPr>
              <w:lang w:bidi="de-DE"/>
            </w:rPr>
            <w:t>Gesamtbetrag in 15 Tagen fällig. Überfällige Zahlungen werden mit Verzugszinsen von 1 % pro Monat berechnet.</w:t>
          </w:r>
        </w:p>
      </w:sdtContent>
    </w:sdt>
    <w:p w14:paraId="7724D42D" w14:textId="77777777" w:rsidR="00CC3C86" w:rsidRPr="006566C4" w:rsidRDefault="00000000" w:rsidP="00A457F0">
      <w:pPr>
        <w:pStyle w:val="VielenDank"/>
      </w:pPr>
      <w:sdt>
        <w:sdtPr>
          <w:alias w:val="Vielen Dank für Ihre Bestellung:"/>
          <w:tag w:val="Vielen Dank für Ihre Bestellung:"/>
          <w:id w:val="1836949173"/>
          <w:placeholder>
            <w:docPart w:val="8FEF6922C98943848A4C8EE9519E9B03"/>
          </w:placeholder>
          <w:temporary/>
          <w:showingPlcHdr/>
          <w15:appearance w15:val="hidden"/>
        </w:sdtPr>
        <w:sdtContent>
          <w:r w:rsidR="00065BB9" w:rsidRPr="006566C4">
            <w:rPr>
              <w:lang w:bidi="de-DE"/>
            </w:rPr>
            <w:t>Vielen Dank für Ihre Bestellung!</w:t>
          </w:r>
        </w:sdtContent>
      </w:sdt>
    </w:p>
    <w:sectPr w:rsidR="00CC3C86" w:rsidRPr="006566C4" w:rsidSect="00AD7510">
      <w:pgSz w:w="11906" w:h="16838" w:code="9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5C8D7" w14:textId="77777777" w:rsidR="00AD7510" w:rsidRDefault="00AD7510" w:rsidP="00450C0A">
      <w:pPr>
        <w:spacing w:line="240" w:lineRule="auto"/>
      </w:pPr>
      <w:r>
        <w:separator/>
      </w:r>
    </w:p>
  </w:endnote>
  <w:endnote w:type="continuationSeparator" w:id="0">
    <w:p w14:paraId="4DE16CBA" w14:textId="77777777" w:rsidR="00AD7510" w:rsidRDefault="00AD7510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C1DD" w14:textId="77777777" w:rsidR="00AD7510" w:rsidRDefault="00AD7510" w:rsidP="00450C0A">
      <w:pPr>
        <w:spacing w:line="240" w:lineRule="auto"/>
      </w:pPr>
      <w:r>
        <w:separator/>
      </w:r>
    </w:p>
  </w:footnote>
  <w:footnote w:type="continuationSeparator" w:id="0">
    <w:p w14:paraId="19CFD068" w14:textId="77777777" w:rsidR="00AD7510" w:rsidRDefault="00AD7510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46781625">
    <w:abstractNumId w:val="10"/>
  </w:num>
  <w:num w:numId="2" w16cid:durableId="19402461">
    <w:abstractNumId w:val="11"/>
  </w:num>
  <w:num w:numId="3" w16cid:durableId="318582073">
    <w:abstractNumId w:val="9"/>
  </w:num>
  <w:num w:numId="4" w16cid:durableId="1202286804">
    <w:abstractNumId w:val="7"/>
  </w:num>
  <w:num w:numId="5" w16cid:durableId="448672601">
    <w:abstractNumId w:val="6"/>
  </w:num>
  <w:num w:numId="6" w16cid:durableId="429619082">
    <w:abstractNumId w:val="5"/>
  </w:num>
  <w:num w:numId="7" w16cid:durableId="1065224938">
    <w:abstractNumId w:val="4"/>
  </w:num>
  <w:num w:numId="8" w16cid:durableId="1933392831">
    <w:abstractNumId w:val="8"/>
  </w:num>
  <w:num w:numId="9" w16cid:durableId="1112817825">
    <w:abstractNumId w:val="3"/>
  </w:num>
  <w:num w:numId="10" w16cid:durableId="163328176">
    <w:abstractNumId w:val="2"/>
  </w:num>
  <w:num w:numId="11" w16cid:durableId="838616999">
    <w:abstractNumId w:val="1"/>
  </w:num>
  <w:num w:numId="12" w16cid:durableId="204001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D1"/>
    <w:rsid w:val="000138E1"/>
    <w:rsid w:val="000247A3"/>
    <w:rsid w:val="000249F8"/>
    <w:rsid w:val="00065BB9"/>
    <w:rsid w:val="00090038"/>
    <w:rsid w:val="00187DA3"/>
    <w:rsid w:val="001E3C2E"/>
    <w:rsid w:val="0021009B"/>
    <w:rsid w:val="0028500B"/>
    <w:rsid w:val="002A5AC8"/>
    <w:rsid w:val="002E09CB"/>
    <w:rsid w:val="002F35D1"/>
    <w:rsid w:val="00341D54"/>
    <w:rsid w:val="003473E2"/>
    <w:rsid w:val="003F03CA"/>
    <w:rsid w:val="00413490"/>
    <w:rsid w:val="00450C0A"/>
    <w:rsid w:val="0046047E"/>
    <w:rsid w:val="0047011B"/>
    <w:rsid w:val="00473FA7"/>
    <w:rsid w:val="004B0072"/>
    <w:rsid w:val="005404D4"/>
    <w:rsid w:val="00541B24"/>
    <w:rsid w:val="00580BA0"/>
    <w:rsid w:val="005A6D66"/>
    <w:rsid w:val="005D484B"/>
    <w:rsid w:val="00640AAC"/>
    <w:rsid w:val="006566C4"/>
    <w:rsid w:val="00661744"/>
    <w:rsid w:val="00667BFD"/>
    <w:rsid w:val="00695CEF"/>
    <w:rsid w:val="006A048E"/>
    <w:rsid w:val="006B1C5D"/>
    <w:rsid w:val="00736971"/>
    <w:rsid w:val="00780FDB"/>
    <w:rsid w:val="0078214D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A418FA"/>
    <w:rsid w:val="00A457F0"/>
    <w:rsid w:val="00A67B29"/>
    <w:rsid w:val="00A76BE7"/>
    <w:rsid w:val="00AB03C9"/>
    <w:rsid w:val="00AD7510"/>
    <w:rsid w:val="00AF7EDF"/>
    <w:rsid w:val="00B33532"/>
    <w:rsid w:val="00B36CBE"/>
    <w:rsid w:val="00B54E14"/>
    <w:rsid w:val="00B6531B"/>
    <w:rsid w:val="00B764B8"/>
    <w:rsid w:val="00B90356"/>
    <w:rsid w:val="00B94BE3"/>
    <w:rsid w:val="00BA0E3D"/>
    <w:rsid w:val="00BA517A"/>
    <w:rsid w:val="00BD7A44"/>
    <w:rsid w:val="00C259F2"/>
    <w:rsid w:val="00C60CDF"/>
    <w:rsid w:val="00CB5D4F"/>
    <w:rsid w:val="00CC3C86"/>
    <w:rsid w:val="00D0610E"/>
    <w:rsid w:val="00D37BB6"/>
    <w:rsid w:val="00D4146A"/>
    <w:rsid w:val="00D45E69"/>
    <w:rsid w:val="00D46279"/>
    <w:rsid w:val="00D60631"/>
    <w:rsid w:val="00D76A11"/>
    <w:rsid w:val="00D81510"/>
    <w:rsid w:val="00DA424B"/>
    <w:rsid w:val="00E6107D"/>
    <w:rsid w:val="00E862B0"/>
    <w:rsid w:val="00EE620C"/>
    <w:rsid w:val="00F47526"/>
    <w:rsid w:val="00F52042"/>
    <w:rsid w:val="00FB0E90"/>
    <w:rsid w:val="00FB1848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4358B31"/>
  <w15:docId w15:val="{C14411C4-A72B-404B-B5E0-7BB5A01A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de-DE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3532"/>
  </w:style>
  <w:style w:type="paragraph" w:styleId="berschrift1">
    <w:name w:val="heading 1"/>
    <w:basedOn w:val="Standard"/>
    <w:qFormat/>
    <w:rsid w:val="000249F8"/>
    <w:pPr>
      <w:spacing w:after="680"/>
      <w:contextualSpacing/>
      <w:jc w:val="right"/>
      <w:outlineLvl w:val="0"/>
    </w:pPr>
    <w:rPr>
      <w:rFonts w:asciiTheme="majorHAnsi" w:hAnsiTheme="majorHAnsi"/>
      <w:b/>
      <w:caps/>
      <w:color w:val="595959" w:themeColor="text1" w:themeTint="A6"/>
      <w:sz w:val="40"/>
    </w:rPr>
  </w:style>
  <w:style w:type="paragraph" w:styleId="berschrift2">
    <w:name w:val="heading 2"/>
    <w:basedOn w:val="Standard"/>
    <w:next w:val="Standard"/>
    <w:qFormat/>
    <w:rsid w:val="00A457F0"/>
    <w:pPr>
      <w:spacing w:after="60"/>
      <w:outlineLvl w:val="1"/>
    </w:pPr>
    <w:rPr>
      <w:b/>
      <w:caps/>
      <w:szCs w:val="16"/>
    </w:rPr>
  </w:style>
  <w:style w:type="paragraph" w:styleId="berschrift3">
    <w:name w:val="heading 3"/>
    <w:basedOn w:val="Standard"/>
    <w:next w:val="Standard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semiHidden/>
    <w:rsid w:val="001E3C2E"/>
    <w:rPr>
      <w:rFonts w:cs="Tahoma"/>
      <w:szCs w:val="16"/>
    </w:rPr>
  </w:style>
  <w:style w:type="paragraph" w:customStyle="1" w:styleId="Firmenname">
    <w:name w:val="Firmenname"/>
    <w:basedOn w:val="Standard"/>
    <w:qFormat/>
    <w:rsid w:val="00A457F0"/>
    <w:rPr>
      <w:b/>
      <w:sz w:val="24"/>
    </w:rPr>
  </w:style>
  <w:style w:type="paragraph" w:customStyle="1" w:styleId="Spaltenberschrift">
    <w:name w:val="Spaltenüberschrift"/>
    <w:basedOn w:val="Standard"/>
    <w:qFormat/>
    <w:rsid w:val="00667BFD"/>
    <w:pPr>
      <w:jc w:val="center"/>
    </w:pPr>
    <w:rPr>
      <w:rFonts w:asciiTheme="majorHAnsi" w:hAnsiTheme="majorHAnsi"/>
      <w:b/>
      <w:caps/>
    </w:rPr>
  </w:style>
  <w:style w:type="paragraph" w:customStyle="1" w:styleId="Rechtsbndig">
    <w:name w:val="Rechtsbündig"/>
    <w:basedOn w:val="Standard"/>
    <w:unhideWhenUsed/>
    <w:qFormat/>
    <w:rsid w:val="00667BFD"/>
    <w:pPr>
      <w:contextualSpacing/>
      <w:jc w:val="right"/>
    </w:pPr>
    <w:rPr>
      <w:caps/>
      <w:szCs w:val="16"/>
    </w:rPr>
  </w:style>
  <w:style w:type="paragraph" w:customStyle="1" w:styleId="VielenDank">
    <w:name w:val="Vielen Dank!"/>
    <w:basedOn w:val="Standard"/>
    <w:qFormat/>
    <w:rsid w:val="00A457F0"/>
    <w:pPr>
      <w:spacing w:before="600"/>
      <w:jc w:val="center"/>
    </w:pPr>
    <w:rPr>
      <w:b/>
      <w:bCs/>
    </w:rPr>
  </w:style>
  <w:style w:type="paragraph" w:customStyle="1" w:styleId="Betrag">
    <w:name w:val="Betrag"/>
    <w:basedOn w:val="Standard"/>
    <w:qFormat/>
    <w:rsid w:val="00D81510"/>
    <w:pPr>
      <w:jc w:val="right"/>
    </w:pPr>
    <w:rPr>
      <w:szCs w:val="20"/>
    </w:rPr>
  </w:style>
  <w:style w:type="character" w:styleId="Platzhaltertext">
    <w:name w:val="Placeholder Text"/>
    <w:basedOn w:val="Absatz-Standardschriftart"/>
    <w:uiPriority w:val="99"/>
    <w:semiHidden/>
    <w:rsid w:val="00780FDB"/>
    <w:rPr>
      <w:color w:val="595959" w:themeColor="text1" w:themeTint="A6"/>
    </w:rPr>
  </w:style>
  <w:style w:type="paragraph" w:styleId="Kopfzeile">
    <w:name w:val="header"/>
    <w:basedOn w:val="Standard"/>
    <w:link w:val="Kopf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33532"/>
  </w:style>
  <w:style w:type="paragraph" w:styleId="Fuzeile">
    <w:name w:val="footer"/>
    <w:basedOn w:val="Standard"/>
    <w:link w:val="FuzeileZchn"/>
    <w:uiPriority w:val="99"/>
    <w:unhideWhenUsed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33532"/>
  </w:style>
  <w:style w:type="table" w:styleId="Tabellenraster">
    <w:name w:val="Table Grid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teraturverzeichnis">
    <w:name w:val="Bibliography"/>
    <w:basedOn w:val="Standard"/>
    <w:next w:val="Standard"/>
    <w:uiPriority w:val="37"/>
    <w:semiHidden/>
    <w:unhideWhenUsed/>
    <w:rsid w:val="00065BB9"/>
  </w:style>
  <w:style w:type="paragraph" w:styleId="Blocktext">
    <w:name w:val="Block Text"/>
    <w:basedOn w:val="Standard"/>
    <w:semiHidden/>
    <w:unhideWhenUsed/>
    <w:rsid w:val="00780FDB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Textkrper">
    <w:name w:val="Body Text"/>
    <w:basedOn w:val="Standard"/>
    <w:link w:val="TextkrperZchn"/>
    <w:semiHidden/>
    <w:unhideWhenUsed/>
    <w:rsid w:val="00065BB9"/>
    <w:pPr>
      <w:spacing w:after="120"/>
    </w:pPr>
  </w:style>
  <w:style w:type="character" w:customStyle="1" w:styleId="TextkrperZchn">
    <w:name w:val="Textkörper Zchn"/>
    <w:basedOn w:val="Absatz-Standardschriftart"/>
    <w:link w:val="Textkrper"/>
    <w:semiHidden/>
    <w:rsid w:val="00065BB9"/>
  </w:style>
  <w:style w:type="paragraph" w:styleId="Textkrper2">
    <w:name w:val="Body Text 2"/>
    <w:basedOn w:val="Standard"/>
    <w:link w:val="Textkrper2Zchn"/>
    <w:semiHidden/>
    <w:unhideWhenUsed/>
    <w:rsid w:val="00065BB9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semiHidden/>
    <w:rsid w:val="00065BB9"/>
  </w:style>
  <w:style w:type="paragraph" w:styleId="Textkrper3">
    <w:name w:val="Body Text 3"/>
    <w:basedOn w:val="Standard"/>
    <w:link w:val="Textkrper3Zchn"/>
    <w:semiHidden/>
    <w:unhideWhenUsed/>
    <w:rsid w:val="00065BB9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065BB9"/>
    <w:rPr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065BB9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065BB9"/>
  </w:style>
  <w:style w:type="paragraph" w:styleId="Textkrper-Zeileneinzug">
    <w:name w:val="Body Text Indent"/>
    <w:basedOn w:val="Standard"/>
    <w:link w:val="Textkrper-ZeileneinzugZchn"/>
    <w:semiHidden/>
    <w:unhideWhenUsed/>
    <w:rsid w:val="00065BB9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065BB9"/>
  </w:style>
  <w:style w:type="paragraph" w:styleId="Textkrper-Erstzeileneinzug2">
    <w:name w:val="Body Text First Indent 2"/>
    <w:basedOn w:val="Textkrper-Zeileneinzug"/>
    <w:link w:val="Textkrper-Erstzeileneinzug2Zchn"/>
    <w:semiHidden/>
    <w:unhideWhenUsed/>
    <w:rsid w:val="00065BB9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semiHidden/>
    <w:rsid w:val="00065BB9"/>
  </w:style>
  <w:style w:type="paragraph" w:styleId="Textkrper-Einzug2">
    <w:name w:val="Body Text Indent 2"/>
    <w:basedOn w:val="Standard"/>
    <w:link w:val="Textkrper-Einzug2Zchn"/>
    <w:semiHidden/>
    <w:unhideWhenUsed/>
    <w:rsid w:val="00065BB9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065BB9"/>
  </w:style>
  <w:style w:type="paragraph" w:styleId="Textkrper-Einzug3">
    <w:name w:val="Body Text Indent 3"/>
    <w:basedOn w:val="Standard"/>
    <w:link w:val="Textkrper-Einzug3Zchn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065BB9"/>
    <w:rPr>
      <w:szCs w:val="16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Beschriftung">
    <w:name w:val="caption"/>
    <w:basedOn w:val="Standard"/>
    <w:next w:val="Standard"/>
    <w:semiHidden/>
    <w:unhideWhenUsed/>
    <w:qFormat/>
    <w:rsid w:val="00065BB9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Gruformel">
    <w:name w:val="Closing"/>
    <w:basedOn w:val="Standard"/>
    <w:link w:val="GruformelZchn"/>
    <w:semiHidden/>
    <w:unhideWhenUsed/>
    <w:rsid w:val="00065BB9"/>
    <w:pPr>
      <w:spacing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semiHidden/>
    <w:rsid w:val="00065BB9"/>
  </w:style>
  <w:style w:type="table" w:styleId="FarbigesRaster">
    <w:name w:val="Colorful Grid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semiHidden/>
    <w:unhideWhenUsed/>
    <w:rsid w:val="00065BB9"/>
    <w:rPr>
      <w:sz w:val="22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065BB9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BB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BB9"/>
    <w:rPr>
      <w:b/>
      <w:bCs/>
      <w:szCs w:val="20"/>
    </w:rPr>
  </w:style>
  <w:style w:type="table" w:styleId="DunkleListe">
    <w:name w:val="Dark List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um">
    <w:name w:val="Date"/>
    <w:basedOn w:val="Standard"/>
    <w:next w:val="Standard"/>
    <w:link w:val="DatumZchn"/>
    <w:semiHidden/>
    <w:unhideWhenUsed/>
    <w:rsid w:val="00065BB9"/>
  </w:style>
  <w:style w:type="character" w:customStyle="1" w:styleId="DatumZchn">
    <w:name w:val="Datum Zchn"/>
    <w:basedOn w:val="Absatz-Standardschriftart"/>
    <w:link w:val="Datum"/>
    <w:semiHidden/>
    <w:rsid w:val="00065BB9"/>
  </w:style>
  <w:style w:type="paragraph" w:styleId="Dokumentstruktur">
    <w:name w:val="Document Map"/>
    <w:basedOn w:val="Standard"/>
    <w:link w:val="DokumentstrukturZchn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065BB9"/>
    <w:rPr>
      <w:rFonts w:ascii="Segoe UI" w:hAnsi="Segoe UI" w:cs="Segoe UI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065BB9"/>
    <w:pPr>
      <w:spacing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semiHidden/>
    <w:rsid w:val="00065BB9"/>
  </w:style>
  <w:style w:type="character" w:styleId="Hervorhebung">
    <w:name w:val="Emphasis"/>
    <w:basedOn w:val="Absatz-Standardschriftart"/>
    <w:semiHidden/>
    <w:unhideWhenUsed/>
    <w:qFormat/>
    <w:rsid w:val="00065BB9"/>
    <w:rPr>
      <w:i/>
      <w:iCs/>
    </w:rPr>
  </w:style>
  <w:style w:type="character" w:styleId="Endnotenzeichen">
    <w:name w:val="endnote reference"/>
    <w:basedOn w:val="Absatz-Standardschriftart"/>
    <w:semiHidden/>
    <w:unhideWhenUsed/>
    <w:rsid w:val="00065BB9"/>
    <w:rPr>
      <w:vertAlign w:val="superscript"/>
    </w:rPr>
  </w:style>
  <w:style w:type="paragraph" w:styleId="Endnotentext">
    <w:name w:val="endnote text"/>
    <w:basedOn w:val="Standard"/>
    <w:link w:val="End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065BB9"/>
    <w:rPr>
      <w:szCs w:val="20"/>
    </w:rPr>
  </w:style>
  <w:style w:type="paragraph" w:styleId="Umschlagadresse">
    <w:name w:val="envelope address"/>
    <w:basedOn w:val="Standard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semiHidden/>
    <w:unhideWhenUsed/>
    <w:rsid w:val="00065BB9"/>
    <w:rPr>
      <w:color w:val="800080" w:themeColor="followedHyperlink"/>
      <w:u w:val="single"/>
    </w:rPr>
  </w:style>
  <w:style w:type="character" w:styleId="Funotenzeichen">
    <w:name w:val="footnote reference"/>
    <w:basedOn w:val="Absatz-Standardschriftart"/>
    <w:semiHidden/>
    <w:unhideWhenUsed/>
    <w:rsid w:val="00065BB9"/>
    <w:rPr>
      <w:vertAlign w:val="superscript"/>
    </w:rPr>
  </w:style>
  <w:style w:type="paragraph" w:styleId="Funotentext">
    <w:name w:val="footnote text"/>
    <w:basedOn w:val="Standard"/>
    <w:link w:val="FunotentextZchn"/>
    <w:semiHidden/>
    <w:unhideWhenUsed/>
    <w:rsid w:val="00065BB9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065BB9"/>
    <w:rPr>
      <w:szCs w:val="20"/>
    </w:rPr>
  </w:style>
  <w:style w:type="table" w:styleId="Gitternetztabelle1hell">
    <w:name w:val="Grid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berschrift4Zchn">
    <w:name w:val="Überschrift 4 Zchn"/>
    <w:basedOn w:val="Absatz-Standardschriftart"/>
    <w:link w:val="berschrift4"/>
    <w:semiHidden/>
    <w:rsid w:val="00065BB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semiHidden/>
    <w:rsid w:val="00065BB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semiHidden/>
    <w:rsid w:val="00065B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semiHidden/>
    <w:rsid w:val="00065B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kronym">
    <w:name w:val="HTML Acronym"/>
    <w:basedOn w:val="Absatz-Standardschriftart"/>
    <w:semiHidden/>
    <w:unhideWhenUsed/>
    <w:rsid w:val="00065BB9"/>
  </w:style>
  <w:style w:type="paragraph" w:styleId="HTMLAdresse">
    <w:name w:val="HTML Address"/>
    <w:basedOn w:val="Standard"/>
    <w:link w:val="HTMLAdresseZchn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065BB9"/>
    <w:rPr>
      <w:i/>
      <w:iCs/>
    </w:rPr>
  </w:style>
  <w:style w:type="character" w:styleId="HTMLZitat">
    <w:name w:val="HTML Cite"/>
    <w:basedOn w:val="Absatz-Standardschriftart"/>
    <w:semiHidden/>
    <w:unhideWhenUsed/>
    <w:rsid w:val="00065BB9"/>
    <w:rPr>
      <w:i/>
      <w:iCs/>
    </w:rPr>
  </w:style>
  <w:style w:type="character" w:styleId="HTMLCode">
    <w:name w:val="HTML Code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semiHidden/>
    <w:unhideWhenUsed/>
    <w:rsid w:val="00065BB9"/>
    <w:rPr>
      <w:i/>
      <w:iCs/>
    </w:rPr>
  </w:style>
  <w:style w:type="character" w:styleId="HTMLTastatur">
    <w:name w:val="HTML Keyboard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065BB9"/>
    <w:rPr>
      <w:rFonts w:ascii="Consolas" w:hAnsi="Consolas"/>
      <w:szCs w:val="20"/>
    </w:rPr>
  </w:style>
  <w:style w:type="character" w:styleId="HTMLBeispiel">
    <w:name w:val="HTML Sample"/>
    <w:basedOn w:val="Absatz-Standardschriftart"/>
    <w:semiHidden/>
    <w:unhideWhenUsed/>
    <w:rsid w:val="00065BB9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semiHidden/>
    <w:unhideWhenUsed/>
    <w:rsid w:val="00065BB9"/>
    <w:rPr>
      <w:i/>
      <w:iCs/>
    </w:rPr>
  </w:style>
  <w:style w:type="character" w:styleId="Hyperlink">
    <w:name w:val="Hyperlink"/>
    <w:basedOn w:val="Absatz-Standardschriftart"/>
    <w:semiHidden/>
    <w:unhideWhenUsed/>
    <w:rsid w:val="00065BB9"/>
    <w:rPr>
      <w:color w:val="0000FF" w:themeColor="hyperlink"/>
      <w:u w:val="single"/>
    </w:rPr>
  </w:style>
  <w:style w:type="paragraph" w:styleId="Index1">
    <w:name w:val="index 1"/>
    <w:basedOn w:val="Standard"/>
    <w:next w:val="Standard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Standard"/>
    <w:next w:val="Standard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Standard"/>
    <w:next w:val="Standard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Standard"/>
    <w:next w:val="Standard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Standard"/>
    <w:next w:val="Standard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Standard"/>
    <w:next w:val="Standard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Standard"/>
    <w:next w:val="Standard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Standard"/>
    <w:next w:val="Standard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Standard"/>
    <w:next w:val="Standard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berschrift">
    <w:name w:val="index heading"/>
    <w:basedOn w:val="Standard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780FDB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780F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780FDB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780FDB"/>
    <w:rPr>
      <w:b/>
      <w:bCs/>
      <w:caps w:val="0"/>
      <w:smallCaps/>
      <w:color w:val="365F91" w:themeColor="accent1" w:themeShade="BF"/>
      <w:spacing w:val="5"/>
    </w:rPr>
  </w:style>
  <w:style w:type="table" w:styleId="HellesRaster">
    <w:name w:val="Light Grid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Zeilennummer">
    <w:name w:val="line number"/>
    <w:basedOn w:val="Absatz-Standardschriftart"/>
    <w:semiHidden/>
    <w:unhideWhenUsed/>
    <w:rsid w:val="00065BB9"/>
  </w:style>
  <w:style w:type="paragraph" w:styleId="Liste">
    <w:name w:val="List"/>
    <w:basedOn w:val="Standard"/>
    <w:semiHidden/>
    <w:unhideWhenUsed/>
    <w:rsid w:val="00065BB9"/>
    <w:pPr>
      <w:ind w:left="283" w:hanging="283"/>
      <w:contextualSpacing/>
    </w:pPr>
  </w:style>
  <w:style w:type="paragraph" w:styleId="Liste2">
    <w:name w:val="List 2"/>
    <w:basedOn w:val="Standard"/>
    <w:semiHidden/>
    <w:unhideWhenUsed/>
    <w:rsid w:val="00065BB9"/>
    <w:pPr>
      <w:ind w:left="566" w:hanging="283"/>
      <w:contextualSpacing/>
    </w:pPr>
  </w:style>
  <w:style w:type="paragraph" w:styleId="Liste3">
    <w:name w:val="List 3"/>
    <w:basedOn w:val="Standard"/>
    <w:semiHidden/>
    <w:unhideWhenUsed/>
    <w:rsid w:val="00065BB9"/>
    <w:pPr>
      <w:ind w:left="849" w:hanging="283"/>
      <w:contextualSpacing/>
    </w:pPr>
  </w:style>
  <w:style w:type="paragraph" w:styleId="Liste4">
    <w:name w:val="List 4"/>
    <w:basedOn w:val="Standard"/>
    <w:semiHidden/>
    <w:unhideWhenUsed/>
    <w:rsid w:val="00065BB9"/>
    <w:pPr>
      <w:ind w:left="1132" w:hanging="283"/>
      <w:contextualSpacing/>
    </w:pPr>
  </w:style>
  <w:style w:type="paragraph" w:styleId="Liste5">
    <w:name w:val="List 5"/>
    <w:basedOn w:val="Standard"/>
    <w:semiHidden/>
    <w:unhideWhenUsed/>
    <w:rsid w:val="00065BB9"/>
    <w:pPr>
      <w:ind w:left="1415" w:hanging="283"/>
      <w:contextualSpacing/>
    </w:pPr>
  </w:style>
  <w:style w:type="paragraph" w:styleId="Aufzhlungszeichen">
    <w:name w:val="List Bullet"/>
    <w:basedOn w:val="Standard"/>
    <w:semiHidden/>
    <w:unhideWhenUsed/>
    <w:rsid w:val="00065BB9"/>
    <w:pPr>
      <w:numPr>
        <w:numId w:val="3"/>
      </w:numPr>
      <w:contextualSpacing/>
    </w:pPr>
  </w:style>
  <w:style w:type="paragraph" w:styleId="Aufzhlungszeichen2">
    <w:name w:val="List Bullet 2"/>
    <w:basedOn w:val="Standard"/>
    <w:semiHidden/>
    <w:unhideWhenUsed/>
    <w:rsid w:val="00065BB9"/>
    <w:pPr>
      <w:numPr>
        <w:numId w:val="4"/>
      </w:numPr>
      <w:contextualSpacing/>
    </w:pPr>
  </w:style>
  <w:style w:type="paragraph" w:styleId="Aufzhlungszeichen3">
    <w:name w:val="List Bullet 3"/>
    <w:basedOn w:val="Standard"/>
    <w:semiHidden/>
    <w:unhideWhenUsed/>
    <w:rsid w:val="00065BB9"/>
    <w:pPr>
      <w:numPr>
        <w:numId w:val="5"/>
      </w:numPr>
      <w:contextualSpacing/>
    </w:pPr>
  </w:style>
  <w:style w:type="paragraph" w:styleId="Aufzhlungszeichen4">
    <w:name w:val="List Bullet 4"/>
    <w:basedOn w:val="Standard"/>
    <w:semiHidden/>
    <w:unhideWhenUsed/>
    <w:rsid w:val="00065BB9"/>
    <w:pPr>
      <w:numPr>
        <w:numId w:val="6"/>
      </w:numPr>
      <w:contextualSpacing/>
    </w:pPr>
  </w:style>
  <w:style w:type="paragraph" w:styleId="Aufzhlungszeichen5">
    <w:name w:val="List Bullet 5"/>
    <w:basedOn w:val="Standard"/>
    <w:semiHidden/>
    <w:unhideWhenUsed/>
    <w:rsid w:val="00065BB9"/>
    <w:pPr>
      <w:numPr>
        <w:numId w:val="7"/>
      </w:numPr>
      <w:contextualSpacing/>
    </w:pPr>
  </w:style>
  <w:style w:type="paragraph" w:styleId="Listenfortsetzung">
    <w:name w:val="List Continue"/>
    <w:basedOn w:val="Standard"/>
    <w:semiHidden/>
    <w:unhideWhenUsed/>
    <w:rsid w:val="00065BB9"/>
    <w:pPr>
      <w:spacing w:after="120"/>
      <w:ind w:left="283"/>
      <w:contextualSpacing/>
    </w:pPr>
  </w:style>
  <w:style w:type="paragraph" w:styleId="Listenfortsetzung2">
    <w:name w:val="List Continue 2"/>
    <w:basedOn w:val="Standard"/>
    <w:semiHidden/>
    <w:unhideWhenUsed/>
    <w:rsid w:val="00065BB9"/>
    <w:pPr>
      <w:spacing w:after="120"/>
      <w:ind w:left="566"/>
      <w:contextualSpacing/>
    </w:pPr>
  </w:style>
  <w:style w:type="paragraph" w:styleId="Listenfortsetzung3">
    <w:name w:val="List Continue 3"/>
    <w:basedOn w:val="Standard"/>
    <w:semiHidden/>
    <w:unhideWhenUsed/>
    <w:rsid w:val="00065BB9"/>
    <w:pPr>
      <w:spacing w:after="120"/>
      <w:ind w:left="849"/>
      <w:contextualSpacing/>
    </w:pPr>
  </w:style>
  <w:style w:type="paragraph" w:styleId="Listenfortsetzung4">
    <w:name w:val="List Continue 4"/>
    <w:basedOn w:val="Standard"/>
    <w:semiHidden/>
    <w:unhideWhenUsed/>
    <w:rsid w:val="00065BB9"/>
    <w:pPr>
      <w:spacing w:after="120"/>
      <w:ind w:left="1132"/>
      <w:contextualSpacing/>
    </w:pPr>
  </w:style>
  <w:style w:type="paragraph" w:styleId="Listenfortsetzung5">
    <w:name w:val="List Continue 5"/>
    <w:basedOn w:val="Standard"/>
    <w:semiHidden/>
    <w:unhideWhenUsed/>
    <w:rsid w:val="00065BB9"/>
    <w:pPr>
      <w:spacing w:after="120"/>
      <w:ind w:left="1415"/>
      <w:contextualSpacing/>
    </w:pPr>
  </w:style>
  <w:style w:type="paragraph" w:styleId="Listennummer">
    <w:name w:val="List Number"/>
    <w:basedOn w:val="Standard"/>
    <w:semiHidden/>
    <w:unhideWhenUsed/>
    <w:rsid w:val="00065BB9"/>
    <w:pPr>
      <w:numPr>
        <w:numId w:val="8"/>
      </w:numPr>
      <w:contextualSpacing/>
    </w:pPr>
  </w:style>
  <w:style w:type="paragraph" w:styleId="Listennummer2">
    <w:name w:val="List Number 2"/>
    <w:basedOn w:val="Standard"/>
    <w:semiHidden/>
    <w:unhideWhenUsed/>
    <w:rsid w:val="00065BB9"/>
    <w:pPr>
      <w:numPr>
        <w:numId w:val="9"/>
      </w:numPr>
      <w:contextualSpacing/>
    </w:pPr>
  </w:style>
  <w:style w:type="paragraph" w:styleId="Listennummer3">
    <w:name w:val="List Number 3"/>
    <w:basedOn w:val="Standard"/>
    <w:semiHidden/>
    <w:unhideWhenUsed/>
    <w:rsid w:val="00065BB9"/>
    <w:pPr>
      <w:numPr>
        <w:numId w:val="10"/>
      </w:numPr>
      <w:contextualSpacing/>
    </w:pPr>
  </w:style>
  <w:style w:type="paragraph" w:styleId="Listennummer4">
    <w:name w:val="List Number 4"/>
    <w:basedOn w:val="Standard"/>
    <w:semiHidden/>
    <w:unhideWhenUsed/>
    <w:rsid w:val="00065BB9"/>
    <w:pPr>
      <w:numPr>
        <w:numId w:val="11"/>
      </w:numPr>
      <w:contextualSpacing/>
    </w:pPr>
  </w:style>
  <w:style w:type="paragraph" w:styleId="Listennummer5">
    <w:name w:val="List Number 5"/>
    <w:basedOn w:val="Standard"/>
    <w:semiHidden/>
    <w:unhideWhenUsed/>
    <w:rsid w:val="00065BB9"/>
    <w:pPr>
      <w:numPr>
        <w:numId w:val="12"/>
      </w:numPr>
      <w:contextualSpacing/>
    </w:pPr>
  </w:style>
  <w:style w:type="paragraph" w:styleId="Listenabsatz">
    <w:name w:val="List Paragraph"/>
    <w:basedOn w:val="Standard"/>
    <w:uiPriority w:val="34"/>
    <w:semiHidden/>
    <w:unhideWhenUsed/>
    <w:qFormat/>
    <w:rsid w:val="00065BB9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065BB9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065BB9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065BB9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065BB9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065BB9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065BB9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065BB9"/>
    <w:rPr>
      <w:rFonts w:ascii="Consolas" w:hAnsi="Consolas"/>
      <w:szCs w:val="20"/>
    </w:rPr>
  </w:style>
  <w:style w:type="table" w:styleId="MittleresRaster1">
    <w:name w:val="Medium Grid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Erwhnung">
    <w:name w:val="Mention"/>
    <w:basedOn w:val="Absatz-Standardschriftar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Nachrichtenkopf">
    <w:name w:val="Message Header"/>
    <w:basedOn w:val="Standard"/>
    <w:link w:val="NachrichtenkopfZchn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StandardWeb">
    <w:name w:val="Normal (Web)"/>
    <w:basedOn w:val="Standard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065BB9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065BB9"/>
    <w:pPr>
      <w:spacing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065BB9"/>
  </w:style>
  <w:style w:type="character" w:styleId="Seitenzahl">
    <w:name w:val="page number"/>
    <w:basedOn w:val="Absatz-Standardschriftart"/>
    <w:semiHidden/>
    <w:unhideWhenUsed/>
    <w:rsid w:val="00065BB9"/>
  </w:style>
  <w:style w:type="table" w:styleId="EinfacheTabelle1">
    <w:name w:val="Plain Table 1"/>
    <w:basedOn w:val="NormaleTabelle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065BB9"/>
    <w:rPr>
      <w:rFonts w:ascii="Consolas" w:hAnsi="Consolas"/>
      <w:szCs w:val="21"/>
    </w:rPr>
  </w:style>
  <w:style w:type="paragraph" w:styleId="Zitat">
    <w:name w:val="Quote"/>
    <w:basedOn w:val="Standard"/>
    <w:next w:val="Standard"/>
    <w:link w:val="ZitatZchn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065BB9"/>
    <w:rPr>
      <w:i/>
      <w:iCs/>
      <w:color w:val="404040" w:themeColor="text1" w:themeTint="BF"/>
    </w:rPr>
  </w:style>
  <w:style w:type="paragraph" w:styleId="Anrede">
    <w:name w:val="Salutation"/>
    <w:basedOn w:val="Standard"/>
    <w:next w:val="Standard"/>
    <w:link w:val="AnredeZchn"/>
    <w:semiHidden/>
    <w:unhideWhenUsed/>
    <w:rsid w:val="00065BB9"/>
  </w:style>
  <w:style w:type="character" w:customStyle="1" w:styleId="AnredeZchn">
    <w:name w:val="Anrede Zchn"/>
    <w:basedOn w:val="Absatz-Standardschriftart"/>
    <w:link w:val="Anrede"/>
    <w:semiHidden/>
    <w:rsid w:val="00065BB9"/>
  </w:style>
  <w:style w:type="paragraph" w:styleId="Unterschrift">
    <w:name w:val="Signature"/>
    <w:basedOn w:val="Standard"/>
    <w:link w:val="UnterschriftZchn"/>
    <w:semiHidden/>
    <w:unhideWhenUsed/>
    <w:rsid w:val="00065BB9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65BB9"/>
  </w:style>
  <w:style w:type="character" w:styleId="SmartHyperlink">
    <w:name w:val="Smart Hyperlink"/>
    <w:basedOn w:val="Absatz-Standardschriftart"/>
    <w:uiPriority w:val="99"/>
    <w:semiHidden/>
    <w:unhideWhenUsed/>
    <w:rsid w:val="00065BB9"/>
    <w:rPr>
      <w:u w:val="dotted"/>
    </w:rPr>
  </w:style>
  <w:style w:type="character" w:styleId="Fett">
    <w:name w:val="Strong"/>
    <w:basedOn w:val="Absatz-Standardschriftart"/>
    <w:semiHidden/>
    <w:unhideWhenUsed/>
    <w:qFormat/>
    <w:rsid w:val="00065BB9"/>
    <w:rPr>
      <w:b/>
      <w:bCs/>
    </w:rPr>
  </w:style>
  <w:style w:type="paragraph" w:styleId="Untertitel">
    <w:name w:val="Subtitle"/>
    <w:basedOn w:val="Standard"/>
    <w:next w:val="Standard"/>
    <w:link w:val="UntertitelZchn"/>
    <w:semiHidden/>
    <w:unhideWhenUsed/>
    <w:qFormat/>
    <w:rsid w:val="00065BB9"/>
    <w:pPr>
      <w:numPr>
        <w:ilvl w:val="1"/>
      </w:numPr>
      <w:spacing w:after="160"/>
    </w:pPr>
    <w:rPr>
      <w:rFonts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elle3D-Effekt1">
    <w:name w:val="Table 3D effects 1"/>
    <w:basedOn w:val="NormaleTabelle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semiHidden/>
    <w:unhideWhenUsed/>
    <w:rsid w:val="00065BB9"/>
    <w:pPr>
      <w:ind w:left="220" w:hanging="220"/>
    </w:pPr>
  </w:style>
  <w:style w:type="paragraph" w:styleId="Abbildungsverzeichnis">
    <w:name w:val="table of figures"/>
    <w:basedOn w:val="Standard"/>
    <w:next w:val="Standard"/>
    <w:semiHidden/>
    <w:unhideWhenUsed/>
    <w:rsid w:val="00065BB9"/>
  </w:style>
  <w:style w:type="table" w:styleId="TabelleProfessionell">
    <w:name w:val="Table Professional"/>
    <w:basedOn w:val="NormaleTabelle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GV-berschrift">
    <w:name w:val="toa heading"/>
    <w:basedOn w:val="Standard"/>
    <w:next w:val="Standard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semiHidden/>
    <w:unhideWhenUsed/>
    <w:rsid w:val="00065BB9"/>
    <w:pPr>
      <w:spacing w:after="100"/>
    </w:pPr>
  </w:style>
  <w:style w:type="paragraph" w:styleId="Verzeichnis2">
    <w:name w:val="toc 2"/>
    <w:basedOn w:val="Standard"/>
    <w:next w:val="Standard"/>
    <w:autoRedefine/>
    <w:semiHidden/>
    <w:unhideWhenUsed/>
    <w:rsid w:val="00065BB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semiHidden/>
    <w:unhideWhenUsed/>
    <w:rsid w:val="00065BB9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semiHidden/>
    <w:unhideWhenUsed/>
    <w:rsid w:val="00065BB9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semiHidden/>
    <w:unhideWhenUsed/>
    <w:rsid w:val="00065BB9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semiHidden/>
    <w:unhideWhenUsed/>
    <w:rsid w:val="00065BB9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semiHidden/>
    <w:unhideWhenUsed/>
    <w:rsid w:val="00065BB9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semiHidden/>
    <w:unhideWhenUsed/>
    <w:rsid w:val="00065BB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semiHidden/>
    <w:unhideWhenUsed/>
    <w:rsid w:val="00065BB9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as\AppData\Roaming\Microsoft\Templates\Rechnung%20&#252;ber%20Dienstleistungen%20mit%20Stunden%20und%20Stundensat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19927FB18647B1A359A8689F5545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32AD63-1C46-4AB9-9E82-DA2B966620E5}"/>
      </w:docPartPr>
      <w:docPartBody>
        <w:p w:rsidR="00000000" w:rsidRDefault="00000000">
          <w:pPr>
            <w:pStyle w:val="6719927FB18647B1A359A8689F554580"/>
          </w:pPr>
          <w:r w:rsidRPr="006566C4">
            <w:rPr>
              <w:lang w:bidi="de-DE"/>
            </w:rPr>
            <w:t>Firmenname</w:t>
          </w:r>
        </w:p>
      </w:docPartBody>
    </w:docPart>
    <w:docPart>
      <w:docPartPr>
        <w:name w:val="F7A32FEBA7D14FA9A579900199293B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D65C14-BBC4-43F1-B432-B911298745C7}"/>
      </w:docPartPr>
      <w:docPartBody>
        <w:p w:rsidR="00000000" w:rsidRDefault="00000000">
          <w:pPr>
            <w:pStyle w:val="F7A32FEBA7D14FA9A579900199293B94"/>
          </w:pPr>
          <w:r w:rsidRPr="006566C4">
            <w:rPr>
              <w:lang w:bidi="de-DE"/>
            </w:rPr>
            <w:t xml:space="preserve">Ihr </w:t>
          </w:r>
          <w:r w:rsidRPr="006566C4">
            <w:rPr>
              <w:lang w:bidi="de-DE"/>
            </w:rPr>
            <w:t>Firmenslogan</w:t>
          </w:r>
        </w:p>
      </w:docPartBody>
    </w:docPart>
    <w:docPart>
      <w:docPartPr>
        <w:name w:val="07995905669B460F80972156B48643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EAC441-F160-4D49-BF73-E839BB61284F}"/>
      </w:docPartPr>
      <w:docPartBody>
        <w:p w:rsidR="00000000" w:rsidRDefault="00000000">
          <w:pPr>
            <w:pStyle w:val="07995905669B460F80972156B486433F"/>
          </w:pPr>
          <w:r w:rsidRPr="006566C4">
            <w:rPr>
              <w:lang w:bidi="de-DE"/>
            </w:rPr>
            <w:t>Straße</w:t>
          </w:r>
        </w:p>
      </w:docPartBody>
    </w:docPart>
    <w:docPart>
      <w:docPartPr>
        <w:name w:val="8881EC3F16934D5094953F2A5BB68D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7B1B06-2E85-4889-B690-28017183BA8A}"/>
      </w:docPartPr>
      <w:docPartBody>
        <w:p w:rsidR="00000000" w:rsidRDefault="00000000">
          <w:pPr>
            <w:pStyle w:val="8881EC3F16934D5094953F2A5BB68D33"/>
          </w:pPr>
          <w:r w:rsidRPr="006566C4">
            <w:rPr>
              <w:lang w:bidi="de-DE"/>
            </w:rPr>
            <w:t>PLZ Ort</w:t>
          </w:r>
        </w:p>
      </w:docPartBody>
    </w:docPart>
    <w:docPart>
      <w:docPartPr>
        <w:name w:val="CB6A0A09065C4F4CB51E3ADA97331D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E05B82-AF4F-4D78-BFAB-304888C964DD}"/>
      </w:docPartPr>
      <w:docPartBody>
        <w:p w:rsidR="00000000" w:rsidRDefault="00000000">
          <w:pPr>
            <w:pStyle w:val="CB6A0A09065C4F4CB51E3ADA97331DFF"/>
          </w:pPr>
          <w:r w:rsidRPr="006566C4">
            <w:rPr>
              <w:lang w:bidi="de-DE"/>
            </w:rPr>
            <w:t>Telefon</w:t>
          </w:r>
        </w:p>
      </w:docPartBody>
    </w:docPart>
    <w:docPart>
      <w:docPartPr>
        <w:name w:val="F2AF6F621BA14571AE006FBBF91BAE0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4221E0-E9FF-45E0-91EF-14AB03FBE936}"/>
      </w:docPartPr>
      <w:docPartBody>
        <w:p w:rsidR="00000000" w:rsidRDefault="00000000">
          <w:pPr>
            <w:pStyle w:val="F2AF6F621BA14571AE006FBBF91BAE0E"/>
          </w:pPr>
          <w:r w:rsidRPr="006566C4">
            <w:rPr>
              <w:lang w:bidi="de-DE"/>
            </w:rPr>
            <w:t>Telefon eingeben</w:t>
          </w:r>
        </w:p>
      </w:docPartBody>
    </w:docPart>
    <w:docPart>
      <w:docPartPr>
        <w:name w:val="51DB664F3A904FEE8295182C50A2E3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B89CF0-0C77-4579-A968-0AA5009669BA}"/>
      </w:docPartPr>
      <w:docPartBody>
        <w:p w:rsidR="00000000" w:rsidRDefault="00000000">
          <w:pPr>
            <w:pStyle w:val="51DB664F3A904FEE8295182C50A2E3FA"/>
          </w:pPr>
          <w:r w:rsidRPr="006566C4">
            <w:rPr>
              <w:lang w:bidi="de-DE"/>
            </w:rPr>
            <w:t>Fax</w:t>
          </w:r>
        </w:p>
      </w:docPartBody>
    </w:docPart>
    <w:docPart>
      <w:docPartPr>
        <w:name w:val="D99E6BD5734643D19C1FE3A257F76B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4B9A10-E320-4EFF-BE2B-C43F0A1724A3}"/>
      </w:docPartPr>
      <w:docPartBody>
        <w:p w:rsidR="00000000" w:rsidRDefault="00000000">
          <w:pPr>
            <w:pStyle w:val="D99E6BD5734643D19C1FE3A257F76BDE"/>
          </w:pPr>
          <w:r w:rsidRPr="006566C4">
            <w:rPr>
              <w:lang w:bidi="de-DE"/>
            </w:rPr>
            <w:t>Fax eingeben</w:t>
          </w:r>
        </w:p>
      </w:docPartBody>
    </w:docPart>
    <w:docPart>
      <w:docPartPr>
        <w:name w:val="F61CE06FFDFB46A094130AA9A87532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8D0F62-AED8-4EA7-B5BB-9680EE1F58CD}"/>
      </w:docPartPr>
      <w:docPartBody>
        <w:p w:rsidR="00000000" w:rsidRDefault="00000000">
          <w:pPr>
            <w:pStyle w:val="F61CE06FFDFB46A094130AA9A8753206"/>
          </w:pPr>
          <w:r w:rsidRPr="006566C4">
            <w:rPr>
              <w:lang w:bidi="de-DE"/>
            </w:rPr>
            <w:t>RECHNUNG</w:t>
          </w:r>
        </w:p>
      </w:docPartBody>
    </w:docPart>
    <w:docPart>
      <w:docPartPr>
        <w:name w:val="42E9B52D83C74A74840EA0B6466D57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454CC2-41CA-4825-9D85-E67BD6B30B27}"/>
      </w:docPartPr>
      <w:docPartBody>
        <w:p w:rsidR="00000000" w:rsidRDefault="00000000">
          <w:pPr>
            <w:pStyle w:val="42E9B52D83C74A74840EA0B6466D57B8"/>
          </w:pPr>
          <w:r w:rsidRPr="006566C4">
            <w:rPr>
              <w:lang w:bidi="de-DE"/>
            </w:rPr>
            <w:t>Rechnungsnr.</w:t>
          </w:r>
        </w:p>
      </w:docPartBody>
    </w:docPart>
    <w:docPart>
      <w:docPartPr>
        <w:name w:val="FAECCF1C7FFF43EAB3CB41F2B34AFE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A8DA79-B634-49B7-9F36-63F154AA2F4D}"/>
      </w:docPartPr>
      <w:docPartBody>
        <w:p w:rsidR="00000000" w:rsidRDefault="00000000">
          <w:pPr>
            <w:pStyle w:val="FAECCF1C7FFF43EAB3CB41F2B34AFEB5"/>
          </w:pPr>
          <w:r w:rsidRPr="006566C4">
            <w:rPr>
              <w:lang w:bidi="de-DE"/>
            </w:rPr>
            <w:t>Nummer</w:t>
          </w:r>
        </w:p>
      </w:docPartBody>
    </w:docPart>
    <w:docPart>
      <w:docPartPr>
        <w:name w:val="7E1680DF793540CDB1172CC4ED0A9D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A17727-3C60-4BBA-82A9-443604FE0C87}"/>
      </w:docPartPr>
      <w:docPartBody>
        <w:p w:rsidR="00000000" w:rsidRDefault="00000000">
          <w:pPr>
            <w:pStyle w:val="7E1680DF793540CDB1172CC4ED0A9D34"/>
          </w:pPr>
          <w:r w:rsidRPr="006566C4">
            <w:rPr>
              <w:lang w:bidi="de-DE"/>
            </w:rPr>
            <w:t>Datum:</w:t>
          </w:r>
        </w:p>
      </w:docPartBody>
    </w:docPart>
    <w:docPart>
      <w:docPartPr>
        <w:name w:val="90A015D1289E4D66BEB5C71536DFBAF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A6974-A20F-4DD9-A151-290A9CCCE1EF}"/>
      </w:docPartPr>
      <w:docPartBody>
        <w:p w:rsidR="00000000" w:rsidRDefault="00000000">
          <w:pPr>
            <w:pStyle w:val="90A015D1289E4D66BEB5C71536DFBAF1"/>
          </w:pPr>
          <w:r w:rsidRPr="006566C4">
            <w:rPr>
              <w:lang w:bidi="de-DE"/>
            </w:rPr>
            <w:t>Datum eingeben</w:t>
          </w:r>
        </w:p>
      </w:docPartBody>
    </w:docPart>
    <w:docPart>
      <w:docPartPr>
        <w:name w:val="D01513D0F5164CFA954E3E51AB8B5C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7B035F-08A1-4C9B-8D6E-0BEFD78A5606}"/>
      </w:docPartPr>
      <w:docPartBody>
        <w:p w:rsidR="00000000" w:rsidRDefault="00000000">
          <w:pPr>
            <w:pStyle w:val="D01513D0F5164CFA954E3E51AB8B5CFA"/>
          </w:pPr>
          <w:r w:rsidRPr="006566C4">
            <w:rPr>
              <w:lang w:bidi="de-DE"/>
            </w:rPr>
            <w:t>An:</w:t>
          </w:r>
        </w:p>
      </w:docPartBody>
    </w:docPart>
    <w:docPart>
      <w:docPartPr>
        <w:name w:val="48AE0B1A865343CFB5C700FF73B0CEB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DB461F-A79D-4C09-A657-D48903EAD922}"/>
      </w:docPartPr>
      <w:docPartBody>
        <w:p w:rsidR="00000000" w:rsidRDefault="00000000">
          <w:pPr>
            <w:pStyle w:val="48AE0B1A865343CFB5C700FF73B0CEBD"/>
          </w:pPr>
          <w:r w:rsidRPr="006566C4">
            <w:rPr>
              <w:lang w:bidi="de-DE"/>
            </w:rPr>
            <w:t>Kundenname</w:t>
          </w:r>
        </w:p>
      </w:docPartBody>
    </w:docPart>
    <w:docPart>
      <w:docPartPr>
        <w:name w:val="D9B7FB3D3DE249989BE4797E0F26E4F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FD8F10-541C-4A9A-AD4D-20BC92DED255}"/>
      </w:docPartPr>
      <w:docPartBody>
        <w:p w:rsidR="00000000" w:rsidRDefault="00000000">
          <w:pPr>
            <w:pStyle w:val="D9B7FB3D3DE249989BE4797E0F26E4F6"/>
          </w:pPr>
          <w:r w:rsidRPr="006566C4">
            <w:rPr>
              <w:lang w:bidi="de-DE"/>
            </w:rPr>
            <w:t>Firmenname</w:t>
          </w:r>
        </w:p>
      </w:docPartBody>
    </w:docPart>
    <w:docPart>
      <w:docPartPr>
        <w:name w:val="73CF4A0A6F4C48BB98053FA45B1E92D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C75AC-A26D-46BC-ADEB-5F05D2CFFF60}"/>
      </w:docPartPr>
      <w:docPartBody>
        <w:p w:rsidR="00000000" w:rsidRDefault="00000000">
          <w:pPr>
            <w:pStyle w:val="73CF4A0A6F4C48BB98053FA45B1E92DE"/>
          </w:pPr>
          <w:r w:rsidRPr="006566C4">
            <w:rPr>
              <w:lang w:bidi="de-DE"/>
            </w:rPr>
            <w:t>Straße</w:t>
          </w:r>
        </w:p>
      </w:docPartBody>
    </w:docPart>
    <w:docPart>
      <w:docPartPr>
        <w:name w:val="75FADE6F00C641ED9E0DB32352C544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031CB2-C1F5-4FA6-AB9F-A223A55E5035}"/>
      </w:docPartPr>
      <w:docPartBody>
        <w:p w:rsidR="00000000" w:rsidRDefault="00000000">
          <w:pPr>
            <w:pStyle w:val="75FADE6F00C641ED9E0DB32352C54401"/>
          </w:pPr>
          <w:r w:rsidRPr="006566C4">
            <w:rPr>
              <w:lang w:bidi="de-DE"/>
            </w:rPr>
            <w:t>PLZ Ort</w:t>
          </w:r>
        </w:p>
      </w:docPartBody>
    </w:docPart>
    <w:docPart>
      <w:docPartPr>
        <w:name w:val="86AA3135ACF54615B0498754971A9D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538CC7-B7B9-4173-89F3-17A4CAB03EF2}"/>
      </w:docPartPr>
      <w:docPartBody>
        <w:p w:rsidR="00000000" w:rsidRDefault="00000000">
          <w:pPr>
            <w:pStyle w:val="86AA3135ACF54615B0498754971A9DD8"/>
          </w:pPr>
          <w:r w:rsidRPr="006566C4">
            <w:rPr>
              <w:lang w:bidi="de-DE"/>
            </w:rPr>
            <w:t>Für:</w:t>
          </w:r>
        </w:p>
      </w:docPartBody>
    </w:docPart>
    <w:docPart>
      <w:docPartPr>
        <w:name w:val="465BC379C3964B8DAAD35B0467A490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FF4D11-BA76-4F89-BE74-D941C211E3EC}"/>
      </w:docPartPr>
      <w:docPartBody>
        <w:p w:rsidR="00000000" w:rsidRDefault="00000000">
          <w:pPr>
            <w:pStyle w:val="465BC379C3964B8DAAD35B0467A49044"/>
          </w:pPr>
          <w:r w:rsidRPr="006566C4">
            <w:rPr>
              <w:lang w:bidi="de-DE"/>
            </w:rPr>
            <w:t>Projekt- oder Dienstbeschreibung</w:t>
          </w:r>
        </w:p>
      </w:docPartBody>
    </w:docPart>
    <w:docPart>
      <w:docPartPr>
        <w:name w:val="D4426ACC22704AF3A45C96DABE494B6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12CF0F1-28A1-4183-B905-72B2D1AE9C51}"/>
      </w:docPartPr>
      <w:docPartBody>
        <w:p w:rsidR="00000000" w:rsidRDefault="00000000">
          <w:pPr>
            <w:pStyle w:val="D4426ACC22704AF3A45C96DABE494B64"/>
          </w:pPr>
          <w:r w:rsidRPr="006566C4">
            <w:rPr>
              <w:lang w:bidi="de-DE"/>
            </w:rPr>
            <w:t>Auftrag</w:t>
          </w:r>
        </w:p>
      </w:docPartBody>
    </w:docPart>
    <w:docPart>
      <w:docPartPr>
        <w:name w:val="EF4684E8BF87493C8E46AA8714F377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59BC5A-FC13-4607-AD8D-46A6FD90ADCA}"/>
      </w:docPartPr>
      <w:docPartBody>
        <w:p w:rsidR="00000000" w:rsidRDefault="00000000">
          <w:pPr>
            <w:pStyle w:val="EF4684E8BF87493C8E46AA8714F377AF"/>
          </w:pPr>
          <w:r w:rsidRPr="006566C4">
            <w:rPr>
              <w:lang w:bidi="de-DE"/>
            </w:rPr>
            <w:t>Nummer</w:t>
          </w:r>
        </w:p>
      </w:docPartBody>
    </w:docPart>
    <w:docPart>
      <w:docPartPr>
        <w:name w:val="60FA487C15214986903366197C20A6B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F67A34-9233-4895-834E-97FE42CADD9C}"/>
      </w:docPartPr>
      <w:docPartBody>
        <w:p w:rsidR="00000000" w:rsidRDefault="00000000">
          <w:pPr>
            <w:pStyle w:val="60FA487C15214986903366197C20A6B7"/>
          </w:pPr>
          <w:r w:rsidRPr="006566C4">
            <w:rPr>
              <w:lang w:bidi="de-DE"/>
            </w:rPr>
            <w:t>BESCHREIBUNG</w:t>
          </w:r>
        </w:p>
      </w:docPartBody>
    </w:docPart>
    <w:docPart>
      <w:docPartPr>
        <w:name w:val="F83B35F6A3BC4B50990B929D8555F0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2000E8A-7A38-4F5C-80E2-8F8596B8F536}"/>
      </w:docPartPr>
      <w:docPartBody>
        <w:p w:rsidR="00000000" w:rsidRDefault="00000000">
          <w:pPr>
            <w:pStyle w:val="F83B35F6A3BC4B50990B929D8555F084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292B78DFFC174EA7A7F21C958873E1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346B741-7D92-401E-8AB0-28B9CB8C5B65}"/>
      </w:docPartPr>
      <w:docPartBody>
        <w:p w:rsidR="00000000" w:rsidRDefault="00000000">
          <w:pPr>
            <w:pStyle w:val="292B78DFFC174EA7A7F21C958873E1A0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5D2D4D7BF6374B98BED051B04069AB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958F8B-1F53-458E-9EBA-FA28E3A243A7}"/>
      </w:docPartPr>
      <w:docPartBody>
        <w:p w:rsidR="00000000" w:rsidRDefault="00000000">
          <w:pPr>
            <w:pStyle w:val="5D2D4D7BF6374B98BED051B04069ABAE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2A5ECE41CC3D432EAD8C0925129A92B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FAF50D-2C2C-4D7F-89F4-2C66AAB64670}"/>
      </w:docPartPr>
      <w:docPartBody>
        <w:p w:rsidR="00000000" w:rsidRDefault="00000000">
          <w:pPr>
            <w:pStyle w:val="2A5ECE41CC3D432EAD8C0925129A92B0"/>
          </w:pPr>
          <w:r w:rsidRPr="006566C4">
            <w:rPr>
              <w:lang w:bidi="de-DE"/>
            </w:rPr>
            <w:t>Beschreibung 1 eingeben</w:t>
          </w:r>
        </w:p>
      </w:docPartBody>
    </w:docPart>
    <w:docPart>
      <w:docPartPr>
        <w:name w:val="E78B30C9DDAD4C4FA5FE89CB7C391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4844EF-B195-428A-BC4D-651210895641}"/>
      </w:docPartPr>
      <w:docPartBody>
        <w:p w:rsidR="00000000" w:rsidRDefault="00000000">
          <w:pPr>
            <w:pStyle w:val="E78B30C9DDAD4C4FA5FE89CB7C3911CD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E242A911AAF244069DBF6AEF975903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41CEEEC-6A2D-4C3F-9C7D-A48C7345D8E4}"/>
      </w:docPartPr>
      <w:docPartBody>
        <w:p w:rsidR="00000000" w:rsidRDefault="00000000">
          <w:pPr>
            <w:pStyle w:val="E242A911AAF244069DBF6AEF975903F2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C66BD408D7C94F75B88217144C73C6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B2CE55-0701-4E3B-8449-B2DEB81571D5}"/>
      </w:docPartPr>
      <w:docPartBody>
        <w:p w:rsidR="00000000" w:rsidRDefault="00000000">
          <w:pPr>
            <w:pStyle w:val="C66BD408D7C94F75B88217144C73C6CF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CEA27D8DDEDC4F78A566DEA24C8E3B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B487645-0610-4213-88D8-BCB6DAB36448}"/>
      </w:docPartPr>
      <w:docPartBody>
        <w:p w:rsidR="00000000" w:rsidRDefault="00000000">
          <w:pPr>
            <w:pStyle w:val="CEA27D8DDEDC4F78A566DEA24C8E3B3B"/>
          </w:pPr>
          <w:r w:rsidRPr="006566C4">
            <w:rPr>
              <w:lang w:bidi="de-DE"/>
            </w:rPr>
            <w:t>Beschreibung 2 eingeben</w:t>
          </w:r>
        </w:p>
      </w:docPartBody>
    </w:docPart>
    <w:docPart>
      <w:docPartPr>
        <w:name w:val="B204771A577F48C08C8565D688B934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F4B76BA-F18B-43A3-84B8-63E06AA37FA2}"/>
      </w:docPartPr>
      <w:docPartBody>
        <w:p w:rsidR="00000000" w:rsidRDefault="00000000">
          <w:pPr>
            <w:pStyle w:val="B204771A577F48C08C8565D688B934B1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701685CC60C146A78ABCD0251C6EF36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1D1E0A-F4DE-49C6-9164-946B021BB713}"/>
      </w:docPartPr>
      <w:docPartBody>
        <w:p w:rsidR="00000000" w:rsidRDefault="00000000">
          <w:pPr>
            <w:pStyle w:val="701685CC60C146A78ABCD0251C6EF363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C0AA3045C9BC4B0CBCD9CFF5CD78923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5DF998-DE2E-42FA-9BF0-AF39A7B81B64}"/>
      </w:docPartPr>
      <w:docPartBody>
        <w:p w:rsidR="00000000" w:rsidRDefault="00000000">
          <w:pPr>
            <w:pStyle w:val="C0AA3045C9BC4B0CBCD9CFF5CD78923C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D712023ECF3343829A2221EEEECFC9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64B3E7-9714-40F8-8FB8-83A97D0C9FBB}"/>
      </w:docPartPr>
      <w:docPartBody>
        <w:p w:rsidR="00000000" w:rsidRDefault="00000000">
          <w:pPr>
            <w:pStyle w:val="D712023ECF3343829A2221EEEECFC91D"/>
          </w:pPr>
          <w:r w:rsidRPr="006566C4">
            <w:rPr>
              <w:lang w:bidi="de-DE"/>
            </w:rPr>
            <w:t>Beschreibung 3 eingeben</w:t>
          </w:r>
        </w:p>
      </w:docPartBody>
    </w:docPart>
    <w:docPart>
      <w:docPartPr>
        <w:name w:val="A5A5158BD027457A8D8FF25E14F863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E4AF99-073A-4866-84CA-951996D9F97C}"/>
      </w:docPartPr>
      <w:docPartBody>
        <w:p w:rsidR="00000000" w:rsidRDefault="00000000">
          <w:pPr>
            <w:pStyle w:val="A5A5158BD027457A8D8FF25E14F86358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4FC60AE42DB14D05ABA196BB417A79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758FF0-4A10-4ACE-8357-E8C92EE779FF}"/>
      </w:docPartPr>
      <w:docPartBody>
        <w:p w:rsidR="00000000" w:rsidRDefault="00000000">
          <w:pPr>
            <w:pStyle w:val="4FC60AE42DB14D05ABA196BB417A7925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8743141FF5D74EFC9109703662FA79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947919-F2B8-4B4A-8EC5-ED772B095E3A}"/>
      </w:docPartPr>
      <w:docPartBody>
        <w:p w:rsidR="00000000" w:rsidRDefault="00000000">
          <w:pPr>
            <w:pStyle w:val="8743141FF5D74EFC9109703662FA79F0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7F434B7C4C564E3F8A40F6B0154203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FCA55F-B990-44F1-8BC5-B045C58C2ADD}"/>
      </w:docPartPr>
      <w:docPartBody>
        <w:p w:rsidR="00000000" w:rsidRDefault="00000000">
          <w:pPr>
            <w:pStyle w:val="7F434B7C4C564E3F8A40F6B015420370"/>
          </w:pPr>
          <w:r w:rsidRPr="006566C4">
            <w:rPr>
              <w:lang w:bidi="de-DE"/>
            </w:rPr>
            <w:t>Beschreibung 4 eingeben</w:t>
          </w:r>
        </w:p>
      </w:docPartBody>
    </w:docPart>
    <w:docPart>
      <w:docPartPr>
        <w:name w:val="8788F147FA984378A851194527EC248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0BC3AE-B937-42B1-B9BF-BF5E77CE6717}"/>
      </w:docPartPr>
      <w:docPartBody>
        <w:p w:rsidR="00000000" w:rsidRDefault="00000000">
          <w:pPr>
            <w:pStyle w:val="8788F147FA984378A851194527EC2481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1ABFADFFB0664E85A2EED24CDE4D64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0E0AF3-03A8-499D-924B-2A7FBF6D1EEA}"/>
      </w:docPartPr>
      <w:docPartBody>
        <w:p w:rsidR="00000000" w:rsidRDefault="00000000">
          <w:pPr>
            <w:pStyle w:val="1ABFADFFB0664E85A2EED24CDE4D6428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4135DC74F493411EB95B93B5C3FEF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979A7-F230-42EB-87C8-CE5A0623E7F3}"/>
      </w:docPartPr>
      <w:docPartBody>
        <w:p w:rsidR="00000000" w:rsidRDefault="00000000">
          <w:pPr>
            <w:pStyle w:val="4135DC74F493411EB95B93B5C3FEF8A3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8268A73403BE45D7A1025092C98900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5E3130D-2346-4779-8E02-DE8C99852472}"/>
      </w:docPartPr>
      <w:docPartBody>
        <w:p w:rsidR="00000000" w:rsidRDefault="00000000">
          <w:pPr>
            <w:pStyle w:val="8268A73403BE45D7A1025092C9890027"/>
          </w:pPr>
          <w:r w:rsidRPr="006566C4">
            <w:rPr>
              <w:lang w:bidi="de-DE"/>
            </w:rPr>
            <w:t xml:space="preserve">Beschreibung 5 </w:t>
          </w:r>
          <w:r w:rsidRPr="006566C4">
            <w:rPr>
              <w:lang w:bidi="de-DE"/>
            </w:rPr>
            <w:t>eingeben</w:t>
          </w:r>
        </w:p>
      </w:docPartBody>
    </w:docPart>
    <w:docPart>
      <w:docPartPr>
        <w:name w:val="180492048CBF4BDBA067311A7D1C5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DCDD6-3D75-423A-9704-CA475897ACF5}"/>
      </w:docPartPr>
      <w:docPartBody>
        <w:p w:rsidR="00000000" w:rsidRDefault="00000000">
          <w:pPr>
            <w:pStyle w:val="180492048CBF4BDBA067311A7D1C5F6A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56BCD548A4344D70B4FAD08F65DA7E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E4C67C-D204-48F6-96BC-911B697AFC48}"/>
      </w:docPartPr>
      <w:docPartBody>
        <w:p w:rsidR="00000000" w:rsidRDefault="00000000">
          <w:pPr>
            <w:pStyle w:val="56BCD548A4344D70B4FAD08F65DA7EBA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96CE8272B1F642A4B7E9767E442BD22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D09E3D-B6B0-4B37-9B0B-0DBFDD051DEF}"/>
      </w:docPartPr>
      <w:docPartBody>
        <w:p w:rsidR="00000000" w:rsidRDefault="00000000">
          <w:pPr>
            <w:pStyle w:val="96CE8272B1F642A4B7E9767E442BD222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9F9564F97130465BBA5FC36CCF82C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92DA9F-AD3A-4D07-AEF4-80EEB0470100}"/>
      </w:docPartPr>
      <w:docPartBody>
        <w:p w:rsidR="00000000" w:rsidRDefault="00000000">
          <w:pPr>
            <w:pStyle w:val="9F9564F97130465BBA5FC36CCF82C8D4"/>
          </w:pPr>
          <w:r w:rsidRPr="006566C4">
            <w:rPr>
              <w:lang w:bidi="de-DE"/>
            </w:rPr>
            <w:t>Beschreibung 6 eingeben</w:t>
          </w:r>
        </w:p>
      </w:docPartBody>
    </w:docPart>
    <w:docPart>
      <w:docPartPr>
        <w:name w:val="5AF241D18CB1453BAE609527FC258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F8098B-3B8F-450F-9D3C-FEEFEB8F57E7}"/>
      </w:docPartPr>
      <w:docPartBody>
        <w:p w:rsidR="00000000" w:rsidRDefault="00000000">
          <w:pPr>
            <w:pStyle w:val="5AF241D18CB1453BAE609527FC258812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65624D80716E402ABA0A0FD78A476E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381A68-8088-4C67-8424-2BBF2EB27D05}"/>
      </w:docPartPr>
      <w:docPartBody>
        <w:p w:rsidR="00000000" w:rsidRDefault="00000000">
          <w:pPr>
            <w:pStyle w:val="65624D80716E402ABA0A0FD78A476E13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42D16CDCA4F54822879BDA0CE65548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798F7C-420A-463C-A8F8-FFA4BC4F85A1}"/>
      </w:docPartPr>
      <w:docPartBody>
        <w:p w:rsidR="00000000" w:rsidRDefault="00000000">
          <w:pPr>
            <w:pStyle w:val="42D16CDCA4F54822879BDA0CE6554840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0AC4243CC1174BF092FA5FECAE5734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A9078E-6428-4F5A-9CA9-56562EC26B42}"/>
      </w:docPartPr>
      <w:docPartBody>
        <w:p w:rsidR="00000000" w:rsidRDefault="00000000">
          <w:pPr>
            <w:pStyle w:val="0AC4243CC1174BF092FA5FECAE5734C6"/>
          </w:pPr>
          <w:r w:rsidRPr="006566C4">
            <w:rPr>
              <w:lang w:bidi="de-DE"/>
            </w:rPr>
            <w:t>Beschreibung 7 eingeben</w:t>
          </w:r>
        </w:p>
      </w:docPartBody>
    </w:docPart>
    <w:docPart>
      <w:docPartPr>
        <w:name w:val="6155FC6698F845E68E3CE92BDD5D1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8D0FF8-4F5E-44AD-9BD5-03118E35185A}"/>
      </w:docPartPr>
      <w:docPartBody>
        <w:p w:rsidR="00000000" w:rsidRDefault="00000000">
          <w:pPr>
            <w:pStyle w:val="6155FC6698F845E68E3CE92BDD5D14F9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2688A0FAB4C04BAEBE874C4A2F79BE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74E464-D178-42AC-BBE6-B017B5F2E54B}"/>
      </w:docPartPr>
      <w:docPartBody>
        <w:p w:rsidR="00000000" w:rsidRDefault="00000000">
          <w:pPr>
            <w:pStyle w:val="2688A0FAB4C04BAEBE874C4A2F79BEFA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17D395D427904EEF8EA2831DA2264B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3B7B77-A6CB-4FF4-B6A3-D3A444C5B581}"/>
      </w:docPartPr>
      <w:docPartBody>
        <w:p w:rsidR="00000000" w:rsidRDefault="00000000">
          <w:pPr>
            <w:pStyle w:val="17D395D427904EEF8EA2831DA2264B4A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5010D39FBFBE496996301CBA229D65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22B35B-1E5A-491C-A0F2-A3B6098DC657}"/>
      </w:docPartPr>
      <w:docPartBody>
        <w:p w:rsidR="00000000" w:rsidRDefault="00000000">
          <w:pPr>
            <w:pStyle w:val="5010D39FBFBE496996301CBA229D65DC"/>
          </w:pPr>
          <w:r w:rsidRPr="006566C4">
            <w:rPr>
              <w:lang w:bidi="de-DE"/>
            </w:rPr>
            <w:t>Beschreibung 8 eingeben</w:t>
          </w:r>
        </w:p>
      </w:docPartBody>
    </w:docPart>
    <w:docPart>
      <w:docPartPr>
        <w:name w:val="DC1D9464BA9A4A538AD87B53A23AC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EE8C5E-52B9-43E3-8C5A-0BE3DA019499}"/>
      </w:docPartPr>
      <w:docPartBody>
        <w:p w:rsidR="00000000" w:rsidRDefault="00000000">
          <w:pPr>
            <w:pStyle w:val="DC1D9464BA9A4A538AD87B53A23AC598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6B3437B4024C44F8B10AB4F955EF6A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B89CE8-544A-403D-99D9-31FEA7788DE6}"/>
      </w:docPartPr>
      <w:docPartBody>
        <w:p w:rsidR="00000000" w:rsidRDefault="00000000">
          <w:pPr>
            <w:pStyle w:val="6B3437B4024C44F8B10AB4F955EF6A88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D6F3656C5AD34F7898DAF1CFB88624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368362-D3DF-4547-BF70-94FC0569CC0E}"/>
      </w:docPartPr>
      <w:docPartBody>
        <w:p w:rsidR="00000000" w:rsidRDefault="00000000">
          <w:pPr>
            <w:pStyle w:val="D6F3656C5AD34F7898DAF1CFB88624D9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7EB8E58BCCAA4F70A0367877E94C94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73E4C02-AC55-423A-A475-2D675DC14347}"/>
      </w:docPartPr>
      <w:docPartBody>
        <w:p w:rsidR="00000000" w:rsidRDefault="00000000">
          <w:pPr>
            <w:pStyle w:val="7EB8E58BCCAA4F70A0367877E94C94E0"/>
          </w:pPr>
          <w:r w:rsidRPr="006566C4">
            <w:rPr>
              <w:lang w:bidi="de-DE"/>
            </w:rPr>
            <w:t>Beschreibung 9 eingeben</w:t>
          </w:r>
        </w:p>
      </w:docPartBody>
    </w:docPart>
    <w:docPart>
      <w:docPartPr>
        <w:name w:val="98E1A3B136CE49D799AE3B15BB2BCF7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75B7CE-8ACB-494D-986D-7F34A823E466}"/>
      </w:docPartPr>
      <w:docPartBody>
        <w:p w:rsidR="00000000" w:rsidRDefault="00000000">
          <w:pPr>
            <w:pStyle w:val="98E1A3B136CE49D799AE3B15BB2BCF78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CF7B82288EC84F8EAE541DCFD0402D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32D265-F410-4A9D-AABC-E7FA3179A853}"/>
      </w:docPartPr>
      <w:docPartBody>
        <w:p w:rsidR="00000000" w:rsidRDefault="00000000">
          <w:pPr>
            <w:pStyle w:val="CF7B82288EC84F8EAE541DCFD0402D4A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F15DCD4FF78D4294B0D0A8B550F8DD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D6534A-F324-4DE3-B42A-1FAA443DDE48}"/>
      </w:docPartPr>
      <w:docPartBody>
        <w:p w:rsidR="00000000" w:rsidRDefault="00000000">
          <w:pPr>
            <w:pStyle w:val="F15DCD4FF78D4294B0D0A8B550F8DDE6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D27B3D76AC6E486C8756D07CDA1D6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10C70C-D79D-4909-81A3-A6F3E1C9B390}"/>
      </w:docPartPr>
      <w:docPartBody>
        <w:p w:rsidR="00000000" w:rsidRDefault="00000000">
          <w:pPr>
            <w:pStyle w:val="D27B3D76AC6E486C8756D07CDA1D6D50"/>
          </w:pPr>
          <w:r w:rsidRPr="006566C4">
            <w:rPr>
              <w:lang w:bidi="de-DE"/>
            </w:rPr>
            <w:t>Beschreibung 10 eingeben</w:t>
          </w:r>
        </w:p>
      </w:docPartBody>
    </w:docPart>
    <w:docPart>
      <w:docPartPr>
        <w:name w:val="ED6562B2CF354855A07F5F7E9BDC06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71E5DD-9826-408A-82EF-C5B4293E0A03}"/>
      </w:docPartPr>
      <w:docPartBody>
        <w:p w:rsidR="00000000" w:rsidRDefault="00000000">
          <w:pPr>
            <w:pStyle w:val="ED6562B2CF354855A07F5F7E9BDC06A8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4303672155A4407FB2974714BD5D72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BA6B89-8AAD-4AF2-9B7B-AA971028B495}"/>
      </w:docPartPr>
      <w:docPartBody>
        <w:p w:rsidR="00000000" w:rsidRDefault="00000000">
          <w:pPr>
            <w:pStyle w:val="4303672155A4407FB2974714BD5D7221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8F6BC238BB224AEC999E97B168A6CC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AEF2D6-FEF1-4FA5-BE7F-35909DE69D32}"/>
      </w:docPartPr>
      <w:docPartBody>
        <w:p w:rsidR="00000000" w:rsidRDefault="00000000">
          <w:pPr>
            <w:pStyle w:val="8F6BC238BB224AEC999E97B168A6CCDB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07DA427377FE4AD6BB41C70AE966A3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48582B-373B-4D30-8E1B-45C98860906B}"/>
      </w:docPartPr>
      <w:docPartBody>
        <w:p w:rsidR="00000000" w:rsidRDefault="00000000">
          <w:pPr>
            <w:pStyle w:val="07DA427377FE4AD6BB41C70AE966A3D0"/>
          </w:pPr>
          <w:r w:rsidRPr="006566C4">
            <w:rPr>
              <w:lang w:bidi="de-DE"/>
            </w:rPr>
            <w:t>Beschreibung 11 eingeben</w:t>
          </w:r>
        </w:p>
      </w:docPartBody>
    </w:docPart>
    <w:docPart>
      <w:docPartPr>
        <w:name w:val="4C5DC67B9CEC4CF199AF488EEC2F28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D91DA7-4846-4977-B6FD-F2E4964D2079}"/>
      </w:docPartPr>
      <w:docPartBody>
        <w:p w:rsidR="00000000" w:rsidRDefault="00000000">
          <w:pPr>
            <w:pStyle w:val="4C5DC67B9CEC4CF199AF488EEC2F2854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F45B2B165F2941BBB064D939FABBAF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0DB1DA-021B-4291-825D-0B29DBABA0EA}"/>
      </w:docPartPr>
      <w:docPartBody>
        <w:p w:rsidR="00000000" w:rsidRDefault="00000000">
          <w:pPr>
            <w:pStyle w:val="F45B2B165F2941BBB064D939FABBAF5E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89989FA98E2A4EBAAD3394760BEF8B3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AB1E08-A70B-495C-91DA-D768E803D887}"/>
      </w:docPartPr>
      <w:docPartBody>
        <w:p w:rsidR="00000000" w:rsidRDefault="00000000">
          <w:pPr>
            <w:pStyle w:val="89989FA98E2A4EBAAD3394760BEF8B3D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D75979DD5D71414E8893CA1C1E7CF7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F7938D-E6F9-4279-9ECA-730939F961F5}"/>
      </w:docPartPr>
      <w:docPartBody>
        <w:p w:rsidR="00000000" w:rsidRDefault="00000000">
          <w:pPr>
            <w:pStyle w:val="D75979DD5D71414E8893CA1C1E7CF736"/>
          </w:pPr>
          <w:r w:rsidRPr="006566C4">
            <w:rPr>
              <w:lang w:bidi="de-DE"/>
            </w:rPr>
            <w:t>Beschreibung 12 eingeben</w:t>
          </w:r>
        </w:p>
      </w:docPartBody>
    </w:docPart>
    <w:docPart>
      <w:docPartPr>
        <w:name w:val="B5B29C648CE24C7C93FD2B37302AF6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6D697D6-D403-417F-A295-FC13FC15F519}"/>
      </w:docPartPr>
      <w:docPartBody>
        <w:p w:rsidR="00000000" w:rsidRDefault="00000000">
          <w:pPr>
            <w:pStyle w:val="B5B29C648CE24C7C93FD2B37302AF60D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649824FA7D8B4B46BCA62C2EBABE2F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B117A0-ABD7-4865-B3E6-53F1D7DBEB75}"/>
      </w:docPartPr>
      <w:docPartBody>
        <w:p w:rsidR="00000000" w:rsidRDefault="00000000">
          <w:pPr>
            <w:pStyle w:val="649824FA7D8B4B46BCA62C2EBABE2F18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DCC041B81DD14F388475C18BCD6740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2030EB-194E-4778-A5B3-B552697D5968}"/>
      </w:docPartPr>
      <w:docPartBody>
        <w:p w:rsidR="00000000" w:rsidRDefault="00000000">
          <w:pPr>
            <w:pStyle w:val="DCC041B81DD14F388475C18BCD674042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56008CB0D3264BA797BEE675726A82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06BB4B-B5A6-431C-ACC3-C3D26E55505B}"/>
      </w:docPartPr>
      <w:docPartBody>
        <w:p w:rsidR="00000000" w:rsidRDefault="00000000">
          <w:pPr>
            <w:pStyle w:val="56008CB0D3264BA797BEE675726A8296"/>
          </w:pPr>
          <w:r w:rsidRPr="006566C4">
            <w:rPr>
              <w:lang w:bidi="de-DE"/>
            </w:rPr>
            <w:t>Beschreibung 13 eingeben</w:t>
          </w:r>
        </w:p>
      </w:docPartBody>
    </w:docPart>
    <w:docPart>
      <w:docPartPr>
        <w:name w:val="A66C42DA661F456AB8DF5B94262ACE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FA93CC-9443-4BA5-A191-7674A6A51A0E}"/>
      </w:docPartPr>
      <w:docPartBody>
        <w:p w:rsidR="00000000" w:rsidRDefault="00000000">
          <w:pPr>
            <w:pStyle w:val="A66C42DA661F456AB8DF5B94262ACED9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E96D00B959DE487EB4BFA81095CF43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8D5D94-2D2C-479D-9CF0-16D2E1C7A17F}"/>
      </w:docPartPr>
      <w:docPartBody>
        <w:p w:rsidR="00000000" w:rsidRDefault="00000000">
          <w:pPr>
            <w:pStyle w:val="E96D00B959DE487EB4BFA81095CF4330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47AFA54D387E448E983E655E8901A0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AC5CDC-3A57-44F4-BD90-9C23565EA712}"/>
      </w:docPartPr>
      <w:docPartBody>
        <w:p w:rsidR="00000000" w:rsidRDefault="00000000">
          <w:pPr>
            <w:pStyle w:val="47AFA54D387E448E983E655E8901A097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927641F48A004B17BD2829CD8B1674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E72065-0FD4-443F-8826-F6EB55F074D6}"/>
      </w:docPartPr>
      <w:docPartBody>
        <w:p w:rsidR="00000000" w:rsidRDefault="00000000">
          <w:pPr>
            <w:pStyle w:val="927641F48A004B17BD2829CD8B16749E"/>
          </w:pPr>
          <w:r w:rsidRPr="006566C4">
            <w:rPr>
              <w:lang w:bidi="de-DE"/>
            </w:rPr>
            <w:t>Beschreibung 14 eingeben</w:t>
          </w:r>
        </w:p>
      </w:docPartBody>
    </w:docPart>
    <w:docPart>
      <w:docPartPr>
        <w:name w:val="4CE7C77366A940EA9EBADA4BAE3FED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353515-4CD7-410F-B24D-6E1951C90E46}"/>
      </w:docPartPr>
      <w:docPartBody>
        <w:p w:rsidR="00000000" w:rsidRDefault="00000000">
          <w:pPr>
            <w:pStyle w:val="4CE7C77366A940EA9EBADA4BAE3FED88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9A4A75038D4E43BA840CFFC5ADF78C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E7EEDF-5FF2-43BA-AC54-BFCF0EAFBACB}"/>
      </w:docPartPr>
      <w:docPartBody>
        <w:p w:rsidR="00000000" w:rsidRDefault="00000000">
          <w:pPr>
            <w:pStyle w:val="9A4A75038D4E43BA840CFFC5ADF78C42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B4D5339AA3D645AE9D9D7C02D33D11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EC77200-8150-4BA4-A0A9-1CF3317071A6}"/>
      </w:docPartPr>
      <w:docPartBody>
        <w:p w:rsidR="00000000" w:rsidRDefault="00000000">
          <w:pPr>
            <w:pStyle w:val="B4D5339AA3D645AE9D9D7C02D33D11BE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690C3D936C1D41339826E1E7F390A8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99B3D7-37CD-4DA6-90D8-2B1489E0CD0C}"/>
      </w:docPartPr>
      <w:docPartBody>
        <w:p w:rsidR="00000000" w:rsidRDefault="00000000">
          <w:pPr>
            <w:pStyle w:val="690C3D936C1D41339826E1E7F390A837"/>
          </w:pPr>
          <w:r w:rsidRPr="006566C4">
            <w:rPr>
              <w:lang w:bidi="de-DE"/>
            </w:rPr>
            <w:t xml:space="preserve">Beschreibung 15 </w:t>
          </w:r>
          <w:r w:rsidRPr="006566C4">
            <w:rPr>
              <w:lang w:bidi="de-DE"/>
            </w:rPr>
            <w:t>eingeben</w:t>
          </w:r>
        </w:p>
      </w:docPartBody>
    </w:docPart>
    <w:docPart>
      <w:docPartPr>
        <w:name w:val="D883D41A551446979881DB85471E8D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9ECCCB-4C79-43FB-95AE-8C8B16E0CEF1}"/>
      </w:docPartPr>
      <w:docPartBody>
        <w:p w:rsidR="00000000" w:rsidRDefault="00000000">
          <w:pPr>
            <w:pStyle w:val="D883D41A551446979881DB85471E8DE9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C9D8E3EE258E481686840B5B826904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BD04EB1-24A6-49E0-807F-3893D6880112}"/>
      </w:docPartPr>
      <w:docPartBody>
        <w:p w:rsidR="00000000" w:rsidRDefault="00000000">
          <w:pPr>
            <w:pStyle w:val="C9D8E3EE258E481686840B5B8269046E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F3AEFB9E479F494996E2F07C52DFEE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1BAAE5-6BB7-404F-A6C0-69C3675B22D5}"/>
      </w:docPartPr>
      <w:docPartBody>
        <w:p w:rsidR="00000000" w:rsidRDefault="00000000">
          <w:pPr>
            <w:pStyle w:val="F3AEFB9E479F494996E2F07C52DFEE54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9D9369D2976245CB9254F3E8CD76818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EF2CB3-B11E-4DA8-8BAD-6869B37DA597}"/>
      </w:docPartPr>
      <w:docPartBody>
        <w:p w:rsidR="00000000" w:rsidRDefault="00000000">
          <w:pPr>
            <w:pStyle w:val="9D9369D2976245CB9254F3E8CD768185"/>
          </w:pPr>
          <w:r w:rsidRPr="006566C4">
            <w:rPr>
              <w:lang w:bidi="de-DE"/>
            </w:rPr>
            <w:t>Beschreibung 16 eingeben</w:t>
          </w:r>
        </w:p>
      </w:docPartBody>
    </w:docPart>
    <w:docPart>
      <w:docPartPr>
        <w:name w:val="0E5B26AE5A714E0BBA68C1517B7130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B3E52C-26DF-45CB-9F38-39076FBF1B04}"/>
      </w:docPartPr>
      <w:docPartBody>
        <w:p w:rsidR="00000000" w:rsidRDefault="00000000">
          <w:pPr>
            <w:pStyle w:val="0E5B26AE5A714E0BBA68C1517B7130A6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EC1F20562A60441C85A1070138854B6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7A7FB9-3409-4F32-ABF5-C75337FF660B}"/>
      </w:docPartPr>
      <w:docPartBody>
        <w:p w:rsidR="00000000" w:rsidRDefault="00000000">
          <w:pPr>
            <w:pStyle w:val="EC1F20562A60441C85A1070138854B68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111D61A682874106AEDAE2C40DF0A6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18926B-F873-44D0-967B-89762830597F}"/>
      </w:docPartPr>
      <w:docPartBody>
        <w:p w:rsidR="00000000" w:rsidRDefault="00000000">
          <w:pPr>
            <w:pStyle w:val="111D61A682874106AEDAE2C40DF0A65D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D46AA14A9EB745A6AFAA27549CC27B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729F603-0380-4823-92D7-0187B0C2C52E}"/>
      </w:docPartPr>
      <w:docPartBody>
        <w:p w:rsidR="00000000" w:rsidRDefault="00000000">
          <w:pPr>
            <w:pStyle w:val="D46AA14A9EB745A6AFAA27549CC27B1A"/>
          </w:pPr>
          <w:r w:rsidRPr="006566C4">
            <w:rPr>
              <w:lang w:bidi="de-DE"/>
            </w:rPr>
            <w:t>Beschreibung 17 eingeben</w:t>
          </w:r>
        </w:p>
      </w:docPartBody>
    </w:docPart>
    <w:docPart>
      <w:docPartPr>
        <w:name w:val="2582925F825841D2ABBEBCD71F2D8F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6759E9-B108-4BDD-A74F-F45E13C444C6}"/>
      </w:docPartPr>
      <w:docPartBody>
        <w:p w:rsidR="00000000" w:rsidRDefault="00000000">
          <w:pPr>
            <w:pStyle w:val="2582925F825841D2ABBEBCD71F2D8F54"/>
          </w:pPr>
          <w:r w:rsidRPr="006566C4">
            <w:rPr>
              <w:lang w:bidi="de-DE"/>
            </w:rPr>
            <w:t>Stunden</w:t>
          </w:r>
        </w:p>
      </w:docPartBody>
    </w:docPart>
    <w:docPart>
      <w:docPartPr>
        <w:name w:val="406A4C5DF7544E069A8F84563284B9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4838FA-E09F-470D-88F9-73A4A60D3886}"/>
      </w:docPartPr>
      <w:docPartBody>
        <w:p w:rsidR="00000000" w:rsidRDefault="00000000">
          <w:pPr>
            <w:pStyle w:val="406A4C5DF7544E069A8F84563284B927"/>
          </w:pPr>
          <w:r w:rsidRPr="006566C4">
            <w:rPr>
              <w:lang w:bidi="de-DE"/>
            </w:rPr>
            <w:t>Satz</w:t>
          </w:r>
        </w:p>
      </w:docPartBody>
    </w:docPart>
    <w:docPart>
      <w:docPartPr>
        <w:name w:val="1506909971B74C0D8FDBA05449559C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029DE9-37AC-4CBC-9151-7AB89617E8D6}"/>
      </w:docPartPr>
      <w:docPartBody>
        <w:p w:rsidR="00000000" w:rsidRDefault="00000000">
          <w:pPr>
            <w:pStyle w:val="1506909971B74C0D8FDBA05449559CF3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3CB9B92598F64F9CB87500266E6645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57A399-0375-4778-9770-0374F631900F}"/>
      </w:docPartPr>
      <w:docPartBody>
        <w:p w:rsidR="00000000" w:rsidRDefault="00000000">
          <w:pPr>
            <w:pStyle w:val="3CB9B92598F64F9CB87500266E664597"/>
          </w:pPr>
          <w:r w:rsidRPr="006566C4">
            <w:rPr>
              <w:lang w:bidi="de-DE"/>
            </w:rPr>
            <w:t>SUMME</w:t>
          </w:r>
        </w:p>
      </w:docPartBody>
    </w:docPart>
    <w:docPart>
      <w:docPartPr>
        <w:name w:val="08CC5C10F2E84876B38F3B75550229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4C8DF1-4DC5-4D8A-A279-05CD4C386345}"/>
      </w:docPartPr>
      <w:docPartBody>
        <w:p w:rsidR="00000000" w:rsidRDefault="00000000">
          <w:pPr>
            <w:pStyle w:val="08CC5C10F2E84876B38F3B755502292A"/>
          </w:pPr>
          <w:r w:rsidRPr="006566C4">
            <w:rPr>
              <w:lang w:bidi="de-DE"/>
            </w:rPr>
            <w:t>Betrag</w:t>
          </w:r>
        </w:p>
      </w:docPartBody>
    </w:docPart>
    <w:docPart>
      <w:docPartPr>
        <w:name w:val="AEA7032FC16C42B6B4A4EB28B79AD8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7E766E-C226-4134-8DA4-96C5D1173A01}"/>
      </w:docPartPr>
      <w:docPartBody>
        <w:p w:rsidR="00000000" w:rsidRDefault="00000000">
          <w:pPr>
            <w:pStyle w:val="AEA7032FC16C42B6B4A4EB28B79AD890"/>
          </w:pPr>
          <w:r w:rsidRPr="006566C4">
            <w:rPr>
              <w:lang w:bidi="de-DE"/>
            </w:rPr>
            <w:t>Alle Schecks auszahlbar an</w:t>
          </w:r>
        </w:p>
      </w:docPartBody>
    </w:docPart>
    <w:docPart>
      <w:docPartPr>
        <w:name w:val="D339EE27F5F1431A9A762B35AAD002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7EC4489-8850-430C-9889-2F59057DAFE0}"/>
      </w:docPartPr>
      <w:docPartBody>
        <w:p w:rsidR="00000000" w:rsidRDefault="00000000">
          <w:pPr>
            <w:pStyle w:val="D339EE27F5F1431A9A762B35AAD002DD"/>
          </w:pPr>
          <w:r w:rsidRPr="006566C4">
            <w:rPr>
              <w:lang w:bidi="de-DE"/>
            </w:rPr>
            <w:t>Firmenname</w:t>
          </w:r>
        </w:p>
      </w:docPartBody>
    </w:docPart>
    <w:docPart>
      <w:docPartPr>
        <w:name w:val="0A7123CEF552483B85E9DC5C491E80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FD3242F-DC86-4804-ABC5-A1851BB8AB2D}"/>
      </w:docPartPr>
      <w:docPartBody>
        <w:p w:rsidR="00000000" w:rsidRDefault="00000000">
          <w:pPr>
            <w:pStyle w:val="0A7123CEF552483B85E9DC5C491E8039"/>
          </w:pPr>
          <w:r w:rsidRPr="006566C4">
            <w:rPr>
              <w:lang w:bidi="de-DE"/>
            </w:rPr>
            <w:t>Gesamtbetrag in 15 Tagen fällig. Überfällige Zahlungen werden mit Verzugszinsen von 1 % pro Monat berechnet.</w:t>
          </w:r>
        </w:p>
      </w:docPartBody>
    </w:docPart>
    <w:docPart>
      <w:docPartPr>
        <w:name w:val="8FEF6922C98943848A4C8EE9519E9B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E9674B-795B-4D2A-BA51-B78FB2C5A5A1}"/>
      </w:docPartPr>
      <w:docPartBody>
        <w:p w:rsidR="00000000" w:rsidRDefault="00000000">
          <w:pPr>
            <w:pStyle w:val="8FEF6922C98943848A4C8EE9519E9B03"/>
          </w:pPr>
          <w:r w:rsidRPr="006566C4">
            <w:rPr>
              <w:lang w:bidi="de-DE"/>
            </w:rPr>
            <w:t>Vielen Dank für Ihre Bestellung!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3"/>
    <w:rsid w:val="0016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719927FB18647B1A359A8689F554580">
    <w:name w:val="6719927FB18647B1A359A8689F554580"/>
  </w:style>
  <w:style w:type="paragraph" w:customStyle="1" w:styleId="F7A32FEBA7D14FA9A579900199293B94">
    <w:name w:val="F7A32FEBA7D14FA9A579900199293B94"/>
  </w:style>
  <w:style w:type="paragraph" w:customStyle="1" w:styleId="07995905669B460F80972156B486433F">
    <w:name w:val="07995905669B460F80972156B486433F"/>
  </w:style>
  <w:style w:type="paragraph" w:customStyle="1" w:styleId="8881EC3F16934D5094953F2A5BB68D33">
    <w:name w:val="8881EC3F16934D5094953F2A5BB68D33"/>
  </w:style>
  <w:style w:type="paragraph" w:customStyle="1" w:styleId="CB6A0A09065C4F4CB51E3ADA97331DFF">
    <w:name w:val="CB6A0A09065C4F4CB51E3ADA97331DFF"/>
  </w:style>
  <w:style w:type="paragraph" w:customStyle="1" w:styleId="F2AF6F621BA14571AE006FBBF91BAE0E">
    <w:name w:val="F2AF6F621BA14571AE006FBBF91BAE0E"/>
  </w:style>
  <w:style w:type="paragraph" w:customStyle="1" w:styleId="51DB664F3A904FEE8295182C50A2E3FA">
    <w:name w:val="51DB664F3A904FEE8295182C50A2E3FA"/>
  </w:style>
  <w:style w:type="paragraph" w:customStyle="1" w:styleId="D99E6BD5734643D19C1FE3A257F76BDE">
    <w:name w:val="D99E6BD5734643D19C1FE3A257F76BDE"/>
  </w:style>
  <w:style w:type="paragraph" w:customStyle="1" w:styleId="F61CE06FFDFB46A094130AA9A8753206">
    <w:name w:val="F61CE06FFDFB46A094130AA9A8753206"/>
  </w:style>
  <w:style w:type="paragraph" w:customStyle="1" w:styleId="42E9B52D83C74A74840EA0B6466D57B8">
    <w:name w:val="42E9B52D83C74A74840EA0B6466D57B8"/>
  </w:style>
  <w:style w:type="paragraph" w:customStyle="1" w:styleId="FAECCF1C7FFF43EAB3CB41F2B34AFEB5">
    <w:name w:val="FAECCF1C7FFF43EAB3CB41F2B34AFEB5"/>
  </w:style>
  <w:style w:type="paragraph" w:customStyle="1" w:styleId="7E1680DF793540CDB1172CC4ED0A9D34">
    <w:name w:val="7E1680DF793540CDB1172CC4ED0A9D34"/>
  </w:style>
  <w:style w:type="paragraph" w:customStyle="1" w:styleId="90A015D1289E4D66BEB5C71536DFBAF1">
    <w:name w:val="90A015D1289E4D66BEB5C71536DFBAF1"/>
  </w:style>
  <w:style w:type="paragraph" w:customStyle="1" w:styleId="D01513D0F5164CFA954E3E51AB8B5CFA">
    <w:name w:val="D01513D0F5164CFA954E3E51AB8B5CFA"/>
  </w:style>
  <w:style w:type="paragraph" w:customStyle="1" w:styleId="48AE0B1A865343CFB5C700FF73B0CEBD">
    <w:name w:val="48AE0B1A865343CFB5C700FF73B0CEBD"/>
  </w:style>
  <w:style w:type="paragraph" w:customStyle="1" w:styleId="D9B7FB3D3DE249989BE4797E0F26E4F6">
    <w:name w:val="D9B7FB3D3DE249989BE4797E0F26E4F6"/>
  </w:style>
  <w:style w:type="paragraph" w:customStyle="1" w:styleId="73CF4A0A6F4C48BB98053FA45B1E92DE">
    <w:name w:val="73CF4A0A6F4C48BB98053FA45B1E92DE"/>
  </w:style>
  <w:style w:type="paragraph" w:customStyle="1" w:styleId="75FADE6F00C641ED9E0DB32352C54401">
    <w:name w:val="75FADE6F00C641ED9E0DB32352C54401"/>
  </w:style>
  <w:style w:type="paragraph" w:customStyle="1" w:styleId="86AA3135ACF54615B0498754971A9DD8">
    <w:name w:val="86AA3135ACF54615B0498754971A9DD8"/>
  </w:style>
  <w:style w:type="paragraph" w:customStyle="1" w:styleId="465BC379C3964B8DAAD35B0467A49044">
    <w:name w:val="465BC379C3964B8DAAD35B0467A49044"/>
  </w:style>
  <w:style w:type="paragraph" w:customStyle="1" w:styleId="D4426ACC22704AF3A45C96DABE494B64">
    <w:name w:val="D4426ACC22704AF3A45C96DABE494B64"/>
  </w:style>
  <w:style w:type="paragraph" w:customStyle="1" w:styleId="EF4684E8BF87493C8E46AA8714F377AF">
    <w:name w:val="EF4684E8BF87493C8E46AA8714F377AF"/>
  </w:style>
  <w:style w:type="paragraph" w:customStyle="1" w:styleId="60FA487C15214986903366197C20A6B7">
    <w:name w:val="60FA487C15214986903366197C20A6B7"/>
  </w:style>
  <w:style w:type="paragraph" w:customStyle="1" w:styleId="F83B35F6A3BC4B50990B929D8555F084">
    <w:name w:val="F83B35F6A3BC4B50990B929D8555F084"/>
  </w:style>
  <w:style w:type="paragraph" w:customStyle="1" w:styleId="292B78DFFC174EA7A7F21C958873E1A0">
    <w:name w:val="292B78DFFC174EA7A7F21C958873E1A0"/>
  </w:style>
  <w:style w:type="paragraph" w:customStyle="1" w:styleId="5D2D4D7BF6374B98BED051B04069ABAE">
    <w:name w:val="5D2D4D7BF6374B98BED051B04069ABAE"/>
  </w:style>
  <w:style w:type="paragraph" w:customStyle="1" w:styleId="2A5ECE41CC3D432EAD8C0925129A92B0">
    <w:name w:val="2A5ECE41CC3D432EAD8C0925129A92B0"/>
  </w:style>
  <w:style w:type="paragraph" w:customStyle="1" w:styleId="E78B30C9DDAD4C4FA5FE89CB7C3911CD">
    <w:name w:val="E78B30C9DDAD4C4FA5FE89CB7C3911CD"/>
  </w:style>
  <w:style w:type="paragraph" w:customStyle="1" w:styleId="E242A911AAF244069DBF6AEF975903F2">
    <w:name w:val="E242A911AAF244069DBF6AEF975903F2"/>
  </w:style>
  <w:style w:type="paragraph" w:customStyle="1" w:styleId="C66BD408D7C94F75B88217144C73C6CF">
    <w:name w:val="C66BD408D7C94F75B88217144C73C6CF"/>
  </w:style>
  <w:style w:type="paragraph" w:customStyle="1" w:styleId="CEA27D8DDEDC4F78A566DEA24C8E3B3B">
    <w:name w:val="CEA27D8DDEDC4F78A566DEA24C8E3B3B"/>
  </w:style>
  <w:style w:type="paragraph" w:customStyle="1" w:styleId="B204771A577F48C08C8565D688B934B1">
    <w:name w:val="B204771A577F48C08C8565D688B934B1"/>
  </w:style>
  <w:style w:type="paragraph" w:customStyle="1" w:styleId="701685CC60C146A78ABCD0251C6EF363">
    <w:name w:val="701685CC60C146A78ABCD0251C6EF363"/>
  </w:style>
  <w:style w:type="paragraph" w:customStyle="1" w:styleId="C0AA3045C9BC4B0CBCD9CFF5CD78923C">
    <w:name w:val="C0AA3045C9BC4B0CBCD9CFF5CD78923C"/>
  </w:style>
  <w:style w:type="paragraph" w:customStyle="1" w:styleId="D712023ECF3343829A2221EEEECFC91D">
    <w:name w:val="D712023ECF3343829A2221EEEECFC91D"/>
  </w:style>
  <w:style w:type="paragraph" w:customStyle="1" w:styleId="A5A5158BD027457A8D8FF25E14F86358">
    <w:name w:val="A5A5158BD027457A8D8FF25E14F86358"/>
  </w:style>
  <w:style w:type="paragraph" w:customStyle="1" w:styleId="4FC60AE42DB14D05ABA196BB417A7925">
    <w:name w:val="4FC60AE42DB14D05ABA196BB417A7925"/>
  </w:style>
  <w:style w:type="paragraph" w:customStyle="1" w:styleId="8743141FF5D74EFC9109703662FA79F0">
    <w:name w:val="8743141FF5D74EFC9109703662FA79F0"/>
  </w:style>
  <w:style w:type="paragraph" w:customStyle="1" w:styleId="7F434B7C4C564E3F8A40F6B015420370">
    <w:name w:val="7F434B7C4C564E3F8A40F6B015420370"/>
  </w:style>
  <w:style w:type="paragraph" w:customStyle="1" w:styleId="8788F147FA984378A851194527EC2481">
    <w:name w:val="8788F147FA984378A851194527EC2481"/>
  </w:style>
  <w:style w:type="paragraph" w:customStyle="1" w:styleId="1ABFADFFB0664E85A2EED24CDE4D6428">
    <w:name w:val="1ABFADFFB0664E85A2EED24CDE4D6428"/>
  </w:style>
  <w:style w:type="paragraph" w:customStyle="1" w:styleId="4135DC74F493411EB95B93B5C3FEF8A3">
    <w:name w:val="4135DC74F493411EB95B93B5C3FEF8A3"/>
  </w:style>
  <w:style w:type="paragraph" w:customStyle="1" w:styleId="8268A73403BE45D7A1025092C9890027">
    <w:name w:val="8268A73403BE45D7A1025092C9890027"/>
  </w:style>
  <w:style w:type="paragraph" w:customStyle="1" w:styleId="180492048CBF4BDBA067311A7D1C5F6A">
    <w:name w:val="180492048CBF4BDBA067311A7D1C5F6A"/>
  </w:style>
  <w:style w:type="paragraph" w:customStyle="1" w:styleId="56BCD548A4344D70B4FAD08F65DA7EBA">
    <w:name w:val="56BCD548A4344D70B4FAD08F65DA7EBA"/>
  </w:style>
  <w:style w:type="paragraph" w:customStyle="1" w:styleId="96CE8272B1F642A4B7E9767E442BD222">
    <w:name w:val="96CE8272B1F642A4B7E9767E442BD222"/>
  </w:style>
  <w:style w:type="paragraph" w:customStyle="1" w:styleId="9F9564F97130465BBA5FC36CCF82C8D4">
    <w:name w:val="9F9564F97130465BBA5FC36CCF82C8D4"/>
  </w:style>
  <w:style w:type="paragraph" w:customStyle="1" w:styleId="5AF241D18CB1453BAE609527FC258812">
    <w:name w:val="5AF241D18CB1453BAE609527FC258812"/>
  </w:style>
  <w:style w:type="paragraph" w:customStyle="1" w:styleId="65624D80716E402ABA0A0FD78A476E13">
    <w:name w:val="65624D80716E402ABA0A0FD78A476E13"/>
  </w:style>
  <w:style w:type="paragraph" w:customStyle="1" w:styleId="42D16CDCA4F54822879BDA0CE6554840">
    <w:name w:val="42D16CDCA4F54822879BDA0CE6554840"/>
  </w:style>
  <w:style w:type="paragraph" w:customStyle="1" w:styleId="0AC4243CC1174BF092FA5FECAE5734C6">
    <w:name w:val="0AC4243CC1174BF092FA5FECAE5734C6"/>
  </w:style>
  <w:style w:type="paragraph" w:customStyle="1" w:styleId="6155FC6698F845E68E3CE92BDD5D14F9">
    <w:name w:val="6155FC6698F845E68E3CE92BDD5D14F9"/>
  </w:style>
  <w:style w:type="paragraph" w:customStyle="1" w:styleId="2688A0FAB4C04BAEBE874C4A2F79BEFA">
    <w:name w:val="2688A0FAB4C04BAEBE874C4A2F79BEFA"/>
  </w:style>
  <w:style w:type="paragraph" w:customStyle="1" w:styleId="17D395D427904EEF8EA2831DA2264B4A">
    <w:name w:val="17D395D427904EEF8EA2831DA2264B4A"/>
  </w:style>
  <w:style w:type="paragraph" w:customStyle="1" w:styleId="5010D39FBFBE496996301CBA229D65DC">
    <w:name w:val="5010D39FBFBE496996301CBA229D65DC"/>
  </w:style>
  <w:style w:type="paragraph" w:customStyle="1" w:styleId="DC1D9464BA9A4A538AD87B53A23AC598">
    <w:name w:val="DC1D9464BA9A4A538AD87B53A23AC598"/>
  </w:style>
  <w:style w:type="paragraph" w:customStyle="1" w:styleId="6B3437B4024C44F8B10AB4F955EF6A88">
    <w:name w:val="6B3437B4024C44F8B10AB4F955EF6A88"/>
  </w:style>
  <w:style w:type="paragraph" w:customStyle="1" w:styleId="D6F3656C5AD34F7898DAF1CFB88624D9">
    <w:name w:val="D6F3656C5AD34F7898DAF1CFB88624D9"/>
  </w:style>
  <w:style w:type="paragraph" w:customStyle="1" w:styleId="7EB8E58BCCAA4F70A0367877E94C94E0">
    <w:name w:val="7EB8E58BCCAA4F70A0367877E94C94E0"/>
  </w:style>
  <w:style w:type="paragraph" w:customStyle="1" w:styleId="98E1A3B136CE49D799AE3B15BB2BCF78">
    <w:name w:val="98E1A3B136CE49D799AE3B15BB2BCF78"/>
  </w:style>
  <w:style w:type="paragraph" w:customStyle="1" w:styleId="CF7B82288EC84F8EAE541DCFD0402D4A">
    <w:name w:val="CF7B82288EC84F8EAE541DCFD0402D4A"/>
  </w:style>
  <w:style w:type="paragraph" w:customStyle="1" w:styleId="F15DCD4FF78D4294B0D0A8B550F8DDE6">
    <w:name w:val="F15DCD4FF78D4294B0D0A8B550F8DDE6"/>
  </w:style>
  <w:style w:type="paragraph" w:customStyle="1" w:styleId="D27B3D76AC6E486C8756D07CDA1D6D50">
    <w:name w:val="D27B3D76AC6E486C8756D07CDA1D6D50"/>
  </w:style>
  <w:style w:type="paragraph" w:customStyle="1" w:styleId="ED6562B2CF354855A07F5F7E9BDC06A8">
    <w:name w:val="ED6562B2CF354855A07F5F7E9BDC06A8"/>
  </w:style>
  <w:style w:type="paragraph" w:customStyle="1" w:styleId="4303672155A4407FB2974714BD5D7221">
    <w:name w:val="4303672155A4407FB2974714BD5D7221"/>
  </w:style>
  <w:style w:type="paragraph" w:customStyle="1" w:styleId="8F6BC238BB224AEC999E97B168A6CCDB">
    <w:name w:val="8F6BC238BB224AEC999E97B168A6CCDB"/>
  </w:style>
  <w:style w:type="paragraph" w:customStyle="1" w:styleId="07DA427377FE4AD6BB41C70AE966A3D0">
    <w:name w:val="07DA427377FE4AD6BB41C70AE966A3D0"/>
  </w:style>
  <w:style w:type="paragraph" w:customStyle="1" w:styleId="4C5DC67B9CEC4CF199AF488EEC2F2854">
    <w:name w:val="4C5DC67B9CEC4CF199AF488EEC2F2854"/>
  </w:style>
  <w:style w:type="paragraph" w:customStyle="1" w:styleId="F45B2B165F2941BBB064D939FABBAF5E">
    <w:name w:val="F45B2B165F2941BBB064D939FABBAF5E"/>
  </w:style>
  <w:style w:type="paragraph" w:customStyle="1" w:styleId="89989FA98E2A4EBAAD3394760BEF8B3D">
    <w:name w:val="89989FA98E2A4EBAAD3394760BEF8B3D"/>
  </w:style>
  <w:style w:type="paragraph" w:customStyle="1" w:styleId="D75979DD5D71414E8893CA1C1E7CF736">
    <w:name w:val="D75979DD5D71414E8893CA1C1E7CF736"/>
  </w:style>
  <w:style w:type="paragraph" w:customStyle="1" w:styleId="B5B29C648CE24C7C93FD2B37302AF60D">
    <w:name w:val="B5B29C648CE24C7C93FD2B37302AF60D"/>
  </w:style>
  <w:style w:type="paragraph" w:customStyle="1" w:styleId="649824FA7D8B4B46BCA62C2EBABE2F18">
    <w:name w:val="649824FA7D8B4B46BCA62C2EBABE2F18"/>
  </w:style>
  <w:style w:type="paragraph" w:customStyle="1" w:styleId="DCC041B81DD14F388475C18BCD674042">
    <w:name w:val="DCC041B81DD14F388475C18BCD674042"/>
  </w:style>
  <w:style w:type="paragraph" w:customStyle="1" w:styleId="56008CB0D3264BA797BEE675726A8296">
    <w:name w:val="56008CB0D3264BA797BEE675726A8296"/>
  </w:style>
  <w:style w:type="paragraph" w:customStyle="1" w:styleId="A66C42DA661F456AB8DF5B94262ACED9">
    <w:name w:val="A66C42DA661F456AB8DF5B94262ACED9"/>
  </w:style>
  <w:style w:type="paragraph" w:customStyle="1" w:styleId="E96D00B959DE487EB4BFA81095CF4330">
    <w:name w:val="E96D00B959DE487EB4BFA81095CF4330"/>
  </w:style>
  <w:style w:type="paragraph" w:customStyle="1" w:styleId="47AFA54D387E448E983E655E8901A097">
    <w:name w:val="47AFA54D387E448E983E655E8901A097"/>
  </w:style>
  <w:style w:type="paragraph" w:customStyle="1" w:styleId="927641F48A004B17BD2829CD8B16749E">
    <w:name w:val="927641F48A004B17BD2829CD8B16749E"/>
  </w:style>
  <w:style w:type="paragraph" w:customStyle="1" w:styleId="4CE7C77366A940EA9EBADA4BAE3FED88">
    <w:name w:val="4CE7C77366A940EA9EBADA4BAE3FED88"/>
  </w:style>
  <w:style w:type="paragraph" w:customStyle="1" w:styleId="9A4A75038D4E43BA840CFFC5ADF78C42">
    <w:name w:val="9A4A75038D4E43BA840CFFC5ADF78C42"/>
  </w:style>
  <w:style w:type="paragraph" w:customStyle="1" w:styleId="B4D5339AA3D645AE9D9D7C02D33D11BE">
    <w:name w:val="B4D5339AA3D645AE9D9D7C02D33D11BE"/>
  </w:style>
  <w:style w:type="paragraph" w:customStyle="1" w:styleId="690C3D936C1D41339826E1E7F390A837">
    <w:name w:val="690C3D936C1D41339826E1E7F390A837"/>
  </w:style>
  <w:style w:type="paragraph" w:customStyle="1" w:styleId="D883D41A551446979881DB85471E8DE9">
    <w:name w:val="D883D41A551446979881DB85471E8DE9"/>
  </w:style>
  <w:style w:type="paragraph" w:customStyle="1" w:styleId="C9D8E3EE258E481686840B5B8269046E">
    <w:name w:val="C9D8E3EE258E481686840B5B8269046E"/>
  </w:style>
  <w:style w:type="paragraph" w:customStyle="1" w:styleId="F3AEFB9E479F494996E2F07C52DFEE54">
    <w:name w:val="F3AEFB9E479F494996E2F07C52DFEE54"/>
  </w:style>
  <w:style w:type="paragraph" w:customStyle="1" w:styleId="9D9369D2976245CB9254F3E8CD768185">
    <w:name w:val="9D9369D2976245CB9254F3E8CD768185"/>
  </w:style>
  <w:style w:type="paragraph" w:customStyle="1" w:styleId="0E5B26AE5A714E0BBA68C1517B7130A6">
    <w:name w:val="0E5B26AE5A714E0BBA68C1517B7130A6"/>
  </w:style>
  <w:style w:type="paragraph" w:customStyle="1" w:styleId="EC1F20562A60441C85A1070138854B68">
    <w:name w:val="EC1F20562A60441C85A1070138854B68"/>
  </w:style>
  <w:style w:type="paragraph" w:customStyle="1" w:styleId="111D61A682874106AEDAE2C40DF0A65D">
    <w:name w:val="111D61A682874106AEDAE2C40DF0A65D"/>
  </w:style>
  <w:style w:type="paragraph" w:customStyle="1" w:styleId="D46AA14A9EB745A6AFAA27549CC27B1A">
    <w:name w:val="D46AA14A9EB745A6AFAA27549CC27B1A"/>
  </w:style>
  <w:style w:type="paragraph" w:customStyle="1" w:styleId="2582925F825841D2ABBEBCD71F2D8F54">
    <w:name w:val="2582925F825841D2ABBEBCD71F2D8F54"/>
  </w:style>
  <w:style w:type="paragraph" w:customStyle="1" w:styleId="406A4C5DF7544E069A8F84563284B927">
    <w:name w:val="406A4C5DF7544E069A8F84563284B927"/>
  </w:style>
  <w:style w:type="paragraph" w:customStyle="1" w:styleId="1506909971B74C0D8FDBA05449559CF3">
    <w:name w:val="1506909971B74C0D8FDBA05449559CF3"/>
  </w:style>
  <w:style w:type="paragraph" w:customStyle="1" w:styleId="3CB9B92598F64F9CB87500266E664597">
    <w:name w:val="3CB9B92598F64F9CB87500266E664597"/>
  </w:style>
  <w:style w:type="paragraph" w:customStyle="1" w:styleId="08CC5C10F2E84876B38F3B755502292A">
    <w:name w:val="08CC5C10F2E84876B38F3B755502292A"/>
  </w:style>
  <w:style w:type="paragraph" w:customStyle="1" w:styleId="AEA7032FC16C42B6B4A4EB28B79AD890">
    <w:name w:val="AEA7032FC16C42B6B4A4EB28B79AD890"/>
  </w:style>
  <w:style w:type="paragraph" w:customStyle="1" w:styleId="D339EE27F5F1431A9A762B35AAD002DD">
    <w:name w:val="D339EE27F5F1431A9A762B35AAD002DD"/>
  </w:style>
  <w:style w:type="paragraph" w:customStyle="1" w:styleId="0A7123CEF552483B85E9DC5C491E8039">
    <w:name w:val="0A7123CEF552483B85E9DC5C491E8039"/>
  </w:style>
  <w:style w:type="paragraph" w:customStyle="1" w:styleId="8FEF6922C98943848A4C8EE9519E9B03">
    <w:name w:val="8FEF6922C98943848A4C8EE9519E9B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Rechnung über Dienstleistungen mit Stunden und Stundensatz.dotx</Template>
  <TotalTime>0</TotalTime>
  <Pages>1</Pages>
  <Words>196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Lukas Moser</dc:creator>
  <cp:lastModifiedBy>Lukas Moser</cp:lastModifiedBy>
  <cp:revision>1</cp:revision>
  <cp:lastPrinted>2004-04-13T21:11:00Z</cp:lastPrinted>
  <dcterms:created xsi:type="dcterms:W3CDTF">2024-01-17T19:17:00Z</dcterms:created>
  <dcterms:modified xsi:type="dcterms:W3CDTF">2024-01-17T19:18:00Z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TC062071081033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