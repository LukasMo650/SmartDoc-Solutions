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81"/>
        <w:gridCol w:w="817"/>
        <w:gridCol w:w="80"/>
        <w:gridCol w:w="460"/>
        <w:gridCol w:w="440"/>
        <w:gridCol w:w="540"/>
        <w:gridCol w:w="823"/>
        <w:gridCol w:w="665"/>
        <w:gridCol w:w="312"/>
        <w:gridCol w:w="577"/>
        <w:gridCol w:w="389"/>
        <w:gridCol w:w="397"/>
        <w:gridCol w:w="900"/>
        <w:gridCol w:w="180"/>
        <w:gridCol w:w="1260"/>
      </w:tblGrid>
      <w:tr w:rsidR="006F3C33" w:rsidRPr="00E37F3B" w14:paraId="191EE17C" w14:textId="77777777">
        <w:trPr>
          <w:trHeight w:val="1260"/>
          <w:jc w:val="center"/>
        </w:trPr>
        <w:tc>
          <w:tcPr>
            <w:tcW w:w="468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14:paraId="267820A6" w14:textId="77777777" w:rsidR="006F3C33" w:rsidRPr="00E37F3B" w:rsidRDefault="00552AC0" w:rsidP="00CC202F">
            <w:pPr>
              <w:pStyle w:val="berschrift1"/>
              <w:rPr>
                <w:lang w:val="de-DE"/>
              </w:rPr>
            </w:pPr>
            <w:r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0F02B47" wp14:editId="08B902C9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7780" t="19050" r="2032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A83D1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CC202F" w:rsidRPr="00E37F3B">
              <w:rPr>
                <w:noProof/>
                <w:lang w:val="de-DE"/>
              </w:rPr>
              <w:t>RECHNUNG</w:t>
            </w:r>
          </w:p>
        </w:tc>
        <w:tc>
          <w:tcPr>
            <w:tcW w:w="4680" w:type="dxa"/>
            <w:gridSpan w:val="8"/>
            <w:shd w:val="clear" w:color="auto" w:fill="FFFFFF"/>
            <w:vAlign w:val="center"/>
          </w:tcPr>
          <w:p w14:paraId="69894C0E" w14:textId="77777777" w:rsidR="006F3C33" w:rsidRPr="00CC202F" w:rsidRDefault="00CC202F" w:rsidP="00B07339">
            <w:pPr>
              <w:pStyle w:val="DatumundNummer"/>
              <w:rPr>
                <w:lang w:val="de-DE"/>
              </w:rPr>
            </w:pPr>
            <w:r w:rsidRPr="00CC202F">
              <w:rPr>
                <w:lang w:val="de-DE"/>
              </w:rPr>
              <w:t>Datum</w:t>
            </w:r>
            <w:r w:rsidR="006F3C33" w:rsidRPr="00CC202F">
              <w:rPr>
                <w:lang w:val="de-DE"/>
              </w:rPr>
              <w:t xml:space="preserve">: </w:t>
            </w:r>
            <w:sdt>
              <w:sdtPr>
                <w:rPr>
                  <w:lang w:val="de-DE"/>
                </w:rPr>
                <w:id w:val="631673204"/>
                <w:placeholder>
                  <w:docPart w:val="68949E4552D5437382C23A1C4D78C210"/>
                </w:placeholder>
                <w:showingPlcHdr/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B07339" w:rsidRPr="00CC202F">
                  <w:rPr>
                    <w:lang w:val="de-DE"/>
                  </w:rPr>
                  <w:t>[</w:t>
                </w:r>
                <w:r w:rsidRPr="00CC202F">
                  <w:rPr>
                    <w:lang w:val="de-DE"/>
                  </w:rPr>
                  <w:t>Datum eingeben</w:t>
                </w:r>
                <w:r w:rsidR="00B07339" w:rsidRPr="00CC202F">
                  <w:rPr>
                    <w:lang w:val="de-DE"/>
                  </w:rPr>
                  <w:t>]</w:t>
                </w:r>
              </w:sdtContent>
            </w:sdt>
          </w:p>
          <w:p w14:paraId="5337A76D" w14:textId="77777777" w:rsidR="006F3C33" w:rsidRPr="000E042A" w:rsidRDefault="00CC202F" w:rsidP="00B07339">
            <w:pPr>
              <w:pStyle w:val="DatumundNummer"/>
            </w:pPr>
            <w:r w:rsidRPr="00CC202F">
              <w:rPr>
                <w:lang w:val="de-DE"/>
              </w:rPr>
              <w:t>Rechnung Nr.</w:t>
            </w:r>
            <w:r w:rsidR="006F3C33" w:rsidRPr="00CC202F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631673206"/>
                <w:placeholder>
                  <w:docPart w:val="C36DF045BAA74A42A8361EA80582DC2F"/>
                </w:placeholder>
                <w:showingPlcHdr/>
              </w:sdtPr>
              <w:sdtContent>
                <w:r w:rsidR="00B07339" w:rsidRPr="00CC202F">
                  <w:rPr>
                    <w:lang w:val="de-DE"/>
                  </w:rPr>
                  <w:t>[100]</w:t>
                </w:r>
              </w:sdtContent>
            </w:sdt>
          </w:p>
        </w:tc>
      </w:tr>
      <w:tr w:rsidR="00E95F5D" w:rsidRPr="00B07339" w14:paraId="21FC77E8" w14:textId="77777777" w:rsidTr="00E37F3B">
        <w:trPr>
          <w:trHeight w:val="2088"/>
          <w:jc w:val="center"/>
        </w:trPr>
        <w:tc>
          <w:tcPr>
            <w:tcW w:w="2337" w:type="dxa"/>
            <w:gridSpan w:val="3"/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E924FECAE2814428A3E650645156370F"/>
              </w:placeholder>
              <w:showingPlcHdr/>
            </w:sdtPr>
            <w:sdtEndPr>
              <w:rPr>
                <w:lang w:val="de-DE"/>
              </w:rPr>
            </w:sdtEndPr>
            <w:sdtContent>
              <w:p w14:paraId="50BD0034" w14:textId="77777777" w:rsidR="00B07339" w:rsidRPr="00CC202F" w:rsidRDefault="00B07339" w:rsidP="00B07339">
                <w:pPr>
                  <w:pStyle w:val="Link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Ihr Firmenname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29898827"/>
              <w:placeholder>
                <w:docPart w:val="4D6E70D9C45F49E4BEEB25DCF1EB3899"/>
              </w:placeholder>
              <w:showingPlcHdr/>
            </w:sdtPr>
            <w:sdtContent>
              <w:p w14:paraId="7DBDA088" w14:textId="77777777" w:rsidR="00B07339" w:rsidRPr="00CC202F" w:rsidRDefault="00B07339" w:rsidP="00B07339">
                <w:pPr>
                  <w:pStyle w:val="Link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Straße Hausnummer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29898853"/>
              <w:placeholder>
                <w:docPart w:val="8160824E93F64FF4B712B95A67B192C5"/>
              </w:placeholder>
              <w:showingPlcHdr/>
            </w:sdtPr>
            <w:sdtContent>
              <w:p w14:paraId="6EC472D8" w14:textId="77777777" w:rsidR="00B07339" w:rsidRPr="00CC202F" w:rsidRDefault="00B07339" w:rsidP="00B07339">
                <w:pPr>
                  <w:pStyle w:val="Link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Postleitzahl Ort</w:t>
                </w:r>
                <w:r w:rsidRPr="00CC202F">
                  <w:rPr>
                    <w:rFonts w:hint="eastAsia"/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29898855"/>
              <w:placeholder>
                <w:docPart w:val="2E47B6F0A5F448BC9011FAC31C31A984"/>
              </w:placeholder>
              <w:showingPlcHdr/>
            </w:sdtPr>
            <w:sdtContent>
              <w:p w14:paraId="0176C8FA" w14:textId="77777777" w:rsidR="00B07339" w:rsidRPr="00CC202F" w:rsidRDefault="00B07339" w:rsidP="00B07339">
                <w:pPr>
                  <w:pStyle w:val="Link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Telefon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p w14:paraId="4508BFB7" w14:textId="77777777" w:rsidR="00B07339" w:rsidRPr="00CC202F" w:rsidRDefault="00B07339" w:rsidP="00B07339">
            <w:pPr>
              <w:pStyle w:val="LinksausgerichteterText"/>
              <w:rPr>
                <w:lang w:val="de-DE"/>
              </w:rPr>
            </w:pPr>
            <w:r w:rsidRPr="00CC202F">
              <w:rPr>
                <w:lang w:val="de-DE"/>
              </w:rPr>
              <w:t xml:space="preserve">Fax </w:t>
            </w:r>
            <w:sdt>
              <w:sdtPr>
                <w:rPr>
                  <w:lang w:val="de-DE"/>
                </w:rPr>
                <w:id w:val="629898857"/>
                <w:placeholder>
                  <w:docPart w:val="88433C7F010B4275BFC32D784204F06C"/>
                </w:placeholder>
                <w:showingPlcHdr/>
              </w:sdtPr>
              <w:sdtContent>
                <w:r w:rsidRPr="00CC202F">
                  <w:rPr>
                    <w:lang w:val="de-DE"/>
                  </w:rPr>
                  <w:t>[000.000.0000]</w:t>
                </w:r>
              </w:sdtContent>
            </w:sdt>
          </w:p>
          <w:sdt>
            <w:sdtPr>
              <w:rPr>
                <w:lang w:val="de-DE"/>
              </w:rPr>
              <w:id w:val="629898859"/>
              <w:placeholder>
                <w:docPart w:val="AF17E99959744733BF1C8200A147220F"/>
              </w:placeholder>
              <w:showingPlcHdr/>
            </w:sdtPr>
            <w:sdtContent>
              <w:p w14:paraId="7BAF9F5A" w14:textId="77777777" w:rsidR="00E95F5D" w:rsidRPr="00E37F3B" w:rsidRDefault="00B07339" w:rsidP="00B07339">
                <w:pPr>
                  <w:pStyle w:val="Link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E-Mail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</w:tc>
        <w:tc>
          <w:tcPr>
            <w:tcW w:w="980" w:type="dxa"/>
            <w:gridSpan w:val="3"/>
            <w:shd w:val="clear" w:color="auto" w:fill="auto"/>
          </w:tcPr>
          <w:p w14:paraId="1B813D21" w14:textId="77777777" w:rsidR="00E95F5D" w:rsidRPr="00E37F3B" w:rsidRDefault="00CC202F" w:rsidP="00D52530">
            <w:pPr>
              <w:pStyle w:val="berschriftrechts"/>
              <w:rPr>
                <w:lang w:val="de-DE"/>
              </w:rPr>
            </w:pPr>
            <w:r w:rsidRPr="00CC202F">
              <w:rPr>
                <w:lang w:val="de-DE"/>
              </w:rPr>
              <w:t>AN</w:t>
            </w:r>
          </w:p>
        </w:tc>
        <w:tc>
          <w:tcPr>
            <w:tcW w:w="2340" w:type="dxa"/>
            <w:gridSpan w:val="4"/>
            <w:shd w:val="clear" w:color="auto" w:fill="FFFFFF"/>
          </w:tcPr>
          <w:sdt>
            <w:sdtPr>
              <w:id w:val="629898869"/>
              <w:placeholder>
                <w:docPart w:val="D718BD50048B40F39682453E91756F6A"/>
              </w:placeholder>
              <w:showingPlcHdr/>
            </w:sdtPr>
            <w:sdtEndPr>
              <w:rPr>
                <w:lang w:val="de-DE"/>
              </w:rPr>
            </w:sdtEndPr>
            <w:sdtContent>
              <w:p w14:paraId="4812D129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[Name]</w:t>
                </w:r>
              </w:p>
            </w:sdtContent>
          </w:sdt>
          <w:sdt>
            <w:sdtPr>
              <w:rPr>
                <w:lang w:val="de-DE"/>
              </w:rPr>
              <w:id w:val="629898871"/>
              <w:placeholder>
                <w:docPart w:val="41A8C4521BE148AC961EAB745C91CD21"/>
              </w:placeholder>
              <w:showingPlcHdr/>
            </w:sdtPr>
            <w:sdtContent>
              <w:p w14:paraId="14EEF840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Firmenname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29898873"/>
              <w:placeholder>
                <w:docPart w:val="7287D2523C364598BC0D5680AF84C32F"/>
              </w:placeholder>
              <w:showingPlcHdr/>
            </w:sdtPr>
            <w:sdtContent>
              <w:p w14:paraId="2EB6675F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Straße Hausnummer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29898875"/>
              <w:placeholder>
                <w:docPart w:val="0550635821C34B0FB9178C1CDD261BD9"/>
              </w:placeholder>
              <w:showingPlcHdr/>
            </w:sdtPr>
            <w:sdtContent>
              <w:p w14:paraId="26A8833A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Postleitzahl Ort</w:t>
                </w:r>
                <w:r w:rsidRPr="00CC202F">
                  <w:rPr>
                    <w:rFonts w:hint="eastAsia"/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29898877"/>
              <w:placeholder>
                <w:docPart w:val="91334EFB93AE4DBD970899225E9A1FD9"/>
              </w:placeholder>
              <w:showingPlcHdr/>
            </w:sdtPr>
            <w:sdtContent>
              <w:p w14:paraId="29BF0823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Telefon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p w14:paraId="20A7E5CF" w14:textId="77777777" w:rsidR="00E95F5D" w:rsidRPr="00E37F3B" w:rsidRDefault="00CC202F" w:rsidP="00B07339">
            <w:pPr>
              <w:pStyle w:val="RechtsausgerichteterText"/>
              <w:rPr>
                <w:lang w:val="de-DE"/>
              </w:rPr>
            </w:pPr>
            <w:r w:rsidRPr="00CC202F">
              <w:rPr>
                <w:lang w:val="de-DE"/>
              </w:rPr>
              <w:t>Kundennummer</w:t>
            </w:r>
            <w:r w:rsidR="00B07339" w:rsidRPr="00CC202F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629898879"/>
                <w:placeholder>
                  <w:docPart w:val="23173C5BACE74538AE20FC82D06E91FB"/>
                </w:placeholder>
                <w:showingPlcHdr/>
              </w:sdtPr>
              <w:sdtContent>
                <w:r w:rsidR="00B07339" w:rsidRPr="00CC202F">
                  <w:rPr>
                    <w:lang w:val="de-DE"/>
                  </w:rPr>
                  <w:t>[ABC12345</w:t>
                </w:r>
                <w:r w:rsidR="00B07339" w:rsidRPr="00CC202F">
                  <w:rPr>
                    <w:rFonts w:hint="eastAsia"/>
                    <w:lang w:val="de-DE"/>
                  </w:rPr>
                  <w:t>]</w:t>
                </w:r>
              </w:sdtContent>
            </w:sdt>
          </w:p>
        </w:tc>
        <w:tc>
          <w:tcPr>
            <w:tcW w:w="1363" w:type="dxa"/>
            <w:gridSpan w:val="3"/>
            <w:shd w:val="clear" w:color="auto" w:fill="auto"/>
          </w:tcPr>
          <w:p w14:paraId="6427E76D" w14:textId="77777777" w:rsidR="00E95F5D" w:rsidRPr="00E37F3B" w:rsidRDefault="00CC202F" w:rsidP="00E95F5D">
            <w:pPr>
              <w:pStyle w:val="berschriftrechts"/>
              <w:rPr>
                <w:lang w:val="de-DE"/>
              </w:rPr>
            </w:pPr>
            <w:r w:rsidRPr="00CC202F">
              <w:rPr>
                <w:lang w:val="de-DE"/>
              </w:rPr>
              <w:t>Lieferadresse</w:t>
            </w:r>
          </w:p>
        </w:tc>
        <w:tc>
          <w:tcPr>
            <w:tcW w:w="2340" w:type="dxa"/>
            <w:gridSpan w:val="3"/>
            <w:shd w:val="clear" w:color="auto" w:fill="FFFFFF"/>
          </w:tcPr>
          <w:sdt>
            <w:sdtPr>
              <w:id w:val="631673180"/>
              <w:placeholder>
                <w:docPart w:val="45E9651D660E411F855E4D6DAC4043CD"/>
              </w:placeholder>
              <w:showingPlcHdr/>
            </w:sdtPr>
            <w:sdtEndPr>
              <w:rPr>
                <w:lang w:val="de-DE"/>
              </w:rPr>
            </w:sdtEndPr>
            <w:sdtContent>
              <w:p w14:paraId="69E62766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[Name]</w:t>
                </w:r>
              </w:p>
            </w:sdtContent>
          </w:sdt>
          <w:sdt>
            <w:sdtPr>
              <w:rPr>
                <w:lang w:val="de-DE"/>
              </w:rPr>
              <w:id w:val="631673181"/>
              <w:placeholder>
                <w:docPart w:val="07444596E81C4850858FBD3CA2774232"/>
              </w:placeholder>
              <w:showingPlcHdr/>
            </w:sdtPr>
            <w:sdtContent>
              <w:p w14:paraId="3D8255FD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Firmenname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31673182"/>
              <w:placeholder>
                <w:docPart w:val="E22EAA949FB74CF8A10FBFC72E485608"/>
              </w:placeholder>
              <w:showingPlcHdr/>
            </w:sdtPr>
            <w:sdtContent>
              <w:p w14:paraId="4C298DE5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Straße Hausnummer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31673183"/>
              <w:placeholder>
                <w:docPart w:val="4372D6EB4DCA4FE9A9E700E1EB6D4B8C"/>
              </w:placeholder>
              <w:showingPlcHdr/>
            </w:sdtPr>
            <w:sdtContent>
              <w:p w14:paraId="713572DD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Postleitzahl Ort</w:t>
                </w:r>
                <w:r w:rsidRPr="00CC202F">
                  <w:rPr>
                    <w:rFonts w:hint="eastAsia"/>
                    <w:lang w:val="de-DE"/>
                  </w:rPr>
                  <w:t>]</w:t>
                </w:r>
              </w:p>
            </w:sdtContent>
          </w:sdt>
          <w:sdt>
            <w:sdtPr>
              <w:rPr>
                <w:lang w:val="de-DE"/>
              </w:rPr>
              <w:id w:val="631673184"/>
              <w:placeholder>
                <w:docPart w:val="26A74BD2647747949FBAEEFF74B7CF61"/>
              </w:placeholder>
              <w:showingPlcHdr/>
            </w:sdtPr>
            <w:sdtContent>
              <w:p w14:paraId="2A847EF9" w14:textId="77777777" w:rsidR="00B07339" w:rsidRPr="00CC202F" w:rsidRDefault="00B07339" w:rsidP="00B07339">
                <w:pPr>
                  <w:pStyle w:val="RechtsausgerichteterText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CC202F" w:rsidRPr="00CC202F">
                  <w:rPr>
                    <w:lang w:val="de-DE"/>
                  </w:rPr>
                  <w:t>Telefon</w:t>
                </w:r>
                <w:r w:rsidRPr="00CC202F">
                  <w:rPr>
                    <w:lang w:val="de-DE"/>
                  </w:rPr>
                  <w:t>]</w:t>
                </w:r>
              </w:p>
            </w:sdtContent>
          </w:sdt>
          <w:p w14:paraId="3807E582" w14:textId="77777777" w:rsidR="00E95F5D" w:rsidRPr="00B07339" w:rsidRDefault="00CC202F" w:rsidP="00B07339">
            <w:pPr>
              <w:pStyle w:val="RechtsausgerichteterText"/>
            </w:pPr>
            <w:r w:rsidRPr="00CC202F">
              <w:rPr>
                <w:lang w:val="de-DE"/>
              </w:rPr>
              <w:t>Kundennummer</w:t>
            </w:r>
            <w:r w:rsidR="00B07339" w:rsidRPr="00CC202F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631673185"/>
                <w:placeholder>
                  <w:docPart w:val="20E8D60E9ECD43BEAAD3CC3E4BC96AFB"/>
                </w:placeholder>
                <w:showingPlcHdr/>
              </w:sdtPr>
              <w:sdtContent>
                <w:r w:rsidR="00B07339" w:rsidRPr="00CC202F">
                  <w:rPr>
                    <w:lang w:val="de-DE"/>
                  </w:rPr>
                  <w:t>[ABC12345</w:t>
                </w:r>
                <w:r w:rsidR="00B07339" w:rsidRPr="00CC202F">
                  <w:rPr>
                    <w:rFonts w:hint="eastAsia"/>
                    <w:lang w:val="de-DE"/>
                  </w:rPr>
                  <w:t>]</w:t>
                </w:r>
              </w:sdtContent>
            </w:sdt>
          </w:p>
        </w:tc>
      </w:tr>
      <w:tr w:rsidR="00E95F5D" w:rsidRPr="00E37F3B" w14:paraId="65C72FE2" w14:textId="77777777" w:rsidTr="00B07339">
        <w:trPr>
          <w:trHeight w:val="288"/>
          <w:jc w:val="center"/>
        </w:trPr>
        <w:tc>
          <w:tcPr>
            <w:tcW w:w="9360" w:type="dxa"/>
            <w:gridSpan w:val="16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D90C44A" w14:textId="77777777" w:rsidR="00E95F5D" w:rsidRPr="00912BEF" w:rsidRDefault="00E95F5D" w:rsidP="002F2777"/>
        </w:tc>
      </w:tr>
      <w:tr w:rsidR="00E95F5D" w:rsidRPr="00912BEF" w14:paraId="57488C2B" w14:textId="77777777" w:rsidTr="001801CB">
        <w:trPr>
          <w:trHeight w:val="359"/>
          <w:jc w:val="center"/>
        </w:trPr>
        <w:tc>
          <w:tcPr>
            <w:tcW w:w="15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2584EB9C" w14:textId="77777777" w:rsidR="00E95F5D" w:rsidRPr="00E37F3B" w:rsidRDefault="00CC202F" w:rsidP="0094554D">
            <w:pPr>
              <w:pStyle w:val="Spaltenberschrift"/>
              <w:rPr>
                <w:lang w:val="de-DE"/>
              </w:rPr>
            </w:pPr>
            <w:r w:rsidRPr="00CC202F">
              <w:rPr>
                <w:lang w:val="de-DE"/>
              </w:rPr>
              <w:t>Verkäufer</w:t>
            </w:r>
          </w:p>
        </w:tc>
        <w:tc>
          <w:tcPr>
            <w:tcW w:w="89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74F98D5" w14:textId="77777777" w:rsidR="00E95F5D" w:rsidRPr="00E37F3B" w:rsidRDefault="00CC202F" w:rsidP="0094554D">
            <w:pPr>
              <w:pStyle w:val="Spaltenberschrift"/>
              <w:rPr>
                <w:lang w:val="de-DE"/>
              </w:rPr>
            </w:pPr>
            <w:r w:rsidRPr="00CC202F">
              <w:rPr>
                <w:lang w:val="de-DE"/>
              </w:rPr>
              <w:t>Auftrag</w:t>
            </w:r>
          </w:p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3A7296D" w14:textId="77777777" w:rsidR="00E95F5D" w:rsidRPr="00E37F3B" w:rsidRDefault="00CC202F" w:rsidP="0094554D">
            <w:pPr>
              <w:pStyle w:val="Spaltenberschrift"/>
              <w:rPr>
                <w:lang w:val="de-DE"/>
              </w:rPr>
            </w:pPr>
            <w:r w:rsidRPr="00CC202F">
              <w:rPr>
                <w:lang w:val="de-DE"/>
              </w:rPr>
              <w:t>Versandart</w:t>
            </w:r>
          </w:p>
        </w:tc>
        <w:tc>
          <w:tcPr>
            <w:tcW w:w="148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EED12C9" w14:textId="77777777" w:rsidR="00E95F5D" w:rsidRPr="00E37F3B" w:rsidRDefault="00CC202F" w:rsidP="0094554D">
            <w:pPr>
              <w:pStyle w:val="Spaltenberschrift"/>
              <w:rPr>
                <w:lang w:val="de-DE"/>
              </w:rPr>
            </w:pPr>
            <w:r w:rsidRPr="00CC202F">
              <w:rPr>
                <w:lang w:val="de-DE"/>
              </w:rPr>
              <w:t>Lieferbedingungen</w:t>
            </w:r>
          </w:p>
        </w:tc>
        <w:tc>
          <w:tcPr>
            <w:tcW w:w="127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67F6A134" w14:textId="77777777" w:rsidR="00E95F5D" w:rsidRPr="00E37F3B" w:rsidRDefault="00CC202F" w:rsidP="0094554D">
            <w:pPr>
              <w:pStyle w:val="Spaltenberschrift"/>
              <w:rPr>
                <w:lang w:val="de-DE"/>
              </w:rPr>
            </w:pPr>
            <w:r w:rsidRPr="00CC202F">
              <w:rPr>
                <w:lang w:val="de-DE"/>
              </w:rPr>
              <w:t>Lieferdatum</w:t>
            </w:r>
          </w:p>
        </w:tc>
        <w:tc>
          <w:tcPr>
            <w:tcW w:w="147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B932F37" w14:textId="77777777" w:rsidR="00E95F5D" w:rsidRPr="00E37F3B" w:rsidRDefault="00CC202F" w:rsidP="0094554D">
            <w:pPr>
              <w:pStyle w:val="Spaltenberschrift"/>
              <w:rPr>
                <w:lang w:val="de-DE"/>
              </w:rPr>
            </w:pPr>
            <w:r w:rsidRPr="00CC202F">
              <w:rPr>
                <w:lang w:val="de-DE"/>
              </w:rPr>
              <w:t>Zahlungsbedingungen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8873D53" w14:textId="77777777" w:rsidR="00E95F5D" w:rsidRPr="00912BEF" w:rsidRDefault="00CC202F" w:rsidP="0094554D">
            <w:pPr>
              <w:pStyle w:val="Spaltenberschrift"/>
            </w:pPr>
            <w:r w:rsidRPr="00CC202F">
              <w:rPr>
                <w:lang w:val="de-DE"/>
              </w:rPr>
              <w:t>Fällig am</w:t>
            </w:r>
          </w:p>
        </w:tc>
      </w:tr>
      <w:tr w:rsidR="00E95F5D" w:rsidRPr="00912BEF" w14:paraId="29DD023D" w14:textId="77777777" w:rsidTr="001801CB">
        <w:trPr>
          <w:trHeight w:val="285"/>
          <w:jc w:val="center"/>
        </w:trPr>
        <w:tc>
          <w:tcPr>
            <w:tcW w:w="15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536207F" w14:textId="77777777" w:rsidR="00E95F5D" w:rsidRPr="00912BEF" w:rsidRDefault="00E95F5D" w:rsidP="00A119AC"/>
        </w:tc>
        <w:tc>
          <w:tcPr>
            <w:tcW w:w="89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8895791" w14:textId="77777777" w:rsidR="00E95F5D" w:rsidRPr="00912BEF" w:rsidRDefault="00E95F5D" w:rsidP="00A119AC"/>
        </w:tc>
        <w:tc>
          <w:tcPr>
            <w:tcW w:w="144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7F12EB1" w14:textId="77777777" w:rsidR="00E95F5D" w:rsidRPr="00912BEF" w:rsidRDefault="00E95F5D" w:rsidP="00A119AC"/>
        </w:tc>
        <w:tc>
          <w:tcPr>
            <w:tcW w:w="148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A990E0C" w14:textId="77777777" w:rsidR="00E95F5D" w:rsidRPr="00912BEF" w:rsidRDefault="00E95F5D" w:rsidP="00A119AC"/>
        </w:tc>
        <w:tc>
          <w:tcPr>
            <w:tcW w:w="127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CBCC2B8" w14:textId="77777777" w:rsidR="00E95F5D" w:rsidRPr="00E37F3B" w:rsidRDefault="00E95F5D" w:rsidP="00A119AC">
            <w:pPr>
              <w:rPr>
                <w:lang w:val="de-DE"/>
              </w:rPr>
            </w:pPr>
          </w:p>
        </w:tc>
        <w:tc>
          <w:tcPr>
            <w:tcW w:w="147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086D6F3" w14:textId="77777777" w:rsidR="00E95F5D" w:rsidRDefault="00CC202F" w:rsidP="00A119AC">
            <w:r w:rsidRPr="00CC202F">
              <w:rPr>
                <w:lang w:val="de-DE"/>
              </w:rPr>
              <w:t>Fällig bei Erhalt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FF0F468" w14:textId="77777777" w:rsidR="00E95F5D" w:rsidRPr="00912BEF" w:rsidRDefault="00E95F5D" w:rsidP="00A119AC"/>
        </w:tc>
      </w:tr>
      <w:tr w:rsidR="00E95F5D" w:rsidRPr="00E37F3B" w14:paraId="3AB66115" w14:textId="77777777" w:rsidTr="00B07339">
        <w:trPr>
          <w:trHeight w:val="288"/>
          <w:jc w:val="center"/>
        </w:trPr>
        <w:tc>
          <w:tcPr>
            <w:tcW w:w="9360" w:type="dxa"/>
            <w:gridSpan w:val="1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1EABAA71" w14:textId="77777777" w:rsidR="00E95F5D" w:rsidRPr="00912BEF" w:rsidRDefault="00E95F5D" w:rsidP="002F2777"/>
        </w:tc>
      </w:tr>
      <w:tr w:rsidR="00E95F5D" w:rsidRPr="00912BEF" w14:paraId="4E1F3144" w14:textId="77777777" w:rsidTr="00B07339">
        <w:trPr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1B726AB" w14:textId="77777777" w:rsidR="00E95F5D" w:rsidRPr="00E37F3B" w:rsidRDefault="00E37F3B" w:rsidP="006869C1">
            <w:pPr>
              <w:pStyle w:val="Spaltenberschrift"/>
              <w:rPr>
                <w:lang w:val="de-DE"/>
              </w:rPr>
            </w:pPr>
            <w:r w:rsidRPr="00E37F3B">
              <w:rPr>
                <w:lang w:val="de-DE"/>
              </w:rPr>
              <w:t>Menge</w:t>
            </w:r>
          </w:p>
        </w:tc>
        <w:tc>
          <w:tcPr>
            <w:tcW w:w="1438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6A531EE6" w14:textId="77777777" w:rsidR="00E95F5D" w:rsidRPr="00E37F3B" w:rsidRDefault="00E37F3B" w:rsidP="006869C1">
            <w:pPr>
              <w:pStyle w:val="Spaltenberschrift"/>
              <w:rPr>
                <w:lang w:val="de-DE"/>
              </w:rPr>
            </w:pPr>
            <w:r w:rsidRPr="00E37F3B">
              <w:rPr>
                <w:lang w:val="de-DE"/>
              </w:rPr>
              <w:t>Artikelnummer</w:t>
            </w:r>
          </w:p>
        </w:tc>
        <w:tc>
          <w:tcPr>
            <w:tcW w:w="180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11D540EA" w14:textId="77777777" w:rsidR="00E95F5D" w:rsidRPr="00E37F3B" w:rsidRDefault="00E37F3B" w:rsidP="006869C1">
            <w:pPr>
              <w:pStyle w:val="Spaltenberschrift"/>
              <w:rPr>
                <w:lang w:val="de-DE"/>
              </w:rPr>
            </w:pPr>
            <w:r w:rsidRPr="00E37F3B">
              <w:rPr>
                <w:lang w:val="de-DE"/>
              </w:rPr>
              <w:t>Beschreibung</w:t>
            </w:r>
          </w:p>
        </w:tc>
        <w:tc>
          <w:tcPr>
            <w:tcW w:w="155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D2815F1" w14:textId="77777777" w:rsidR="00E95F5D" w:rsidRPr="00E37F3B" w:rsidRDefault="00E37F3B" w:rsidP="006869C1">
            <w:pPr>
              <w:pStyle w:val="Spaltenberschrift"/>
              <w:rPr>
                <w:lang w:val="de-DE"/>
              </w:rPr>
            </w:pPr>
            <w:r w:rsidRPr="00E37F3B">
              <w:rPr>
                <w:lang w:val="de-DE"/>
              </w:rPr>
              <w:t>Preis pro Einheit</w:t>
            </w:r>
          </w:p>
        </w:tc>
        <w:tc>
          <w:tcPr>
            <w:tcW w:w="168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5DE9C96" w14:textId="77777777" w:rsidR="00E95F5D" w:rsidRPr="00E37F3B" w:rsidRDefault="00E37F3B" w:rsidP="006869C1">
            <w:pPr>
              <w:pStyle w:val="Spaltenberschrift"/>
              <w:rPr>
                <w:lang w:val="de-DE"/>
              </w:rPr>
            </w:pPr>
            <w:r w:rsidRPr="00E37F3B">
              <w:rPr>
                <w:lang w:val="de-DE"/>
              </w:rPr>
              <w:t>Rabatt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829FEC3" w14:textId="77777777" w:rsidR="00E95F5D" w:rsidRPr="00912BEF" w:rsidRDefault="00E37F3B" w:rsidP="006869C1">
            <w:pPr>
              <w:pStyle w:val="Spaltenberschrift"/>
            </w:pPr>
            <w:r w:rsidRPr="00E37F3B">
              <w:rPr>
                <w:lang w:val="de-DE"/>
              </w:rPr>
              <w:t>Summe der Positionen</w:t>
            </w:r>
          </w:p>
        </w:tc>
      </w:tr>
      <w:tr w:rsidR="00E95F5D" w:rsidRPr="00912BEF" w14:paraId="69AAD820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DB1E0E9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C0E1100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2AF1C58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2DF32AA" w14:textId="77777777" w:rsidR="00E95F5D" w:rsidRPr="00912BEF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7A75D4D" w14:textId="77777777" w:rsidR="00E95F5D" w:rsidRPr="00912BEF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AB33FFF" w14:textId="77777777" w:rsidR="00E95F5D" w:rsidRPr="00912BEF" w:rsidRDefault="00E95F5D" w:rsidP="00A119AC">
            <w:pPr>
              <w:pStyle w:val="Betrag"/>
            </w:pPr>
          </w:p>
        </w:tc>
      </w:tr>
      <w:tr w:rsidR="00E95F5D" w:rsidRPr="00912BEF" w14:paraId="07BF3F7C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5A323032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6FCF92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7AF2FA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5C8199D" w14:textId="77777777" w:rsidR="00E95F5D" w:rsidRPr="00912BEF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88B9019" w14:textId="77777777" w:rsidR="00E95F5D" w:rsidRPr="00912BEF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D23F6C9" w14:textId="77777777" w:rsidR="00E95F5D" w:rsidRPr="00912BEF" w:rsidRDefault="00E95F5D" w:rsidP="00A119AC">
            <w:pPr>
              <w:pStyle w:val="Betrag"/>
            </w:pPr>
          </w:p>
        </w:tc>
      </w:tr>
      <w:tr w:rsidR="00E95F5D" w:rsidRPr="00912BEF" w14:paraId="37557172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EF32FF1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2831DB8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B180EA2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4F6412E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62F63DE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317138A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4BB6694B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3EDF3DC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B129C5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9C4528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B15DA29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05F2D70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6E5EF3A8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4736ABFD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FF2466D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C8497D0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5C10D10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A1ED416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BBB2F73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718385B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4EB3CE42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1770D3D7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7BAB28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620562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0755100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FB14305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E64DE60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7070D768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2FC9B75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FE4BD69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4319D1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A425B5E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EB7E2F7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F8AF1F3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72AADA38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404B2B5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48A265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48AD1F7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CA598F7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7EA2A53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D668FE3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4A3A0F8F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F827F9F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6C66B22D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ACE6A20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BCA182E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30E6C49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B5D029D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68C36243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073C894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E29142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EB735B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B556DA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0D1DF82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E7850DE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0591231D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A9D89DF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8BEE834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EDF1BEF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3F8234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F72F1AF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7AEBCE2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151A9F58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BFCD080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D7847C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02558D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B98C728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F1D2792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6C83BDF0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62D77CD7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95FAFE3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6EB64CB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F86849B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69A0560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DCD1042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EF5B2C1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529419DE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FDD1F24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009C84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815848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024A450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28C0691B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88CF4B1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26324438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16B14553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9BD354E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AB2B4FF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4D6754E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25EDC93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C409F77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044E74A2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16FD459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325E3E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565527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00D90D5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537A2926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108974B1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E37F3B" w14:paraId="137B4D6E" w14:textId="77777777" w:rsidTr="00B07339">
        <w:trPr>
          <w:trHeight w:val="285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0DD2585" w14:textId="77777777" w:rsidR="00E95F5D" w:rsidRPr="00912BEF" w:rsidRDefault="00E95F5D" w:rsidP="00A119AC"/>
        </w:tc>
        <w:tc>
          <w:tcPr>
            <w:tcW w:w="1438" w:type="dxa"/>
            <w:gridSpan w:val="4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EF541C6" w14:textId="77777777" w:rsidR="00E95F5D" w:rsidRPr="00912BEF" w:rsidRDefault="00E95F5D" w:rsidP="00A119AC"/>
        </w:tc>
        <w:tc>
          <w:tcPr>
            <w:tcW w:w="1803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31E91655" w14:textId="77777777" w:rsidR="00E95F5D" w:rsidRPr="00912BEF" w:rsidRDefault="00E95F5D" w:rsidP="00A119AC"/>
        </w:tc>
        <w:tc>
          <w:tcPr>
            <w:tcW w:w="1554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560A86B5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686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CDEA0B2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3C7CFCA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E37F3B" w14:paraId="3984667D" w14:textId="77777777" w:rsidTr="00B07339">
        <w:trPr>
          <w:trHeight w:val="285"/>
          <w:jc w:val="center"/>
        </w:trPr>
        <w:tc>
          <w:tcPr>
            <w:tcW w:w="6234" w:type="dxa"/>
            <w:gridSpan w:val="11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7C562EA7" w14:textId="77777777" w:rsidR="00E95F5D" w:rsidRPr="00A119AC" w:rsidRDefault="00E37F3B" w:rsidP="00A119AC">
            <w:pPr>
              <w:pStyle w:val="Summenfeld"/>
            </w:pPr>
            <w:r w:rsidRPr="00E37F3B">
              <w:rPr>
                <w:lang w:val="de-DE"/>
              </w:rPr>
              <w:t>Rabatt gesamt</w:t>
            </w:r>
          </w:p>
        </w:tc>
        <w:tc>
          <w:tcPr>
            <w:tcW w:w="168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1148B7A1" w14:textId="77777777" w:rsidR="00E95F5D" w:rsidRPr="00A119AC" w:rsidRDefault="00E95F5D" w:rsidP="00A119AC">
            <w:pPr>
              <w:pStyle w:val="Betrag"/>
            </w:pP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2DB951D0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E37F3B" w14:paraId="01A31F60" w14:textId="77777777" w:rsidTr="00B07339">
        <w:trPr>
          <w:trHeight w:val="285"/>
          <w:jc w:val="center"/>
        </w:trPr>
        <w:tc>
          <w:tcPr>
            <w:tcW w:w="7920" w:type="dxa"/>
            <w:gridSpan w:val="14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75C9FA8" w14:textId="77777777" w:rsidR="00E95F5D" w:rsidRPr="00A119AC" w:rsidRDefault="00E37F3B" w:rsidP="00A119AC">
            <w:pPr>
              <w:pStyle w:val="Summenfeld"/>
            </w:pPr>
            <w:r w:rsidRPr="00E37F3B">
              <w:rPr>
                <w:lang w:val="de-DE"/>
              </w:rPr>
              <w:t>Zwischensumme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765A622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E37F3B" w14:paraId="78559735" w14:textId="77777777" w:rsidTr="00B07339">
        <w:trPr>
          <w:trHeight w:val="285"/>
          <w:jc w:val="center"/>
        </w:trPr>
        <w:tc>
          <w:tcPr>
            <w:tcW w:w="7920" w:type="dxa"/>
            <w:gridSpan w:val="14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9F7621D" w14:textId="77777777" w:rsidR="00E95F5D" w:rsidRPr="00A119AC" w:rsidRDefault="00E37F3B" w:rsidP="00A119AC">
            <w:pPr>
              <w:pStyle w:val="Summenfeld"/>
            </w:pPr>
            <w:r w:rsidRPr="00E37F3B">
              <w:rPr>
                <w:lang w:val="de-DE"/>
              </w:rPr>
              <w:t>MwSt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527BF43D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912BEF" w14:paraId="41820825" w14:textId="77777777" w:rsidTr="00B07339">
        <w:trPr>
          <w:trHeight w:val="285"/>
          <w:jc w:val="center"/>
        </w:trPr>
        <w:tc>
          <w:tcPr>
            <w:tcW w:w="7920" w:type="dxa"/>
            <w:gridSpan w:val="14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696BE4C" w14:textId="77777777" w:rsidR="00E95F5D" w:rsidRPr="00A119AC" w:rsidRDefault="00E37F3B" w:rsidP="00A119AC">
            <w:pPr>
              <w:pStyle w:val="Summenfeld"/>
            </w:pPr>
            <w:r w:rsidRPr="00E37F3B">
              <w:rPr>
                <w:lang w:val="de-DE"/>
              </w:rPr>
              <w:t>Summe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0F2EC4" w14:textId="77777777" w:rsidR="00E95F5D" w:rsidRPr="00A119AC" w:rsidRDefault="00E95F5D" w:rsidP="00A119AC">
            <w:pPr>
              <w:pStyle w:val="Betrag"/>
            </w:pPr>
          </w:p>
        </w:tc>
      </w:tr>
      <w:tr w:rsidR="00E95F5D" w:rsidRPr="00B81D4D" w14:paraId="707DE3FE" w14:textId="77777777" w:rsidTr="001801CB">
        <w:trPr>
          <w:trHeight w:val="800"/>
          <w:jc w:val="center"/>
        </w:trPr>
        <w:tc>
          <w:tcPr>
            <w:tcW w:w="152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347F3F58" w14:textId="77777777" w:rsidR="00E95F5D" w:rsidRPr="00E37F3B" w:rsidRDefault="00F4184E" w:rsidP="002F2777">
            <w:pPr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57216" behindDoc="0" locked="0" layoutInCell="1" allowOverlap="1" wp14:anchorId="3CAC9124" wp14:editId="4348EDCA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161925</wp:posOffset>
                  </wp:positionV>
                  <wp:extent cx="857250" cy="428625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sdt>
          <w:sdtPr>
            <w:id w:val="631673208"/>
            <w:placeholder>
              <w:docPart w:val="8EF3CBF4B33F4891885E24A03F3CF054"/>
            </w:placeholder>
            <w:showingPlcHdr/>
          </w:sdtPr>
          <w:sdtEndPr>
            <w:rPr>
              <w:lang w:val="de-DE"/>
            </w:rPr>
          </w:sdtEndPr>
          <w:sdtContent>
            <w:tc>
              <w:tcPr>
                <w:tcW w:w="3160" w:type="dxa"/>
                <w:gridSpan w:val="6"/>
                <w:shd w:val="clear" w:color="auto" w:fill="FFFFFF"/>
                <w:tcMar>
                  <w:left w:w="288" w:type="dxa"/>
                </w:tcMar>
                <w:vAlign w:val="bottom"/>
              </w:tcPr>
              <w:p w14:paraId="10ADECE3" w14:textId="77777777" w:rsidR="00E95F5D" w:rsidRPr="00E37F3B" w:rsidRDefault="00B07339" w:rsidP="00B07339">
                <w:pPr>
                  <w:pStyle w:val="Slogan"/>
                  <w:rPr>
                    <w:lang w:val="de-DE"/>
                  </w:rPr>
                </w:pPr>
                <w:r w:rsidRPr="00CC202F">
                  <w:rPr>
                    <w:lang w:val="de-DE"/>
                  </w:rPr>
                  <w:t>[</w:t>
                </w:r>
                <w:r w:rsidR="00E37F3B" w:rsidRPr="00E37F3B">
                  <w:rPr>
                    <w:lang w:val="de-DE"/>
                  </w:rPr>
                  <w:t>Ihr Firmenslogan</w:t>
                </w:r>
                <w:r w:rsidRPr="00CC202F">
                  <w:rPr>
                    <w:lang w:val="de-DE"/>
                  </w:rPr>
                  <w:t>]</w:t>
                </w:r>
              </w:p>
            </w:tc>
          </w:sdtContent>
        </w:sdt>
        <w:tc>
          <w:tcPr>
            <w:tcW w:w="4680" w:type="dxa"/>
            <w:gridSpan w:val="8"/>
            <w:shd w:val="clear" w:color="auto" w:fill="FFFFFF"/>
            <w:vAlign w:val="center"/>
          </w:tcPr>
          <w:p w14:paraId="7B6572BD" w14:textId="77777777" w:rsidR="00E95F5D" w:rsidRPr="00E37F3B" w:rsidRDefault="00E37F3B" w:rsidP="00E738A6">
            <w:pPr>
              <w:pStyle w:val="Textunten"/>
              <w:rPr>
                <w:lang w:val="de-DE" w:eastAsia="zh-CN"/>
              </w:rPr>
            </w:pPr>
            <w:r w:rsidRPr="00E37F3B">
              <w:rPr>
                <w:lang w:val="de-DE"/>
              </w:rPr>
              <w:t>Stellen Sie alle Überweisungen auf</w:t>
            </w:r>
            <w:r w:rsidR="00E95F5D" w:rsidRPr="00CC202F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631673210"/>
                <w:placeholder>
                  <w:docPart w:val="D60A1F4743C0458D8EE2135D972165F5"/>
                </w:placeholder>
                <w:showingPlcHdr/>
              </w:sdtPr>
              <w:sdtContent>
                <w:r w:rsidR="00B07339" w:rsidRPr="00CC202F">
                  <w:rPr>
                    <w:lang w:val="de-DE"/>
                  </w:rPr>
                  <w:t>[</w:t>
                </w:r>
                <w:r w:rsidRPr="00E37F3B">
                  <w:rPr>
                    <w:lang w:val="de-DE"/>
                  </w:rPr>
                  <w:t>Ihr Firmenname</w:t>
                </w:r>
                <w:r w:rsidR="00B07339" w:rsidRPr="00CC202F">
                  <w:rPr>
                    <w:lang w:val="de-DE"/>
                  </w:rPr>
                  <w:t>]</w:t>
                </w:r>
              </w:sdtContent>
            </w:sdt>
            <w:r>
              <w:rPr>
                <w:rFonts w:hint="eastAsia"/>
                <w:lang w:val="de-DE" w:eastAsia="zh-CN"/>
              </w:rPr>
              <w:t xml:space="preserve"> </w:t>
            </w:r>
            <w:r>
              <w:rPr>
                <w:snapToGrid w:val="0"/>
                <w:szCs w:val="24"/>
                <w:lang w:val="de-DE"/>
              </w:rPr>
              <w:t>als Empfänger aus.</w:t>
            </w:r>
          </w:p>
          <w:p w14:paraId="7DEFB84A" w14:textId="77777777" w:rsidR="00E95F5D" w:rsidRPr="00CC202F" w:rsidRDefault="00E37F3B" w:rsidP="00E738A6">
            <w:pPr>
              <w:pStyle w:val="VielenDank"/>
              <w:rPr>
                <w:lang w:val="de-DE"/>
              </w:rPr>
            </w:pPr>
            <w:r w:rsidRPr="00E37F3B">
              <w:rPr>
                <w:lang w:val="de-DE"/>
              </w:rPr>
              <w:t>Vielen Dank für Ihre Bestellung</w:t>
            </w:r>
            <w:r w:rsidR="00E95F5D" w:rsidRPr="00CC202F">
              <w:rPr>
                <w:lang w:val="de-DE"/>
              </w:rPr>
              <w:t>!</w:t>
            </w:r>
          </w:p>
        </w:tc>
      </w:tr>
    </w:tbl>
    <w:p w14:paraId="28A083E2" w14:textId="77777777" w:rsidR="007F5BB3" w:rsidRPr="00CC202F" w:rsidRDefault="007F5BB3" w:rsidP="00C41844">
      <w:pPr>
        <w:rPr>
          <w:lang w:val="de-DE"/>
        </w:rPr>
      </w:pPr>
    </w:p>
    <w:sectPr w:rsidR="007F5BB3" w:rsidRPr="00CC202F" w:rsidSect="00CF7128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C9"/>
    <w:rsid w:val="00010191"/>
    <w:rsid w:val="00024856"/>
    <w:rsid w:val="00046787"/>
    <w:rsid w:val="00061BE1"/>
    <w:rsid w:val="000653AC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01CB"/>
    <w:rsid w:val="00181917"/>
    <w:rsid w:val="001B4F7A"/>
    <w:rsid w:val="001B70FF"/>
    <w:rsid w:val="001F0F9F"/>
    <w:rsid w:val="002025E8"/>
    <w:rsid w:val="00202E66"/>
    <w:rsid w:val="00227D2A"/>
    <w:rsid w:val="00237E66"/>
    <w:rsid w:val="002523E9"/>
    <w:rsid w:val="00284565"/>
    <w:rsid w:val="00297A63"/>
    <w:rsid w:val="002D128D"/>
    <w:rsid w:val="002F2777"/>
    <w:rsid w:val="002F6035"/>
    <w:rsid w:val="00304275"/>
    <w:rsid w:val="003055DC"/>
    <w:rsid w:val="00311C97"/>
    <w:rsid w:val="00320771"/>
    <w:rsid w:val="003272DA"/>
    <w:rsid w:val="00385176"/>
    <w:rsid w:val="003E5FCD"/>
    <w:rsid w:val="004077A8"/>
    <w:rsid w:val="00441785"/>
    <w:rsid w:val="00442CDA"/>
    <w:rsid w:val="00446C27"/>
    <w:rsid w:val="004471ED"/>
    <w:rsid w:val="0045588D"/>
    <w:rsid w:val="00455F93"/>
    <w:rsid w:val="004F202D"/>
    <w:rsid w:val="005209B5"/>
    <w:rsid w:val="00521569"/>
    <w:rsid w:val="00552AC0"/>
    <w:rsid w:val="0057647C"/>
    <w:rsid w:val="00577677"/>
    <w:rsid w:val="005847BB"/>
    <w:rsid w:val="005865E7"/>
    <w:rsid w:val="005F3BA8"/>
    <w:rsid w:val="00600046"/>
    <w:rsid w:val="00646D51"/>
    <w:rsid w:val="006869C1"/>
    <w:rsid w:val="0069656F"/>
    <w:rsid w:val="006A7C63"/>
    <w:rsid w:val="006F3C33"/>
    <w:rsid w:val="00704C33"/>
    <w:rsid w:val="00705D71"/>
    <w:rsid w:val="007275BF"/>
    <w:rsid w:val="0073501C"/>
    <w:rsid w:val="00750613"/>
    <w:rsid w:val="00776BCB"/>
    <w:rsid w:val="007B38EB"/>
    <w:rsid w:val="007F242B"/>
    <w:rsid w:val="007F5BB3"/>
    <w:rsid w:val="008171B1"/>
    <w:rsid w:val="00820427"/>
    <w:rsid w:val="00886B28"/>
    <w:rsid w:val="008C58CA"/>
    <w:rsid w:val="008C5A0E"/>
    <w:rsid w:val="008D1664"/>
    <w:rsid w:val="008E45DF"/>
    <w:rsid w:val="008E5F43"/>
    <w:rsid w:val="00912BEF"/>
    <w:rsid w:val="0094554D"/>
    <w:rsid w:val="00953D43"/>
    <w:rsid w:val="00954EF9"/>
    <w:rsid w:val="00955153"/>
    <w:rsid w:val="009B3608"/>
    <w:rsid w:val="009B6CF5"/>
    <w:rsid w:val="009C1CA5"/>
    <w:rsid w:val="009C28E3"/>
    <w:rsid w:val="009D7158"/>
    <w:rsid w:val="00A119AC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07339"/>
    <w:rsid w:val="00B36453"/>
    <w:rsid w:val="00B81D4D"/>
    <w:rsid w:val="00BE0AE9"/>
    <w:rsid w:val="00BF5438"/>
    <w:rsid w:val="00C03A81"/>
    <w:rsid w:val="00C040D7"/>
    <w:rsid w:val="00C41844"/>
    <w:rsid w:val="00C50F0E"/>
    <w:rsid w:val="00C54AE4"/>
    <w:rsid w:val="00CA1C8D"/>
    <w:rsid w:val="00CB2C8A"/>
    <w:rsid w:val="00CC1DC3"/>
    <w:rsid w:val="00CC202F"/>
    <w:rsid w:val="00CD3C2A"/>
    <w:rsid w:val="00CF7128"/>
    <w:rsid w:val="00D00A06"/>
    <w:rsid w:val="00D108C9"/>
    <w:rsid w:val="00D52530"/>
    <w:rsid w:val="00D719AB"/>
    <w:rsid w:val="00D824D4"/>
    <w:rsid w:val="00DB6D0A"/>
    <w:rsid w:val="00DF1EAB"/>
    <w:rsid w:val="00E020A7"/>
    <w:rsid w:val="00E2150E"/>
    <w:rsid w:val="00E215DD"/>
    <w:rsid w:val="00E37F3B"/>
    <w:rsid w:val="00E47F00"/>
    <w:rsid w:val="00E51FBA"/>
    <w:rsid w:val="00E52614"/>
    <w:rsid w:val="00E64F22"/>
    <w:rsid w:val="00E71F6E"/>
    <w:rsid w:val="00E722D5"/>
    <w:rsid w:val="00E738A6"/>
    <w:rsid w:val="00E73C15"/>
    <w:rsid w:val="00E95F5D"/>
    <w:rsid w:val="00E97E88"/>
    <w:rsid w:val="00EB4F05"/>
    <w:rsid w:val="00ED5BBA"/>
    <w:rsid w:val="00F006F7"/>
    <w:rsid w:val="00F01E9A"/>
    <w:rsid w:val="00F4184E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680E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berschrift1">
    <w:name w:val="heading 1"/>
    <w:basedOn w:val="Standard"/>
    <w:next w:val="Standard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berschrift2">
    <w:name w:val="heading 2"/>
    <w:basedOn w:val="Standard"/>
    <w:next w:val="Standard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ag">
    <w:name w:val="Betrag"/>
    <w:basedOn w:val="Standard"/>
    <w:rsid w:val="004077A8"/>
    <w:pPr>
      <w:jc w:val="right"/>
    </w:pPr>
  </w:style>
  <w:style w:type="paragraph" w:customStyle="1" w:styleId="DatumundNummer">
    <w:name w:val="Datum und Nummer"/>
    <w:basedOn w:val="Standard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Spaltenberschrift">
    <w:name w:val="Spaltenüberschrift"/>
    <w:basedOn w:val="Summenfeld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inksausgerichteterText">
    <w:name w:val="Links ausgerichteter Text"/>
    <w:basedOn w:val="RechtsausgerichteterText"/>
    <w:rsid w:val="00CD3C2A"/>
    <w:pPr>
      <w:jc w:val="left"/>
    </w:pPr>
  </w:style>
  <w:style w:type="paragraph" w:customStyle="1" w:styleId="Textunten">
    <w:name w:val="Text unten"/>
    <w:basedOn w:val="Standard"/>
    <w:rsid w:val="004077A8"/>
    <w:pPr>
      <w:spacing w:before="480"/>
      <w:jc w:val="right"/>
    </w:pPr>
    <w:rPr>
      <w:szCs w:val="16"/>
    </w:rPr>
  </w:style>
  <w:style w:type="character" w:customStyle="1" w:styleId="VielenDankZchn">
    <w:name w:val="Vielen Dank Zchn"/>
    <w:basedOn w:val="Absatz-Standardschriftart"/>
    <w:link w:val="VielenDank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Standard"/>
    <w:rsid w:val="00B07339"/>
    <w:pPr>
      <w:outlineLvl w:val="2"/>
    </w:pPr>
    <w:rPr>
      <w:i/>
      <w:spacing w:val="4"/>
      <w:szCs w:val="18"/>
    </w:rPr>
  </w:style>
  <w:style w:type="paragraph" w:customStyle="1" w:styleId="berschriftrechts">
    <w:name w:val="Überschrift rechts"/>
    <w:basedOn w:val="Standard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VielenDank">
    <w:name w:val="Vielen Dank"/>
    <w:basedOn w:val="Standard"/>
    <w:link w:val="VielenDankZchn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ummenfeld">
    <w:name w:val="Summenfeld"/>
    <w:basedOn w:val="Standard"/>
    <w:rsid w:val="00B07339"/>
    <w:pPr>
      <w:jc w:val="right"/>
      <w:outlineLvl w:val="1"/>
    </w:pPr>
    <w:rPr>
      <w:b/>
      <w:i/>
      <w:spacing w:val="40"/>
    </w:rPr>
  </w:style>
  <w:style w:type="paragraph" w:customStyle="1" w:styleId="RechtsausgerichteterText">
    <w:name w:val="Rechts ausgerichteter Text"/>
    <w:basedOn w:val="Standard"/>
    <w:rsid w:val="004077A8"/>
    <w:pPr>
      <w:spacing w:line="240" w:lineRule="atLeast"/>
      <w:jc w:val="right"/>
    </w:pPr>
    <w:rPr>
      <w:szCs w:val="16"/>
    </w:rPr>
  </w:style>
  <w:style w:type="paragraph" w:styleId="Sprechblasentext">
    <w:name w:val="Balloon Text"/>
    <w:basedOn w:val="Standard"/>
    <w:link w:val="SprechblasentextZchn"/>
    <w:rsid w:val="00F418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4184E"/>
    <w:rPr>
      <w:rFonts w:ascii="Tahoma" w:hAnsi="Tahoma" w:cs="Tahoma"/>
      <w:color w:val="000000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07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AppData\Roaming\Microsoft\Templates\Verkaufsrechnung%20(Design%20Blauer%20Rahme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949E4552D5437382C23A1C4D78C2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310EBB-E049-432E-AADF-786EC8A9FEBC}"/>
      </w:docPartPr>
      <w:docPartBody>
        <w:p w:rsidR="00000000" w:rsidRDefault="00000000">
          <w:pPr>
            <w:pStyle w:val="68949E4552D5437382C23A1C4D78C210"/>
          </w:pPr>
          <w:r w:rsidRPr="00CC202F">
            <w:t>[Datum eingeben]</w:t>
          </w:r>
        </w:p>
      </w:docPartBody>
    </w:docPart>
    <w:docPart>
      <w:docPartPr>
        <w:name w:val="C36DF045BAA74A42A8361EA80582DC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148D35-F9DD-4348-97FF-7E77D63774F7}"/>
      </w:docPartPr>
      <w:docPartBody>
        <w:p w:rsidR="00000000" w:rsidRDefault="00000000">
          <w:pPr>
            <w:pStyle w:val="C36DF045BAA74A42A8361EA80582DC2F"/>
          </w:pPr>
          <w:r w:rsidRPr="00CC202F">
            <w:t>[100]</w:t>
          </w:r>
        </w:p>
      </w:docPartBody>
    </w:docPart>
    <w:docPart>
      <w:docPartPr>
        <w:name w:val="E924FECAE2814428A3E65064515637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8F155F-33E8-4C4F-8A13-2DDE57D5FF97}"/>
      </w:docPartPr>
      <w:docPartBody>
        <w:p w:rsidR="00000000" w:rsidRDefault="00000000">
          <w:pPr>
            <w:pStyle w:val="E924FECAE2814428A3E650645156370F"/>
          </w:pPr>
          <w:r w:rsidRPr="00CC202F">
            <w:t>[Ihr Firmenname]</w:t>
          </w:r>
        </w:p>
      </w:docPartBody>
    </w:docPart>
    <w:docPart>
      <w:docPartPr>
        <w:name w:val="4D6E70D9C45F49E4BEEB25DCF1EB38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8537C0-77C6-478F-8F4D-A803CC6AE75C}"/>
      </w:docPartPr>
      <w:docPartBody>
        <w:p w:rsidR="00000000" w:rsidRDefault="00000000">
          <w:pPr>
            <w:pStyle w:val="4D6E70D9C45F49E4BEEB25DCF1EB3899"/>
          </w:pPr>
          <w:r w:rsidRPr="00CC202F">
            <w:t>[Straße Hausnummer]</w:t>
          </w:r>
        </w:p>
      </w:docPartBody>
    </w:docPart>
    <w:docPart>
      <w:docPartPr>
        <w:name w:val="8160824E93F64FF4B712B95A67B192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48158-17BA-4233-890D-453B6D5FF7E6}"/>
      </w:docPartPr>
      <w:docPartBody>
        <w:p w:rsidR="00000000" w:rsidRDefault="00000000">
          <w:pPr>
            <w:pStyle w:val="8160824E93F64FF4B712B95A67B192C5"/>
          </w:pPr>
          <w:r w:rsidRPr="00CC202F">
            <w:t>[Postleitzahl Ort</w:t>
          </w:r>
          <w:r w:rsidRPr="00CC202F">
            <w:rPr>
              <w:rFonts w:hint="eastAsia"/>
            </w:rPr>
            <w:t>]</w:t>
          </w:r>
        </w:p>
      </w:docPartBody>
    </w:docPart>
    <w:docPart>
      <w:docPartPr>
        <w:name w:val="2E47B6F0A5F448BC9011FAC31C31A9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11C451-CB9A-4B13-9D2E-7DDB47E75118}"/>
      </w:docPartPr>
      <w:docPartBody>
        <w:p w:rsidR="00000000" w:rsidRDefault="00000000">
          <w:pPr>
            <w:pStyle w:val="2E47B6F0A5F448BC9011FAC31C31A984"/>
          </w:pPr>
          <w:r w:rsidRPr="00CC202F">
            <w:t>[Telefon]</w:t>
          </w:r>
        </w:p>
      </w:docPartBody>
    </w:docPart>
    <w:docPart>
      <w:docPartPr>
        <w:name w:val="88433C7F010B4275BFC32D784204F0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ED89D9-69EA-4F72-8E50-4AC910A6683F}"/>
      </w:docPartPr>
      <w:docPartBody>
        <w:p w:rsidR="00000000" w:rsidRDefault="00000000">
          <w:pPr>
            <w:pStyle w:val="88433C7F010B4275BFC32D784204F06C"/>
          </w:pPr>
          <w:r w:rsidRPr="00CC202F">
            <w:t>[000.000.0000]</w:t>
          </w:r>
        </w:p>
      </w:docPartBody>
    </w:docPart>
    <w:docPart>
      <w:docPartPr>
        <w:name w:val="AF17E99959744733BF1C8200A14722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609F83-1435-4D40-A248-47F1B4A03694}"/>
      </w:docPartPr>
      <w:docPartBody>
        <w:p w:rsidR="00000000" w:rsidRDefault="00000000">
          <w:pPr>
            <w:pStyle w:val="AF17E99959744733BF1C8200A147220F"/>
          </w:pPr>
          <w:r w:rsidRPr="00CC202F">
            <w:t>[E-Mail]</w:t>
          </w:r>
        </w:p>
      </w:docPartBody>
    </w:docPart>
    <w:docPart>
      <w:docPartPr>
        <w:name w:val="D718BD50048B40F39682453E91756F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D81A39-0EE0-4D26-915B-65D5A968ADA1}"/>
      </w:docPartPr>
      <w:docPartBody>
        <w:p w:rsidR="00000000" w:rsidRDefault="00000000">
          <w:pPr>
            <w:pStyle w:val="D718BD50048B40F39682453E91756F6A"/>
          </w:pPr>
          <w:r w:rsidRPr="00CC202F">
            <w:t>[Name]</w:t>
          </w:r>
        </w:p>
      </w:docPartBody>
    </w:docPart>
    <w:docPart>
      <w:docPartPr>
        <w:name w:val="41A8C4521BE148AC961EAB745C91CD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C033F9-BBDA-42E2-AE07-D5FE527A2F8C}"/>
      </w:docPartPr>
      <w:docPartBody>
        <w:p w:rsidR="00000000" w:rsidRDefault="00000000">
          <w:pPr>
            <w:pStyle w:val="41A8C4521BE148AC961EAB745C91CD21"/>
          </w:pPr>
          <w:r w:rsidRPr="00CC202F">
            <w:t>[Firmenname]</w:t>
          </w:r>
        </w:p>
      </w:docPartBody>
    </w:docPart>
    <w:docPart>
      <w:docPartPr>
        <w:name w:val="7287D2523C364598BC0D5680AF84C3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F6806D-63DB-4931-A072-87D4BA413AD5}"/>
      </w:docPartPr>
      <w:docPartBody>
        <w:p w:rsidR="00000000" w:rsidRDefault="00000000">
          <w:pPr>
            <w:pStyle w:val="7287D2523C364598BC0D5680AF84C32F"/>
          </w:pPr>
          <w:r w:rsidRPr="00CC202F">
            <w:t>[Straße Hausnummer]</w:t>
          </w:r>
        </w:p>
      </w:docPartBody>
    </w:docPart>
    <w:docPart>
      <w:docPartPr>
        <w:name w:val="0550635821C34B0FB9178C1CDD261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8420F6-E3F7-4D09-9B6D-A0DE823B5963}"/>
      </w:docPartPr>
      <w:docPartBody>
        <w:p w:rsidR="00000000" w:rsidRDefault="00000000">
          <w:pPr>
            <w:pStyle w:val="0550635821C34B0FB9178C1CDD261BD9"/>
          </w:pPr>
          <w:r w:rsidRPr="00CC202F">
            <w:t>[Postleitzahl Ort</w:t>
          </w:r>
          <w:r w:rsidRPr="00CC202F">
            <w:rPr>
              <w:rFonts w:hint="eastAsia"/>
            </w:rPr>
            <w:t>]</w:t>
          </w:r>
        </w:p>
      </w:docPartBody>
    </w:docPart>
    <w:docPart>
      <w:docPartPr>
        <w:name w:val="91334EFB93AE4DBD970899225E9A1F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A366BC-3834-498D-9C61-1D20ECEC993F}"/>
      </w:docPartPr>
      <w:docPartBody>
        <w:p w:rsidR="00000000" w:rsidRDefault="00000000">
          <w:pPr>
            <w:pStyle w:val="91334EFB93AE4DBD970899225E9A1FD9"/>
          </w:pPr>
          <w:r w:rsidRPr="00CC202F">
            <w:t>[Telefon]</w:t>
          </w:r>
        </w:p>
      </w:docPartBody>
    </w:docPart>
    <w:docPart>
      <w:docPartPr>
        <w:name w:val="23173C5BACE74538AE20FC82D06E91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365BBA-B7AB-461D-BBFB-59C154DECEE9}"/>
      </w:docPartPr>
      <w:docPartBody>
        <w:p w:rsidR="00000000" w:rsidRDefault="00000000">
          <w:pPr>
            <w:pStyle w:val="23173C5BACE74538AE20FC82D06E91FB"/>
          </w:pPr>
          <w:r w:rsidRPr="00CC202F">
            <w:t>[ABC12345</w:t>
          </w:r>
          <w:r w:rsidRPr="00CC202F">
            <w:rPr>
              <w:rFonts w:hint="eastAsia"/>
            </w:rPr>
            <w:t>]</w:t>
          </w:r>
        </w:p>
      </w:docPartBody>
    </w:docPart>
    <w:docPart>
      <w:docPartPr>
        <w:name w:val="45E9651D660E411F855E4D6DAC4043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9B3ED4-2AAC-44B7-96A0-F3A25DC40ED9}"/>
      </w:docPartPr>
      <w:docPartBody>
        <w:p w:rsidR="00000000" w:rsidRDefault="00000000">
          <w:pPr>
            <w:pStyle w:val="45E9651D660E411F855E4D6DAC4043CD"/>
          </w:pPr>
          <w:r w:rsidRPr="00CC202F">
            <w:t>[Name]</w:t>
          </w:r>
        </w:p>
      </w:docPartBody>
    </w:docPart>
    <w:docPart>
      <w:docPartPr>
        <w:name w:val="07444596E81C4850858FBD3CA27742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19C650-5DCE-410D-88FA-D254AE52A01A}"/>
      </w:docPartPr>
      <w:docPartBody>
        <w:p w:rsidR="00000000" w:rsidRDefault="00000000">
          <w:pPr>
            <w:pStyle w:val="07444596E81C4850858FBD3CA2774232"/>
          </w:pPr>
          <w:r w:rsidRPr="00CC202F">
            <w:t>[Firmenname]</w:t>
          </w:r>
        </w:p>
      </w:docPartBody>
    </w:docPart>
    <w:docPart>
      <w:docPartPr>
        <w:name w:val="E22EAA949FB74CF8A10FBFC72E4856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BAEFC7-8D00-4200-924A-A077D7443D2F}"/>
      </w:docPartPr>
      <w:docPartBody>
        <w:p w:rsidR="00000000" w:rsidRDefault="00000000">
          <w:pPr>
            <w:pStyle w:val="E22EAA949FB74CF8A10FBFC72E485608"/>
          </w:pPr>
          <w:r w:rsidRPr="00CC202F">
            <w:t>[Straße Hausnummer]</w:t>
          </w:r>
        </w:p>
      </w:docPartBody>
    </w:docPart>
    <w:docPart>
      <w:docPartPr>
        <w:name w:val="4372D6EB4DCA4FE9A9E700E1EB6D4B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64A56E-A4B6-4BFA-B316-CCD9A8839FDA}"/>
      </w:docPartPr>
      <w:docPartBody>
        <w:p w:rsidR="00000000" w:rsidRDefault="00000000">
          <w:pPr>
            <w:pStyle w:val="4372D6EB4DCA4FE9A9E700E1EB6D4B8C"/>
          </w:pPr>
          <w:r w:rsidRPr="00CC202F">
            <w:t>[Postleitzahl Ort</w:t>
          </w:r>
          <w:r w:rsidRPr="00CC202F">
            <w:rPr>
              <w:rFonts w:hint="eastAsia"/>
            </w:rPr>
            <w:t>]</w:t>
          </w:r>
        </w:p>
      </w:docPartBody>
    </w:docPart>
    <w:docPart>
      <w:docPartPr>
        <w:name w:val="26A74BD2647747949FBAEEFF74B7CF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B8DCED-F7F7-4228-A54B-E49288D400C5}"/>
      </w:docPartPr>
      <w:docPartBody>
        <w:p w:rsidR="00000000" w:rsidRDefault="00000000">
          <w:pPr>
            <w:pStyle w:val="26A74BD2647747949FBAEEFF74B7CF61"/>
          </w:pPr>
          <w:r w:rsidRPr="00CC202F">
            <w:t>[Telefon]</w:t>
          </w:r>
        </w:p>
      </w:docPartBody>
    </w:docPart>
    <w:docPart>
      <w:docPartPr>
        <w:name w:val="20E8D60E9ECD43BEAAD3CC3E4BC96A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E1C38-95D9-45B5-9ABC-FA72862DE389}"/>
      </w:docPartPr>
      <w:docPartBody>
        <w:p w:rsidR="00000000" w:rsidRDefault="00000000">
          <w:pPr>
            <w:pStyle w:val="20E8D60E9ECD43BEAAD3CC3E4BC96AFB"/>
          </w:pPr>
          <w:r w:rsidRPr="00CC202F">
            <w:t>[ABC12345</w:t>
          </w:r>
          <w:r w:rsidRPr="00CC202F">
            <w:rPr>
              <w:rFonts w:hint="eastAsia"/>
            </w:rPr>
            <w:t>]</w:t>
          </w:r>
        </w:p>
      </w:docPartBody>
    </w:docPart>
    <w:docPart>
      <w:docPartPr>
        <w:name w:val="8EF3CBF4B33F4891885E24A03F3CF0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CB88E6-6B7F-4B97-8281-380D9E05CBB8}"/>
      </w:docPartPr>
      <w:docPartBody>
        <w:p w:rsidR="00000000" w:rsidRDefault="00000000">
          <w:pPr>
            <w:pStyle w:val="8EF3CBF4B33F4891885E24A03F3CF054"/>
          </w:pPr>
          <w:r w:rsidRPr="00CC202F">
            <w:t>[</w:t>
          </w:r>
          <w:r w:rsidRPr="00E37F3B">
            <w:t>Ihr Firmenslogan</w:t>
          </w:r>
          <w:r w:rsidRPr="00CC202F">
            <w:t>]</w:t>
          </w:r>
        </w:p>
      </w:docPartBody>
    </w:docPart>
    <w:docPart>
      <w:docPartPr>
        <w:name w:val="D60A1F4743C0458D8EE2135D972165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D93D1A-00CA-4971-928A-DAD8D6C001FF}"/>
      </w:docPartPr>
      <w:docPartBody>
        <w:p w:rsidR="00000000" w:rsidRDefault="00000000">
          <w:pPr>
            <w:pStyle w:val="D60A1F4743C0458D8EE2135D972165F5"/>
          </w:pPr>
          <w:r w:rsidRPr="00CC202F">
            <w:t>[</w:t>
          </w:r>
          <w:r w:rsidRPr="00E37F3B">
            <w:t>Ihr Firmenname</w:t>
          </w:r>
          <w:r w:rsidRPr="00CC202F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57"/>
    <w:rsid w:val="009B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949E4552D5437382C23A1C4D78C210">
    <w:name w:val="68949E4552D5437382C23A1C4D78C210"/>
  </w:style>
  <w:style w:type="paragraph" w:customStyle="1" w:styleId="C36DF045BAA74A42A8361EA80582DC2F">
    <w:name w:val="C36DF045BAA74A42A8361EA80582DC2F"/>
  </w:style>
  <w:style w:type="paragraph" w:customStyle="1" w:styleId="E924FECAE2814428A3E650645156370F">
    <w:name w:val="E924FECAE2814428A3E650645156370F"/>
  </w:style>
  <w:style w:type="paragraph" w:customStyle="1" w:styleId="4D6E70D9C45F49E4BEEB25DCF1EB3899">
    <w:name w:val="4D6E70D9C45F49E4BEEB25DCF1EB3899"/>
  </w:style>
  <w:style w:type="paragraph" w:customStyle="1" w:styleId="8160824E93F64FF4B712B95A67B192C5">
    <w:name w:val="8160824E93F64FF4B712B95A67B192C5"/>
  </w:style>
  <w:style w:type="paragraph" w:customStyle="1" w:styleId="2E47B6F0A5F448BC9011FAC31C31A984">
    <w:name w:val="2E47B6F0A5F448BC9011FAC31C31A984"/>
  </w:style>
  <w:style w:type="paragraph" w:customStyle="1" w:styleId="88433C7F010B4275BFC32D784204F06C">
    <w:name w:val="88433C7F010B4275BFC32D784204F06C"/>
  </w:style>
  <w:style w:type="paragraph" w:customStyle="1" w:styleId="AF17E99959744733BF1C8200A147220F">
    <w:name w:val="AF17E99959744733BF1C8200A147220F"/>
  </w:style>
  <w:style w:type="paragraph" w:customStyle="1" w:styleId="D718BD50048B40F39682453E91756F6A">
    <w:name w:val="D718BD50048B40F39682453E91756F6A"/>
  </w:style>
  <w:style w:type="paragraph" w:customStyle="1" w:styleId="41A8C4521BE148AC961EAB745C91CD21">
    <w:name w:val="41A8C4521BE148AC961EAB745C91CD21"/>
  </w:style>
  <w:style w:type="paragraph" w:customStyle="1" w:styleId="7287D2523C364598BC0D5680AF84C32F">
    <w:name w:val="7287D2523C364598BC0D5680AF84C32F"/>
  </w:style>
  <w:style w:type="paragraph" w:customStyle="1" w:styleId="0550635821C34B0FB9178C1CDD261BD9">
    <w:name w:val="0550635821C34B0FB9178C1CDD261BD9"/>
  </w:style>
  <w:style w:type="paragraph" w:customStyle="1" w:styleId="91334EFB93AE4DBD970899225E9A1FD9">
    <w:name w:val="91334EFB93AE4DBD970899225E9A1FD9"/>
  </w:style>
  <w:style w:type="paragraph" w:customStyle="1" w:styleId="23173C5BACE74538AE20FC82D06E91FB">
    <w:name w:val="23173C5BACE74538AE20FC82D06E91FB"/>
  </w:style>
  <w:style w:type="paragraph" w:customStyle="1" w:styleId="45E9651D660E411F855E4D6DAC4043CD">
    <w:name w:val="45E9651D660E411F855E4D6DAC4043CD"/>
  </w:style>
  <w:style w:type="paragraph" w:customStyle="1" w:styleId="07444596E81C4850858FBD3CA2774232">
    <w:name w:val="07444596E81C4850858FBD3CA2774232"/>
  </w:style>
  <w:style w:type="paragraph" w:customStyle="1" w:styleId="E22EAA949FB74CF8A10FBFC72E485608">
    <w:name w:val="E22EAA949FB74CF8A10FBFC72E485608"/>
  </w:style>
  <w:style w:type="paragraph" w:customStyle="1" w:styleId="4372D6EB4DCA4FE9A9E700E1EB6D4B8C">
    <w:name w:val="4372D6EB4DCA4FE9A9E700E1EB6D4B8C"/>
  </w:style>
  <w:style w:type="paragraph" w:customStyle="1" w:styleId="26A74BD2647747949FBAEEFF74B7CF61">
    <w:name w:val="26A74BD2647747949FBAEEFF74B7CF61"/>
  </w:style>
  <w:style w:type="paragraph" w:customStyle="1" w:styleId="20E8D60E9ECD43BEAAD3CC3E4BC96AFB">
    <w:name w:val="20E8D60E9ECD43BEAAD3CC3E4BC96AFB"/>
  </w:style>
  <w:style w:type="paragraph" w:customStyle="1" w:styleId="8EF3CBF4B33F4891885E24A03F3CF054">
    <w:name w:val="8EF3CBF4B33F4891885E24A03F3CF054"/>
  </w:style>
  <w:style w:type="paragraph" w:customStyle="1" w:styleId="D60A1F4743C0458D8EE2135D972165F5">
    <w:name w:val="D60A1F4743C0458D8EE2135D97216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LocComments xmlns="f105ad54-119a-4495-aa55-0e28b6b4ad2f" xsi:nil="true"/>
    <ApprovalStatus xmlns="f105ad54-119a-4495-aa55-0e28b6b4ad2f">InProgress</ApprovalStatus>
    <MarketSpecific xmlns="f105ad54-119a-4495-aa55-0e28b6b4ad2f">false</MarketSpecific>
    <ThumbnailAssetId xmlns="f105ad54-119a-4495-aa55-0e28b6b4ad2f" xsi:nil="true"/>
    <PrimaryImageGen xmlns="f105ad54-119a-4495-aa55-0e28b6b4ad2f">false</PrimaryImageGen>
    <LegacyData xmlns="f105ad54-119a-4495-aa55-0e28b6b4ad2f" xsi:nil="true"/>
    <NumericId xmlns="f105ad54-119a-4495-aa55-0e28b6b4ad2f">-1</NumericId>
    <TPFriendlyName xmlns="f105ad54-119a-4495-aa55-0e28b6b4ad2f">Sales invoice (Blue Border design)</TPFriendlyName>
    <BlockPublish xmlns="f105ad54-119a-4495-aa55-0e28b6b4ad2f">false</BlockPublish>
    <LocRecommendedHandoff xmlns="f105ad54-119a-4495-aa55-0e28b6b4ad2f" xsi:nil="true"/>
    <BusinessGroup xmlns="f105ad54-119a-4495-aa55-0e28b6b4ad2f" xsi:nil="true"/>
    <SourceTitle xmlns="f105ad54-119a-4495-aa55-0e28b6b4ad2f">Sales invoice (Blue Border design)</SourceTitle>
    <OpenTemplate xmlns="f105ad54-119a-4495-aa55-0e28b6b4ad2f">true</OpenTemplate>
    <APEditor xmlns="f105ad54-119a-4495-aa55-0e28b6b4ad2f">
      <UserInfo>
        <DisplayName/>
        <AccountId xsi:nil="true"/>
        <AccountType/>
      </UserInfo>
    </APEditor>
    <UALocComments xmlns="f105ad54-119a-4495-aa55-0e28b6b4ad2f" xsi:nil="true"/>
    <ParentAssetId xmlns="f105ad54-119a-4495-aa55-0e28b6b4ad2f" xsi:nil="true"/>
    <PublishStatusLookup xmlns="f105ad54-119a-4495-aa55-0e28b6b4ad2f">
      <Value>438948</Value>
      <Value>456256</Value>
    </PublishStatusLookup>
    <IntlLangReviewDate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TPInstallLocation xmlns="f105ad54-119a-4495-aa55-0e28b6b4ad2f">{My Templates}</TPInstallLocation>
    <ContentItem xmlns="f105ad54-119a-4495-aa55-0e28b6b4ad2f" xsi:nil="true"/>
    <APDescription xmlns="f105ad54-119a-4495-aa55-0e28b6b4ad2f" xsi:nil="true"/>
    <ClipArtFilename xmlns="f105ad54-119a-4495-aa55-0e28b6b4ad2f" xsi:nil="true"/>
    <PublishTargets xmlns="f105ad54-119a-4495-aa55-0e28b6b4ad2f">OfficeOnline</PublishTargets>
    <TimesCloned xmlns="f105ad54-119a-4495-aa55-0e28b6b4ad2f" xsi:nil="true"/>
    <Provider xmlns="f105ad54-119a-4495-aa55-0e28b6b4ad2f" xsi:nil="true"/>
    <AssetStart xmlns="f105ad54-119a-4495-aa55-0e28b6b4ad2f">2011-12-09T11:34:35+00:00</AssetStart>
    <LastHandOff xmlns="f105ad54-119a-4495-aa55-0e28b6b4ad2f" xsi:nil="true"/>
    <LocalizationTagsTaxHTField0 xmlns="f105ad54-119a-4495-aa55-0e28b6b4ad2f">
      <Terms xmlns="http://schemas.microsoft.com/office/infopath/2007/PartnerControls"/>
    </LocalizationTagsTaxHTField0>
    <FriendlyTitle xmlns="f105ad54-119a-4495-aa55-0e28b6b4ad2f" xsi:nil="true"/>
    <AcquiredFrom xmlns="f105ad54-119a-4495-aa55-0e28b6b4ad2f">Internal MS</AcquiredFrom>
    <TPClientViewer xmlns="f105ad54-119a-4495-aa55-0e28b6b4ad2f">Microsoft Office Word</TPClientViewer>
    <Manager xmlns="f105ad54-119a-4495-aa55-0e28b6b4ad2f" xsi:nil="true"/>
    <ArtSampleDocs xmlns="f105ad54-119a-4495-aa55-0e28b6b4ad2f" xsi:nil="true"/>
    <UALocRecommendation xmlns="f105ad54-119a-4495-aa55-0e28b6b4ad2f">Localize</UALocRecommendation>
    <UACurrentWords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>Complete</TemplateStatus>
    <Downloads xmlns="f105ad54-119a-4495-aa55-0e28b6b4ad2f">0</Downloads>
    <InternalTagsTaxHTField0 xmlns="f105ad54-119a-4495-aa55-0e28b6b4ad2f">
      <Terms xmlns="http://schemas.microsoft.com/office/infopath/2007/PartnerControls"/>
    </InternalTagsTaxHTField0>
    <VoteCount xmlns="f105ad54-119a-4495-aa55-0e28b6b4ad2f" xsi:nil="true"/>
    <OOCacheId xmlns="f105ad54-119a-4495-aa55-0e28b6b4ad2f" xsi:nil="true"/>
    <DSATActionTaken xmlns="f105ad54-119a-4495-aa55-0e28b6b4ad2f" xsi:nil="true"/>
    <AssetExpire xmlns="f105ad54-119a-4495-aa55-0e28b6b4ad2f">2035-01-01T00:00:00+00:00</AssetExpire>
    <CSXSubmissionMarket xmlns="f105ad54-119a-4495-aa55-0e28b6b4ad2f" xsi:nil="true"/>
    <SubmitterId xmlns="f105ad54-119a-4495-aa55-0e28b6b4ad2f" xsi:nil="true"/>
    <TPExecutable xmlns="f105ad54-119a-4495-aa55-0e28b6b4ad2f" xsi:nil="true"/>
    <EditorialTags xmlns="f105ad54-119a-4495-aa55-0e28b6b4ad2f" xsi:nil="true"/>
    <AssetType xmlns="f105ad54-119a-4495-aa55-0e28b6b4ad2f">TP</AssetType>
    <BugNumber xmlns="f105ad54-119a-4495-aa55-0e28b6b4ad2f">466</BugNumber>
    <CSXUpdate xmlns="f105ad54-119a-4495-aa55-0e28b6b4ad2f">false</CSXUpdate>
    <ApprovalLog xmlns="f105ad54-119a-4495-aa55-0e28b6b4ad2f" xsi:nil="true"/>
    <CSXSubmissionDat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>WORDFiles</TPComponent>
    <Component xmlns="c7af2036-029c-470e-8042-297c68a41472" xsi:nil="true"/>
    <Description0 xmlns="c7af2036-029c-470e-8042-297c68a41472" xsi:nil="true"/>
    <RecommendationsModifier xmlns="f105ad54-119a-4495-aa55-0e28b6b4ad2f" xsi:nil="true"/>
    <AssetId xmlns="f105ad54-119a-4495-aa55-0e28b6b4ad2f">TP010374710</AssetId>
    <TPApplication xmlns="f105ad54-119a-4495-aa55-0e28b6b4ad2f">Word</TPApplication>
    <TPLaunchHelpLink xmlns="f105ad54-119a-4495-aa55-0e28b6b4ad2f" xsi:nil="true"/>
    <IntlLocPriority xmlns="f105ad54-119a-4495-aa55-0e28b6b4ad2f" xsi:nil="true"/>
    <PolicheckWords xmlns="f105ad54-119a-4495-aa55-0e28b6b4ad2f" xsi:nil="true"/>
    <CrawlForDependencies xmlns="f105ad54-119a-4495-aa55-0e28b6b4ad2f">false</CrawlForDependencies>
    <IntlLangReviewer xmlns="f105ad54-119a-4495-aa55-0e28b6b4ad2f" xsi:nil="true"/>
    <PlannedPubDate xmlns="f105ad54-119a-4495-aa55-0e28b6b4ad2f" xsi:nil="true"/>
    <HandoffToMSDN xmlns="f105ad54-119a-4495-aa55-0e28b6b4ad2f" xsi:nil="true"/>
    <TrustLevel xmlns="f105ad54-119a-4495-aa55-0e28b6b4ad2f">1 Microsoft Managed Content</TrustLevel>
    <LocLastLocAttemptVersionLookup xmlns="f105ad54-119a-4495-aa55-0e28b6b4ad2f">174865</LocLastLocAttemptVersionLookup>
    <TemplateTemplateType xmlns="f105ad54-119a-4495-aa55-0e28b6b4ad2f">Word 2007 Default</TemplateTemplateType>
    <IsSearchable xmlns="f105ad54-119a-4495-aa55-0e28b6b4ad2f">false</IsSearchable>
    <TPNamespace xmlns="f105ad54-119a-4495-aa55-0e28b6b4ad2f">WINWORD</TPNamespace>
    <CampaignTagsTaxHTField0 xmlns="f105ad54-119a-4495-aa55-0e28b6b4ad2f">
      <Terms xmlns="http://schemas.microsoft.com/office/infopath/2007/PartnerControls"/>
    </CampaignTagsTaxHTField0>
    <TaxCatchAll xmlns="f105ad54-119a-4495-aa55-0e28b6b4ad2f"/>
    <Markets xmlns="f105ad54-119a-4495-aa55-0e28b6b4ad2f"/>
    <OutputCachingOn xmlns="f105ad54-119a-4495-aa55-0e28b6b4ad2f">false</OutputCachingOn>
    <IntlLangReview xmlns="f105ad54-119a-4495-aa55-0e28b6b4ad2f">false</IntlLangReview>
    <AverageRating xmlns="f105ad54-119a-4495-aa55-0e28b6b4ad2f" xsi:nil="true"/>
    <UAProjectedTotalWords xmlns="f105ad54-119a-4495-aa55-0e28b6b4ad2f" xsi:nil="true"/>
    <TPAppVersion xmlns="f105ad54-119a-4495-aa55-0e28b6b4ad2f">12</TPAppVersion>
    <TPCommandLine xmlns="f105ad54-119a-4495-aa55-0e28b6b4ad2f">{WD} /f {FilePath}</TPCommandLine>
    <APAuthor xmlns="f105ad54-119a-4495-aa55-0e28b6b4ad2f">
      <UserInfo>
        <DisplayName/>
        <AccountId>1073741823</AccountId>
        <AccountType/>
      </UserInfo>
    </APAuthor>
    <LocManualTestRequired xmlns="f105ad54-119a-4495-aa55-0e28b6b4ad2f">false</LocManualTestRequired>
    <EditorialStatus xmlns="f105ad54-119a-4495-aa55-0e28b6b4ad2f" xsi:nil="true"/>
    <TPLaunchHelpLinkType xmlns="f105ad54-119a-4495-aa55-0e28b6b4ad2f">Template</TPLaunchHelpLinkType>
    <LastModifiedDateTime xmlns="f105ad54-119a-4495-aa55-0e28b6b4ad2f" xsi:nil="true"/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MarketGroupTiers2 xmlns="f105ad54-119a-4495-aa55-0e28b6b4ad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7B47EA9-A40D-4541-A7EA-94CC6EFB0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52CB-D376-4B04-8595-124DC43C92E1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D342C802-2A04-4450-95CE-4DEFF56CDB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Verkaufsrechnung (Design Blauer Rahmen).dotx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2024-01-17T19:21:00Z</dcterms:created>
  <dcterms:modified xsi:type="dcterms:W3CDTF">2024-01-17T19:21:00Z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