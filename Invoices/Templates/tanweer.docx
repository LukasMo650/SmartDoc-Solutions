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e erste Tabelle enthält Informationen wie Firmenname, Adresse, Rechnungsnummer, Datum usw., und die zweite Tabelle ist die Haupttabelle der Rechnung mit Beschreibung und Betrag"/>
      </w:tblPr>
      <w:tblGrid>
        <w:gridCol w:w="5932"/>
        <w:gridCol w:w="4535"/>
      </w:tblGrid>
      <w:tr w:rsidR="00424AE2" w14:paraId="5974F12E" w14:textId="77777777" w:rsidTr="001305C3">
        <w:trPr>
          <w:trHeight w:val="1151"/>
        </w:trPr>
        <w:tc>
          <w:tcPr>
            <w:tcW w:w="6121" w:type="dxa"/>
          </w:tcPr>
          <w:sdt>
            <w:sdtPr>
              <w:alias w:val="Firmennamen eingeben:"/>
              <w:tag w:val="Firmennamen eingeben:"/>
              <w:id w:val="742448575"/>
              <w:placeholder>
                <w:docPart w:val="E27A4110DA5B49688CF9D2A835F177A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 w14:paraId="22304ACB" w14:textId="77777777" w:rsidR="00424AE2" w:rsidRPr="006224C3" w:rsidRDefault="006224C3" w:rsidP="006224C3">
                <w:pPr>
                  <w:pStyle w:val="berschrift2"/>
                </w:pPr>
                <w:r w:rsidRPr="006224C3">
                  <w:rPr>
                    <w:lang w:bidi="de-DE"/>
                  </w:rPr>
                  <w:t>Firmenname</w:t>
                </w:r>
              </w:p>
            </w:sdtContent>
          </w:sdt>
          <w:sdt>
            <w:sdtPr>
              <w:rPr>
                <w:rStyle w:val="SchwacheHervorhebung"/>
              </w:rPr>
              <w:alias w:val="Firmenslogan eingeben:"/>
              <w:tag w:val="Firmenslogan eingeben:"/>
              <w:id w:val="-1707395788"/>
              <w:placeholder>
                <w:docPart w:val="5085F5C1AD174E959CC77A05884EA36D"/>
              </w:placeholder>
              <w:temporary/>
              <w:showingPlcHdr/>
              <w15:appearance w15:val="hidden"/>
            </w:sdtPr>
            <w:sdtContent>
              <w:p w14:paraId="31B20F3C" w14:textId="77777777" w:rsidR="00424AE2" w:rsidRDefault="00366DD3">
                <w:pPr>
                  <w:rPr>
                    <w:rStyle w:val="SchwacheHervorhebung"/>
                  </w:rPr>
                </w:pPr>
                <w:r>
                  <w:rPr>
                    <w:rStyle w:val="SchwacheHervorhebung"/>
                    <w:lang w:bidi="de-DE"/>
                  </w:rPr>
                  <w:t>Firmenslogan</w:t>
                </w:r>
              </w:p>
            </w:sdtContent>
          </w:sdt>
        </w:tc>
        <w:tc>
          <w:tcPr>
            <w:tcW w:w="4679" w:type="dxa"/>
          </w:tcPr>
          <w:p w14:paraId="16FF4133" w14:textId="77777777" w:rsidR="00424AE2" w:rsidRDefault="00000000">
            <w:pPr>
              <w:pStyle w:val="berschrift1"/>
            </w:pPr>
            <w:sdt>
              <w:sdtPr>
                <w:alias w:val="Titel der Rechnung eingeben:"/>
                <w:tag w:val="Titel der Rechnung eingeben:"/>
                <w:id w:val="-1179187343"/>
                <w:placeholder>
                  <w:docPart w:val="3D2B2E5C536A447F944EB7E8DF7788B1"/>
                </w:placeholder>
                <w:temporary/>
                <w:showingPlcHdr/>
                <w15:appearance w15:val="hidden"/>
              </w:sdtPr>
              <w:sdtContent>
                <w:r w:rsidR="007939A3">
                  <w:rPr>
                    <w:lang w:bidi="de-DE"/>
                  </w:rPr>
                  <w:t>Rechnung</w:t>
                </w:r>
              </w:sdtContent>
            </w:sdt>
          </w:p>
        </w:tc>
      </w:tr>
      <w:tr w:rsidR="00424AE2" w14:paraId="0AC5D127" w14:textId="77777777" w:rsidTr="001305C3">
        <w:trPr>
          <w:trHeight w:val="1349"/>
        </w:trPr>
        <w:tc>
          <w:tcPr>
            <w:tcW w:w="6121" w:type="dxa"/>
          </w:tcPr>
          <w:sdt>
            <w:sdtPr>
              <w:alias w:val="Firmenanschrift eingeben:"/>
              <w:tag w:val="Firmenanschrift eingeben:"/>
              <w:id w:val="-1705402785"/>
              <w:placeholder>
                <w:docPart w:val="7AF3DDD1A8CE4FF4A065E45548084A3B"/>
              </w:placeholder>
              <w:temporary/>
              <w:showingPlcHdr/>
              <w15:appearance w15:val="hidden"/>
            </w:sdtPr>
            <w:sdtContent>
              <w:p w14:paraId="76555FA1" w14:textId="77777777" w:rsidR="00424AE2" w:rsidRPr="00BB5412" w:rsidRDefault="00366DD3" w:rsidP="00BB5412">
                <w:pPr>
                  <w:pStyle w:val="Kontaktinfos"/>
                </w:pPr>
                <w:r w:rsidRPr="00BB5412">
                  <w:rPr>
                    <w:lang w:bidi="de-DE"/>
                  </w:rPr>
                  <w:t>Postanschrift</w:t>
                </w:r>
              </w:p>
            </w:sdtContent>
          </w:sdt>
          <w:sdt>
            <w:sdtPr>
              <w:alias w:val="PLZ Ort für Firma eingeben:"/>
              <w:tag w:val="PLZ Ort für Firma eingeben:"/>
              <w:id w:val="-176193535"/>
              <w:placeholder>
                <w:docPart w:val="8F2197FBFF294C11ACB5EB719921CF46"/>
              </w:placeholder>
              <w:temporary/>
              <w:showingPlcHdr/>
              <w15:appearance w15:val="hidden"/>
            </w:sdtPr>
            <w:sdtContent>
              <w:p w14:paraId="44428F3C" w14:textId="77777777" w:rsidR="00424AE2" w:rsidRPr="00BB5412" w:rsidRDefault="00366DD3" w:rsidP="00BB5412">
                <w:pPr>
                  <w:pStyle w:val="Kontaktinfos"/>
                </w:pPr>
                <w:r w:rsidRPr="00BB5412">
                  <w:rPr>
                    <w:lang w:bidi="de-DE"/>
                  </w:rPr>
                  <w:t>PLZ Ort</w:t>
                </w:r>
              </w:p>
            </w:sdtContent>
          </w:sdt>
          <w:p w14:paraId="487DD26E" w14:textId="77777777" w:rsidR="00424AE2" w:rsidRPr="00BB5412" w:rsidRDefault="00000000" w:rsidP="00BB5412">
            <w:pPr>
              <w:pStyle w:val="Kontaktinfos"/>
            </w:pPr>
            <w:sdt>
              <w:sdtPr>
                <w:alias w:val="Telefon:"/>
                <w:tag w:val="Telefon:"/>
                <w:id w:val="1956438915"/>
                <w:placeholder>
                  <w:docPart w:val="548802A6D7BF4CB186DA3B68AD8D8AA1"/>
                </w:placeholder>
                <w:showingPlcHdr/>
                <w15:appearance w15:val="hidden"/>
              </w:sdtPr>
              <w:sdtContent>
                <w:r w:rsidR="007939A3" w:rsidRPr="00BB5412">
                  <w:rPr>
                    <w:lang w:bidi="de-DE"/>
                  </w:rPr>
                  <w:t>Telefon</w:t>
                </w:r>
              </w:sdtContent>
            </w:sdt>
            <w:r w:rsidR="00366DD3" w:rsidRPr="00BB5412">
              <w:rPr>
                <w:lang w:bidi="de-DE"/>
              </w:rPr>
              <w:t xml:space="preserve"> </w:t>
            </w:r>
            <w:sdt>
              <w:sdtPr>
                <w:alias w:val="Firmentelefon eingeben:"/>
                <w:tag w:val="Firmentelefon eingeben:"/>
                <w:id w:val="81185658"/>
                <w:placeholder>
                  <w:docPart w:val="F32A1DEE8A4D4D4B86C8820DBF6006E2"/>
                </w:placeholder>
                <w:temporary/>
                <w:showingPlcHdr/>
                <w15:appearance w15:val="hidden"/>
              </w:sdtPr>
              <w:sdtContent>
                <w:r w:rsidR="00B54B52">
                  <w:rPr>
                    <w:lang w:bidi="de-DE"/>
                  </w:rPr>
                  <w:t>Telefon e</w:t>
                </w:r>
                <w:r w:rsidR="00366DD3" w:rsidRPr="00BB5412">
                  <w:rPr>
                    <w:lang w:bidi="de-DE"/>
                  </w:rPr>
                  <w:t>ingeben</w:t>
                </w:r>
              </w:sdtContent>
            </w:sdt>
            <w:r w:rsidR="00366DD3" w:rsidRPr="00BB5412">
              <w:rPr>
                <w:lang w:bidi="de-DE"/>
              </w:rPr>
              <w:t xml:space="preserve"> </w:t>
            </w:r>
            <w:sdt>
              <w:sdtPr>
                <w:alias w:val="Trennzeichen:"/>
                <w:tag w:val="Trennzeichen:"/>
                <w:id w:val="1714146259"/>
                <w:placeholder>
                  <w:docPart w:val="020AD08FE3F04EE8915373457FCAC388"/>
                </w:placeholder>
                <w:temporary/>
                <w:showingPlcHdr/>
                <w15:appearance w15:val="hidden"/>
              </w:sdtPr>
              <w:sdtContent>
                <w:r w:rsidR="00780CA3">
                  <w:rPr>
                    <w:lang w:bidi="de-DE"/>
                  </w:rPr>
                  <w:t>|</w:t>
                </w:r>
              </w:sdtContent>
            </w:sdt>
            <w:r w:rsidR="00366DD3" w:rsidRPr="00BB5412">
              <w:rPr>
                <w:lang w:bidi="de-DE"/>
              </w:rPr>
              <w:t xml:space="preserve"> </w:t>
            </w:r>
            <w:sdt>
              <w:sdtPr>
                <w:alias w:val="Fax:"/>
                <w:tag w:val="Fax:"/>
                <w:id w:val="-1308776792"/>
                <w:placeholder>
                  <w:docPart w:val="7186288E14194EAE8C54F4EACB1B4FB3"/>
                </w:placeholder>
                <w:temporary/>
                <w:showingPlcHdr/>
                <w15:appearance w15:val="hidden"/>
              </w:sdtPr>
              <w:sdtContent>
                <w:r w:rsidR="007939A3" w:rsidRPr="00BB5412">
                  <w:rPr>
                    <w:lang w:bidi="de-DE"/>
                  </w:rPr>
                  <w:t>Fax</w:t>
                </w:r>
              </w:sdtContent>
            </w:sdt>
            <w:r w:rsidR="00366DD3" w:rsidRPr="00BB5412">
              <w:rPr>
                <w:lang w:bidi="de-DE"/>
              </w:rPr>
              <w:t xml:space="preserve"> </w:t>
            </w:r>
            <w:sdt>
              <w:sdtPr>
                <w:alias w:val="Unternehmensfax eingeben:"/>
                <w:tag w:val="Unternehmensfax eingeben:"/>
                <w:id w:val="1906182944"/>
                <w:placeholder>
                  <w:docPart w:val="C971409495C74576932187EA11335D2C"/>
                </w:placeholder>
                <w:temporary/>
                <w:showingPlcHdr/>
                <w15:appearance w15:val="hidden"/>
              </w:sdtPr>
              <w:sdtContent>
                <w:r w:rsidR="00B54B52">
                  <w:rPr>
                    <w:lang w:bidi="de-DE"/>
                  </w:rPr>
                  <w:t>Fax e</w:t>
                </w:r>
                <w:r w:rsidR="00366DD3" w:rsidRPr="00BB5412">
                  <w:rPr>
                    <w:lang w:bidi="de-DE"/>
                  </w:rPr>
                  <w:t>ingeben</w:t>
                </w:r>
              </w:sdtContent>
            </w:sdt>
          </w:p>
          <w:p w14:paraId="1DFE9370" w14:textId="77777777" w:rsidR="00424AE2" w:rsidRDefault="00000000" w:rsidP="00BB5412">
            <w:pPr>
              <w:pStyle w:val="Kontaktinfos"/>
            </w:pPr>
            <w:sdt>
              <w:sdtPr>
                <w:alias w:val="Firmen-E-Mail eingeben:"/>
                <w:tag w:val="Firmen-E-Mail eingeben:"/>
                <w:id w:val="628825344"/>
                <w:placeholder>
                  <w:docPart w:val="C4CF949F25E746A7A38746052DF04FB7"/>
                </w:placeholder>
                <w:temporary/>
                <w:showingPlcHdr/>
                <w15:appearance w15:val="hidden"/>
              </w:sdtPr>
              <w:sdtContent>
                <w:r w:rsidR="00366DD3" w:rsidRPr="00BB5412">
                  <w:rPr>
                    <w:lang w:bidi="de-DE"/>
                  </w:rPr>
                  <w:t>E-Mail</w:t>
                </w:r>
              </w:sdtContent>
            </w:sdt>
            <w:r w:rsidR="00366DD3" w:rsidRPr="00BB5412">
              <w:rPr>
                <w:lang w:bidi="de-DE"/>
              </w:rPr>
              <w:t xml:space="preserve"> </w:t>
            </w:r>
            <w:sdt>
              <w:sdtPr>
                <w:alias w:val="Trennzeichen:"/>
                <w:tag w:val="Trennzeichen:"/>
                <w:id w:val="168380654"/>
                <w:placeholder>
                  <w:docPart w:val="A9B1CC7CBFB74058B2B66EB1D55707D2"/>
                </w:placeholder>
                <w:temporary/>
                <w:showingPlcHdr/>
                <w15:appearance w15:val="hidden"/>
              </w:sdtPr>
              <w:sdtContent>
                <w:r w:rsidR="00780CA3">
                  <w:rPr>
                    <w:lang w:bidi="de-DE"/>
                  </w:rPr>
                  <w:t>|</w:t>
                </w:r>
              </w:sdtContent>
            </w:sdt>
            <w:r w:rsidR="00366DD3" w:rsidRPr="00BB5412">
              <w:rPr>
                <w:lang w:bidi="de-DE"/>
              </w:rPr>
              <w:t xml:space="preserve"> </w:t>
            </w:r>
            <w:sdt>
              <w:sdtPr>
                <w:alias w:val="Firmenwebsite eingeben:"/>
                <w:tag w:val="Firmenwebsite eingeben:"/>
                <w:id w:val="-1908371187"/>
                <w:placeholder>
                  <w:docPart w:val="87C70AE2F48843D3B2640DBAE29754B5"/>
                </w:placeholder>
                <w:temporary/>
                <w:showingPlcHdr/>
                <w15:appearance w15:val="hidden"/>
              </w:sdtPr>
              <w:sdtContent>
                <w:r w:rsidR="00366DD3" w:rsidRPr="00BB5412">
                  <w:rPr>
                    <w:lang w:bidi="de-DE"/>
                  </w:rPr>
                  <w:t>Website</w:t>
                </w:r>
              </w:sdtContent>
            </w:sdt>
          </w:p>
        </w:tc>
        <w:tc>
          <w:tcPr>
            <w:tcW w:w="4679" w:type="dxa"/>
          </w:tcPr>
          <w:p w14:paraId="4A6B027C" w14:textId="77777777" w:rsidR="00424AE2" w:rsidRDefault="00000000">
            <w:pPr>
              <w:pStyle w:val="Rechtsbndig"/>
            </w:pPr>
            <w:sdt>
              <w:sdtPr>
                <w:rPr>
                  <w:rStyle w:val="Fett"/>
                </w:rPr>
                <w:alias w:val="Rechnung:"/>
                <w:tag w:val="Rechnung:"/>
                <w:id w:val="2079632369"/>
                <w:placeholder>
                  <w:docPart w:val="59E8ADFC688F40A3BADA913F2592D2B2"/>
                </w:placeholder>
                <w:temporary/>
                <w:showingPlcHdr/>
                <w15:appearance w15:val="hidden"/>
              </w:sdtPr>
              <w:sdtEndPr>
                <w:rPr>
                  <w:rStyle w:val="berschrift3Zchn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Fett"/>
                    <w:lang w:bidi="de-DE"/>
                  </w:rPr>
                  <w:t>RECHNUNG</w:t>
                </w:r>
              </w:sdtContent>
            </w:sdt>
            <w:r w:rsidR="00366DD3">
              <w:rPr>
                <w:rStyle w:val="berschrift3Zchn"/>
                <w:lang w:bidi="de-DE"/>
              </w:rPr>
              <w:t xml:space="preserve"> Nr. </w:t>
            </w:r>
            <w:sdt>
              <w:sdtPr>
                <w:alias w:val="Rechnungsnummer eingeben"/>
                <w:tag w:val="Rechnungsnummer eingeben:"/>
                <w:id w:val="-1164547282"/>
                <w:placeholder>
                  <w:docPart w:val="8168818E2E0E4F1F8E7AB1B73881D9E1"/>
                </w:placeholder>
                <w:temporary/>
                <w:showingPlcHdr/>
                <w15:appearance w15:val="hidden"/>
              </w:sdtPr>
              <w:sdtContent>
                <w:r w:rsidR="00366DD3">
                  <w:rPr>
                    <w:lang w:bidi="de-DE"/>
                  </w:rPr>
                  <w:t>Rechnungsnr.</w:t>
                </w:r>
              </w:sdtContent>
            </w:sdt>
          </w:p>
          <w:p w14:paraId="064B1DE0" w14:textId="77777777" w:rsidR="00424AE2" w:rsidRDefault="00AA1304">
            <w:pPr>
              <w:pStyle w:val="Rechtsbndig"/>
            </w:pPr>
            <w:r>
              <w:rPr>
                <w:rStyle w:val="berschrift3Zchn"/>
                <w:lang w:bidi="de-DE"/>
              </w:rPr>
              <w:t xml:space="preserve"> </w:t>
            </w:r>
            <w:sdt>
              <w:sdtPr>
                <w:rPr>
                  <w:rStyle w:val="Fett"/>
                </w:rPr>
                <w:alias w:val="Datum:"/>
                <w:tag w:val="Datum:"/>
                <w:id w:val="2089040624"/>
                <w:placeholder>
                  <w:docPart w:val="D3A7B1655E3C47F0A70166CE4868F8D6"/>
                </w:placeholder>
                <w:temporary/>
                <w:showingPlcHdr/>
                <w15:appearance w15:val="hidden"/>
              </w:sdtPr>
              <w:sdtEndPr>
                <w:rPr>
                  <w:rStyle w:val="berschrift3Zchn"/>
                  <w:rFonts w:asciiTheme="majorHAnsi" w:eastAsiaTheme="majorEastAsia" w:hAnsiTheme="majorHAnsi" w:cstheme="majorBidi"/>
                </w:rPr>
              </w:sdtEndPr>
              <w:sdtContent>
                <w:r w:rsidRPr="00652283">
                  <w:rPr>
                    <w:rStyle w:val="Fett"/>
                    <w:lang w:bidi="de-DE"/>
                  </w:rPr>
                  <w:t>DATUM</w:t>
                </w:r>
              </w:sdtContent>
            </w:sdt>
            <w:r>
              <w:rPr>
                <w:rStyle w:val="berschrift3Zchn"/>
                <w:lang w:bidi="de-DE"/>
              </w:rPr>
              <w:t xml:space="preserve"> </w:t>
            </w:r>
            <w:sdt>
              <w:sdtPr>
                <w:alias w:val="Datum eingeben:"/>
                <w:tag w:val="Datum eingeben:"/>
                <w:id w:val="1411110130"/>
                <w:placeholder>
                  <w:docPart w:val="0354FECEB253485D973DEEEF53B9D364"/>
                </w:placeholder>
                <w:temporary/>
                <w:showingPlcHdr/>
                <w15:appearance w15:val="hidden"/>
              </w:sdtPr>
              <w:sdtEndPr>
                <w:rPr>
                  <w:rStyle w:val="berschrift3Zchn"/>
                  <w:rFonts w:asciiTheme="majorHAnsi" w:eastAsiaTheme="majorEastAsia" w:hAnsiTheme="majorHAnsi" w:cstheme="majorBidi"/>
                  <w:b/>
                  <w:bCs/>
                  <w:caps/>
                  <w:color w:val="2E74B5" w:themeColor="accent1" w:themeShade="BF"/>
                </w:rPr>
              </w:sdtEndPr>
              <w:sdtContent>
                <w:r w:rsidR="00B54B52">
                  <w:rPr>
                    <w:lang w:bidi="de-DE"/>
                  </w:rPr>
                  <w:t>Datum e</w:t>
                </w:r>
                <w:r w:rsidRPr="00AA1304">
                  <w:rPr>
                    <w:lang w:bidi="de-DE"/>
                  </w:rPr>
                  <w:t>ingeben</w:t>
                </w:r>
              </w:sdtContent>
            </w:sdt>
          </w:p>
        </w:tc>
      </w:tr>
      <w:tr w:rsidR="00424AE2" w14:paraId="52926D0A" w14:textId="77777777" w:rsidTr="001305C3">
        <w:trPr>
          <w:trHeight w:val="1871"/>
        </w:trPr>
        <w:tc>
          <w:tcPr>
            <w:tcW w:w="6121" w:type="dxa"/>
            <w:tcMar>
              <w:bottom w:w="288" w:type="dxa"/>
            </w:tcMar>
          </w:tcPr>
          <w:p w14:paraId="61F5702D" w14:textId="77777777" w:rsidR="00424AE2" w:rsidRDefault="00000000" w:rsidP="00553E6E">
            <w:pPr>
              <w:pStyle w:val="Kontaktinfos"/>
            </w:pPr>
            <w:sdt>
              <w:sdtPr>
                <w:rPr>
                  <w:rStyle w:val="Fett"/>
                </w:rPr>
                <w:alias w:val="An:"/>
                <w:tag w:val="An:"/>
                <w:id w:val="-607115967"/>
                <w:placeholder>
                  <w:docPart w:val="E56F3F6E8F97493D977A8DE409A1CDA0"/>
                </w:placeholder>
                <w:temporary/>
                <w:showingPlcHdr/>
                <w15:appearance w15:val="hidden"/>
              </w:sdtPr>
              <w:sdtEndPr>
                <w:rPr>
                  <w:rStyle w:val="Absatz-Standardschriftart"/>
                  <w:b w:val="0"/>
                  <w:bCs w:val="0"/>
                  <w:caps w:val="0"/>
                  <w:color w:val="auto"/>
                </w:rPr>
              </w:sdtEndPr>
              <w:sdtContent>
                <w:r w:rsidR="009B1EA2" w:rsidRPr="00BB5412">
                  <w:rPr>
                    <w:lang w:bidi="de-DE"/>
                  </w:rPr>
                  <w:t>AN</w:t>
                </w:r>
              </w:sdtContent>
            </w:sdt>
          </w:p>
          <w:p w14:paraId="1FDD523B" w14:textId="77777777" w:rsidR="00424AE2" w:rsidRPr="00BB5412" w:rsidRDefault="00000000" w:rsidP="00BB5412">
            <w:pPr>
              <w:pStyle w:val="Kontaktinfos"/>
            </w:pPr>
            <w:sdt>
              <w:sdtPr>
                <w:alias w:val="Empfängernamen eingeben:"/>
                <w:tag w:val="Empfängernamen eingeben:"/>
                <w:id w:val="830646394"/>
                <w:placeholder>
                  <w:docPart w:val="0F7C9B13E9A149FFAD3106E343956577"/>
                </w:placeholder>
                <w:temporary/>
                <w:showingPlcHdr/>
                <w15:appearance w15:val="hidden"/>
              </w:sdtPr>
              <w:sdtContent>
                <w:r w:rsidR="00366DD3" w:rsidRPr="00BB5412">
                  <w:rPr>
                    <w:lang w:bidi="de-DE"/>
                  </w:rPr>
                  <w:t>Name</w:t>
                </w:r>
              </w:sdtContent>
            </w:sdt>
          </w:p>
          <w:sdt>
            <w:sdtPr>
              <w:alias w:val="Firmennamen eingeben:"/>
              <w:tag w:val="Firmennamen eingeben:"/>
              <w:id w:val="-1348098853"/>
              <w:placeholder>
                <w:docPart w:val="F0B0CBBB27764B92849133D889F9D4F7"/>
              </w:placeholder>
              <w:temporary/>
              <w:showingPlcHdr/>
              <w15:appearance w15:val="hidden"/>
            </w:sdtPr>
            <w:sdtContent>
              <w:p w14:paraId="08A859C9" w14:textId="77777777" w:rsidR="00424AE2" w:rsidRPr="00BB5412" w:rsidRDefault="00A003D0" w:rsidP="00BB5412">
                <w:pPr>
                  <w:pStyle w:val="Kontaktinfos"/>
                </w:pPr>
                <w:r w:rsidRPr="00652283">
                  <w:rPr>
                    <w:lang w:bidi="de-DE"/>
                  </w:rPr>
                  <w:t>Firmenname</w:t>
                </w:r>
              </w:p>
            </w:sdtContent>
          </w:sdt>
          <w:sdt>
            <w:sdtPr>
              <w:alias w:val="Postanschrift des Empfängers eingeben:"/>
              <w:tag w:val="Postanschrift des Empfängers eingeben:"/>
              <w:id w:val="-701479122"/>
              <w:placeholder>
                <w:docPart w:val="7AF3DDD1A8CE4FF4A065E45548084A3B"/>
              </w:placeholder>
              <w:temporary/>
              <w:showingPlcHdr/>
              <w15:appearance w15:val="hidden"/>
            </w:sdtPr>
            <w:sdtContent>
              <w:p w14:paraId="3D8917E9" w14:textId="77777777" w:rsidR="00424AE2" w:rsidRPr="00BB5412" w:rsidRDefault="00273CF7" w:rsidP="00BB5412">
                <w:pPr>
                  <w:pStyle w:val="Kontaktinfos"/>
                </w:pPr>
                <w:r w:rsidRPr="00BB5412">
                  <w:rPr>
                    <w:lang w:bidi="de-DE"/>
                  </w:rPr>
                  <w:t>Postanschrift</w:t>
                </w:r>
              </w:p>
            </w:sdtContent>
          </w:sdt>
          <w:sdt>
            <w:sdtPr>
              <w:alias w:val="Postleitzahl und Ort des Empfängers eingeben:"/>
              <w:tag w:val="Postleitzahl und Ort des Empfängers eingeben:"/>
              <w:id w:val="123358948"/>
              <w:placeholder>
                <w:docPart w:val="8F2197FBFF294C11ACB5EB719921CF46"/>
              </w:placeholder>
              <w:temporary/>
              <w:showingPlcHdr/>
              <w15:appearance w15:val="hidden"/>
            </w:sdtPr>
            <w:sdtContent>
              <w:p w14:paraId="4F671FB5" w14:textId="77777777" w:rsidR="00424AE2" w:rsidRPr="00BB5412" w:rsidRDefault="00273CF7" w:rsidP="00BB5412">
                <w:pPr>
                  <w:pStyle w:val="Kontaktinfos"/>
                </w:pPr>
                <w:r w:rsidRPr="00BB5412">
                  <w:rPr>
                    <w:lang w:bidi="de-DE"/>
                  </w:rPr>
                  <w:t>PLZ Ort</w:t>
                </w:r>
              </w:p>
            </w:sdtContent>
          </w:sdt>
          <w:p w14:paraId="42384955" w14:textId="77777777" w:rsidR="00424AE2" w:rsidRDefault="00000000" w:rsidP="00BB5412">
            <w:pPr>
              <w:pStyle w:val="Kontaktinfos"/>
            </w:pPr>
            <w:sdt>
              <w:sdtPr>
                <w:alias w:val="Telefon:"/>
                <w:tag w:val="Telefon:"/>
                <w:id w:val="-1672017881"/>
                <w:placeholder>
                  <w:docPart w:val="CA7DD287763E40588E86C79BA4F4099E"/>
                </w:placeholder>
                <w:temporary/>
                <w:showingPlcHdr/>
                <w15:appearance w15:val="hidden"/>
              </w:sdtPr>
              <w:sdtContent>
                <w:r w:rsidR="009B1EA2" w:rsidRPr="00BB5412">
                  <w:rPr>
                    <w:lang w:bidi="de-DE"/>
                  </w:rPr>
                  <w:t>Telefon</w:t>
                </w:r>
              </w:sdtContent>
            </w:sdt>
            <w:r w:rsidR="009B1EA2" w:rsidRPr="00BB5412">
              <w:rPr>
                <w:lang w:bidi="de-DE"/>
              </w:rPr>
              <w:t xml:space="preserve"> </w:t>
            </w:r>
            <w:sdt>
              <w:sdtPr>
                <w:alias w:val="Telefon des Empfängers eingeben:"/>
                <w:tag w:val="Telefon des Empfängers eingeben:"/>
                <w:id w:val="-543283377"/>
                <w:placeholder>
                  <w:docPart w:val="F32A1DEE8A4D4D4B86C8820DBF6006E2"/>
                </w:placeholder>
                <w:temporary/>
                <w:showingPlcHdr/>
                <w15:appearance w15:val="hidden"/>
              </w:sdtPr>
              <w:sdtContent>
                <w:r w:rsidR="00273CF7">
                  <w:rPr>
                    <w:lang w:bidi="de-DE"/>
                  </w:rPr>
                  <w:t>Telefon e</w:t>
                </w:r>
                <w:r w:rsidR="00273CF7" w:rsidRPr="00BB5412">
                  <w:rPr>
                    <w:lang w:bidi="de-DE"/>
                  </w:rPr>
                  <w:t>ingeben</w:t>
                </w:r>
              </w:sdtContent>
            </w:sdt>
            <w:r w:rsidR="009B1EA2" w:rsidRPr="00BB5412">
              <w:rPr>
                <w:lang w:bidi="de-DE"/>
              </w:rPr>
              <w:t xml:space="preserve"> </w:t>
            </w:r>
            <w:sdt>
              <w:sdtPr>
                <w:alias w:val="Trennzeichen:"/>
                <w:tag w:val="Trennzeichen:"/>
                <w:id w:val="809518463"/>
                <w:placeholder>
                  <w:docPart w:val="8E03CF39AAD740A08A146295734FD3B3"/>
                </w:placeholder>
                <w:temporary/>
                <w:showingPlcHdr/>
                <w15:appearance w15:val="hidden"/>
              </w:sdtPr>
              <w:sdtContent>
                <w:r w:rsidR="00780CA3">
                  <w:rPr>
                    <w:lang w:bidi="de-DE"/>
                  </w:rPr>
                  <w:t>|</w:t>
                </w:r>
              </w:sdtContent>
            </w:sdt>
            <w:r w:rsidR="009B1EA2" w:rsidRPr="00BB5412">
              <w:rPr>
                <w:lang w:bidi="de-DE"/>
              </w:rPr>
              <w:t xml:space="preserve"> </w:t>
            </w:r>
            <w:sdt>
              <w:sdtPr>
                <w:alias w:val="E-Mail des Empfängers eingeben:"/>
                <w:tag w:val="E-Mail des Empfängers eingeben:"/>
                <w:id w:val="1478495789"/>
                <w:placeholder>
                  <w:docPart w:val="C4CF949F25E746A7A38746052DF04FB7"/>
                </w:placeholder>
                <w:temporary/>
                <w:showingPlcHdr/>
                <w15:appearance w15:val="hidden"/>
              </w:sdtPr>
              <w:sdtContent>
                <w:r w:rsidR="00273CF7" w:rsidRPr="00BB5412">
                  <w:rPr>
                    <w:lang w:bidi="de-DE"/>
                  </w:rPr>
                  <w:t>E-Mail</w:t>
                </w:r>
              </w:sdtContent>
            </w:sdt>
          </w:p>
        </w:tc>
        <w:tc>
          <w:tcPr>
            <w:tcW w:w="4679" w:type="dxa"/>
          </w:tcPr>
          <w:p w14:paraId="04620EE9" w14:textId="77777777" w:rsidR="00424AE2" w:rsidRDefault="00000000">
            <w:pPr>
              <w:pStyle w:val="Rechtsbndig"/>
            </w:pPr>
            <w:sdt>
              <w:sdtPr>
                <w:rPr>
                  <w:rStyle w:val="Fett"/>
                </w:rPr>
                <w:alias w:val="Für:"/>
                <w:tag w:val="Für:"/>
                <w:id w:val="-154154067"/>
                <w:placeholder>
                  <w:docPart w:val="BEBB19F4F84D4A34A099C559A03CCDFA"/>
                </w:placeholder>
                <w:temporary/>
                <w:showingPlcHdr/>
                <w15:appearance w15:val="hidden"/>
              </w:sdtPr>
              <w:sdtEndPr>
                <w:rPr>
                  <w:rStyle w:val="berschrift3Zchn"/>
                  <w:rFonts w:asciiTheme="majorHAnsi" w:eastAsiaTheme="majorEastAsia" w:hAnsiTheme="majorHAnsi" w:cstheme="majorBidi"/>
                </w:rPr>
              </w:sdtEndPr>
              <w:sdtContent>
                <w:r w:rsidR="00AA1304" w:rsidRPr="00652283">
                  <w:rPr>
                    <w:rStyle w:val="Fett"/>
                    <w:lang w:bidi="de-DE"/>
                  </w:rPr>
                  <w:t>FÜR</w:t>
                </w:r>
              </w:sdtContent>
            </w:sdt>
            <w:r w:rsidR="00366DD3">
              <w:rPr>
                <w:lang w:bidi="de-DE"/>
              </w:rPr>
              <w:t xml:space="preserve"> </w:t>
            </w:r>
            <w:sdt>
              <w:sdtPr>
                <w:alias w:val="Projekt- oder Dienstbeschreibung eingeben:"/>
                <w:tag w:val="Projekt- oder Dienstbeschreibung eingeben:"/>
                <w:id w:val="2090110143"/>
                <w:placeholder>
                  <w:docPart w:val="A886C482BA0E4E4C8FD944884D5EA01C"/>
                </w:placeholder>
                <w:temporary/>
                <w:showingPlcHdr/>
                <w15:appearance w15:val="hidden"/>
              </w:sdtPr>
              <w:sdtContent>
                <w:r w:rsidR="00366DD3">
                  <w:rPr>
                    <w:lang w:bidi="de-DE"/>
                  </w:rPr>
                  <w:t>Projekt- oder Dienstbeschreibung</w:t>
                </w:r>
              </w:sdtContent>
            </w:sdt>
          </w:p>
          <w:p w14:paraId="40E2A9A1" w14:textId="77777777" w:rsidR="00424AE2" w:rsidRDefault="00000000">
            <w:pPr>
              <w:pStyle w:val="Rechtsbndig"/>
            </w:pPr>
            <w:sdt>
              <w:sdtPr>
                <w:rPr>
                  <w:rStyle w:val="Fett"/>
                </w:rPr>
                <w:alias w:val="AUFTRAG:"/>
                <w:tag w:val="AUFTRAG:"/>
                <w:id w:val="823704961"/>
                <w:placeholder>
                  <w:docPart w:val="FEA16D7820D04381A445DE311275A5E9"/>
                </w:placeholder>
                <w:temporary/>
                <w:showingPlcHdr/>
                <w15:appearance w15:val="hidden"/>
              </w:sdtPr>
              <w:sdtEndPr>
                <w:rPr>
                  <w:rStyle w:val="berschrift3Zchn"/>
                  <w:rFonts w:asciiTheme="majorHAnsi" w:eastAsiaTheme="majorEastAsia" w:hAnsiTheme="majorHAnsi" w:cstheme="majorBidi"/>
                </w:rPr>
              </w:sdtEndPr>
              <w:sdtContent>
                <w:r w:rsidR="004672A7" w:rsidRPr="00652283">
                  <w:rPr>
                    <w:rStyle w:val="Fett"/>
                    <w:lang w:bidi="de-DE"/>
                  </w:rPr>
                  <w:t>AUFTRAG</w:t>
                </w:r>
              </w:sdtContent>
            </w:sdt>
            <w:r w:rsidR="00366DD3">
              <w:rPr>
                <w:rStyle w:val="berschrift3Zchn"/>
                <w:lang w:bidi="de-DE"/>
              </w:rPr>
              <w:t xml:space="preserve"> Nr. </w:t>
            </w:r>
            <w:sdt>
              <w:sdtPr>
                <w:alias w:val="Auftrag eingeben:"/>
                <w:tag w:val="Auftrag eingeben:"/>
                <w:id w:val="-816725934"/>
                <w:placeholder>
                  <w:docPart w:val="1D5D1CE95A9C43CC9F050A84440B7B4E"/>
                </w:placeholder>
                <w:temporary/>
                <w:showingPlcHdr/>
                <w15:appearance w15:val="hidden"/>
              </w:sdtPr>
              <w:sdtContent>
                <w:r w:rsidR="00366DD3">
                  <w:rPr>
                    <w:lang w:bidi="de-DE"/>
                  </w:rPr>
                  <w:t>Auftragsnr.</w:t>
                </w:r>
              </w:sdtContent>
            </w:sdt>
          </w:p>
        </w:tc>
      </w:tr>
    </w:tbl>
    <w:tbl>
      <w:tblPr>
        <w:tblStyle w:val="Gitternetztabelle1hellAkzent1"/>
        <w:tblW w:w="5000" w:type="pct"/>
        <w:tblLook w:val="04E0" w:firstRow="1" w:lastRow="1" w:firstColumn="1" w:lastColumn="0" w:noHBand="0" w:noVBand="1"/>
        <w:tblDescription w:val="Die erste Tabelle enthält Informationen wie Firmenname, Adresse, Rechnungsnummer, Datum usw., und die zweite Tabelle ist die Haupttabelle der Rechnung mit Beschreibung und Betrag"/>
      </w:tblPr>
      <w:tblGrid>
        <w:gridCol w:w="8268"/>
        <w:gridCol w:w="2199"/>
      </w:tblGrid>
      <w:tr w:rsidR="001305C3" w14:paraId="2B4C0D59" w14:textId="77777777" w:rsidTr="00B70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3" w:type="dxa"/>
          </w:tcPr>
          <w:p w14:paraId="566DF385" w14:textId="77777777" w:rsidR="001305C3" w:rsidRPr="006224C3" w:rsidRDefault="00000000" w:rsidP="00CB34FD">
            <w:pPr>
              <w:pStyle w:val="berschrift5"/>
              <w:rPr>
                <w:rStyle w:val="Hervorhebung"/>
              </w:rPr>
            </w:pPr>
            <w:sdt>
              <w:sdtPr>
                <w:rPr>
                  <w:rStyle w:val="Hervorhebung"/>
                </w:rPr>
                <w:alias w:val="Beschreibung:"/>
                <w:tag w:val="Beschreibung:"/>
                <w:id w:val="-781729456"/>
                <w:placeholder>
                  <w:docPart w:val="7D541CD0C92D45B7BD285F9E92DE5B83"/>
                </w:placeholder>
                <w:temporary/>
                <w:showingPlcHdr/>
                <w15:appearance w15:val="hidden"/>
              </w:sdtPr>
              <w:sdtContent>
                <w:r w:rsidR="001305C3" w:rsidRPr="006224C3">
                  <w:rPr>
                    <w:rStyle w:val="Hervorhebung"/>
                    <w:lang w:bidi="de-DE"/>
                  </w:rPr>
                  <w:t>Beschreibung</w:t>
                </w:r>
              </w:sdtContent>
            </w:sdt>
          </w:p>
        </w:tc>
        <w:tc>
          <w:tcPr>
            <w:tcW w:w="2247" w:type="dxa"/>
            <w:vAlign w:val="center"/>
          </w:tcPr>
          <w:p w14:paraId="53241BD1" w14:textId="77777777" w:rsidR="001305C3" w:rsidRPr="006224C3" w:rsidRDefault="00000000" w:rsidP="00CB34FD">
            <w:pPr>
              <w:pStyle w:val="berschrift5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rvorhebung"/>
              </w:rPr>
            </w:pPr>
            <w:sdt>
              <w:sdtPr>
                <w:rPr>
                  <w:rStyle w:val="Hervorhebung"/>
                </w:rPr>
                <w:alias w:val="Betrag:"/>
                <w:tag w:val="Betrag:"/>
                <w:id w:val="-255756184"/>
                <w:placeholder>
                  <w:docPart w:val="C43A89771F514B86AC6F3DF33AA75143"/>
                </w:placeholder>
                <w:temporary/>
                <w:showingPlcHdr/>
                <w15:appearance w15:val="hidden"/>
              </w:sdtPr>
              <w:sdtContent>
                <w:r w:rsidR="001305C3" w:rsidRPr="006224C3">
                  <w:rPr>
                    <w:rStyle w:val="Hervorhebung"/>
                    <w:lang w:bidi="de-DE"/>
                  </w:rPr>
                  <w:t>Betrag</w:t>
                </w:r>
              </w:sdtContent>
            </w:sdt>
          </w:p>
        </w:tc>
      </w:tr>
      <w:tr w:rsidR="001305C3" w14:paraId="1C0BF3B8" w14:textId="77777777" w:rsidTr="00B70BA4">
        <w:sdt>
          <w:sdtPr>
            <w:alias w:val="Beschreibung 1 eingeben:"/>
            <w:tag w:val="Beschreibung 1 eingeben:"/>
            <w:id w:val="1190802549"/>
            <w:placeholder>
              <w:docPart w:val="10AE2850FD454670A1D3F6C9D17ACBA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1FA8E2CE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 eingeben</w:t>
                </w:r>
              </w:p>
            </w:tc>
          </w:sdtContent>
        </w:sdt>
        <w:sdt>
          <w:sdtPr>
            <w:alias w:val="Betrag eingeben:"/>
            <w:tag w:val="Betrag eingeben:"/>
            <w:id w:val="643089517"/>
            <w:placeholder>
              <w:docPart w:val="927E6F8799C14899B9E743D61A84F47D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2D11B9A7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55EBEBB1" w14:textId="77777777" w:rsidTr="00B70BA4">
        <w:sdt>
          <w:sdtPr>
            <w:alias w:val="Beschreibung 2 eingeben:"/>
            <w:tag w:val="Beschreibung 2 eingeben:"/>
            <w:id w:val="988372077"/>
            <w:placeholder>
              <w:docPart w:val="07BCE0560F1C49E6845729115F94534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1191883A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2 eingeben</w:t>
                </w:r>
              </w:p>
            </w:tc>
          </w:sdtContent>
        </w:sdt>
        <w:sdt>
          <w:sdtPr>
            <w:alias w:val="Betrag eingeben:"/>
            <w:tag w:val="Betrag eingeben:"/>
            <w:id w:val="-396906652"/>
            <w:placeholder>
              <w:docPart w:val="71102E2135114E328D83860A0928BEE4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1723DD42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29763C48" w14:textId="77777777" w:rsidTr="00B70BA4">
        <w:sdt>
          <w:sdtPr>
            <w:alias w:val="Beschreibung 3 eingeben:"/>
            <w:tag w:val="Beschreibung 3 eingeben:"/>
            <w:id w:val="-1390184956"/>
            <w:placeholder>
              <w:docPart w:val="F2C632EA9D4745059846784661758C2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56BDC06A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3 eingeben</w:t>
                </w:r>
              </w:p>
            </w:tc>
          </w:sdtContent>
        </w:sdt>
        <w:sdt>
          <w:sdtPr>
            <w:alias w:val="Betrag eingeben:"/>
            <w:tag w:val="Betrag eingeben:"/>
            <w:id w:val="1572385051"/>
            <w:placeholder>
              <w:docPart w:val="93C2181FC7C24A7CA9346D098B01376F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488B778D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60A6CABE" w14:textId="77777777" w:rsidTr="00B70BA4">
        <w:sdt>
          <w:sdtPr>
            <w:alias w:val="Beschreibung 4 eingeben:"/>
            <w:tag w:val="Beschreibung 4 eingeben:"/>
            <w:id w:val="342211243"/>
            <w:placeholder>
              <w:docPart w:val="963F871007C34D21A5B267B382923DF5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37F36AC0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4 eingeben</w:t>
                </w:r>
              </w:p>
            </w:tc>
          </w:sdtContent>
        </w:sdt>
        <w:sdt>
          <w:sdtPr>
            <w:alias w:val="Betrag eingeben:"/>
            <w:tag w:val="Betrag eingeben:"/>
            <w:id w:val="917447180"/>
            <w:placeholder>
              <w:docPart w:val="42408CF2F05742DB861E3C49349EF955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1053245D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02559CB5" w14:textId="77777777" w:rsidTr="00B70BA4">
        <w:sdt>
          <w:sdtPr>
            <w:alias w:val="Beschreibung 5 eingeben:"/>
            <w:tag w:val="Beschreibung 5 eingeben:"/>
            <w:id w:val="835037323"/>
            <w:placeholder>
              <w:docPart w:val="3B3C681FB5934314941AC8027A8DB313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79BCB562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5 eingeben</w:t>
                </w:r>
              </w:p>
            </w:tc>
          </w:sdtContent>
        </w:sdt>
        <w:sdt>
          <w:sdtPr>
            <w:alias w:val="Betrag eingeben:"/>
            <w:tag w:val="Betrag eingeben:"/>
            <w:id w:val="-1491561275"/>
            <w:placeholder>
              <w:docPart w:val="CDA1F8C1D19C4CF68AB461DCE9B02B33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5787730D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2F2FED28" w14:textId="77777777" w:rsidTr="00B70BA4">
        <w:sdt>
          <w:sdtPr>
            <w:alias w:val="Beschreibung 6 eingeben:"/>
            <w:tag w:val="Beschreibung 6 eingeben:"/>
            <w:id w:val="1571612869"/>
            <w:placeholder>
              <w:docPart w:val="599BBC21836B48D3A15685450F6CC4F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29697D35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6 eingeben</w:t>
                </w:r>
              </w:p>
            </w:tc>
          </w:sdtContent>
        </w:sdt>
        <w:sdt>
          <w:sdtPr>
            <w:alias w:val="Betrag eingeben:"/>
            <w:tag w:val="Betrag eingeben:"/>
            <w:id w:val="-1855711673"/>
            <w:placeholder>
              <w:docPart w:val="F670B5900F464891ACD4321E88C6411A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4EF52F99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744B3266" w14:textId="77777777" w:rsidTr="00B70BA4">
        <w:sdt>
          <w:sdtPr>
            <w:alias w:val="Beschreibung 7 eingeben:"/>
            <w:tag w:val="Beschreibung 7 eingeben:"/>
            <w:id w:val="-293830957"/>
            <w:placeholder>
              <w:docPart w:val="AB4660AE94FE4ED4B3EDE30A5EB1860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5CA9D293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7 eingeben</w:t>
                </w:r>
              </w:p>
            </w:tc>
          </w:sdtContent>
        </w:sdt>
        <w:sdt>
          <w:sdtPr>
            <w:alias w:val="Betrag eingeben:"/>
            <w:tag w:val="Betrag eingeben:"/>
            <w:id w:val="-990633805"/>
            <w:placeholder>
              <w:docPart w:val="55D3B5B8584F48FEB05E965B5BE305A1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7A003055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41E6770F" w14:textId="77777777" w:rsidTr="00B70BA4">
        <w:sdt>
          <w:sdtPr>
            <w:alias w:val="Beschreibung 8 eingeben:"/>
            <w:tag w:val="Beschreibung 8 eingeben:"/>
            <w:id w:val="967552897"/>
            <w:placeholder>
              <w:docPart w:val="2DB2BB7FF3A949EF9019A5D4003CC0D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03D96746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8 eingeben</w:t>
                </w:r>
              </w:p>
            </w:tc>
          </w:sdtContent>
        </w:sdt>
        <w:sdt>
          <w:sdtPr>
            <w:alias w:val="Betrag eingeben:"/>
            <w:tag w:val="Betrag eingeben:"/>
            <w:id w:val="1436634958"/>
            <w:placeholder>
              <w:docPart w:val="28A713655EB944C9A3B9BD4A9115E085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465B916A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7DE32771" w14:textId="77777777" w:rsidTr="00B70BA4">
        <w:sdt>
          <w:sdtPr>
            <w:alias w:val="Beschreibung 9 eingeben:"/>
            <w:tag w:val="Beschreibung 9 eingeben:"/>
            <w:id w:val="1457910011"/>
            <w:placeholder>
              <w:docPart w:val="4C720771A09F4E5A88E89AB4F38477E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41725556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9 eingeben</w:t>
                </w:r>
              </w:p>
            </w:tc>
          </w:sdtContent>
        </w:sdt>
        <w:sdt>
          <w:sdtPr>
            <w:alias w:val="Betrag eingeben:"/>
            <w:tag w:val="Betrag eingeben:"/>
            <w:id w:val="1482501109"/>
            <w:placeholder>
              <w:docPart w:val="F9C2DCAFF1AA451CB76CC166F371459C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5A40AABE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7403BDF1" w14:textId="77777777" w:rsidTr="00B70BA4">
        <w:sdt>
          <w:sdtPr>
            <w:alias w:val="Beschreibung 10 eingeben:"/>
            <w:tag w:val="Beschreibung 10 eingeben:"/>
            <w:id w:val="-778407285"/>
            <w:placeholder>
              <w:docPart w:val="334EAFDFD5BF419284DC4458540F682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0E6D13E3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10 eingeben</w:t>
                </w:r>
              </w:p>
            </w:tc>
          </w:sdtContent>
        </w:sdt>
        <w:tc>
          <w:tcPr>
            <w:tcW w:w="2247" w:type="dxa"/>
          </w:tcPr>
          <w:p w14:paraId="09A0AC6E" w14:textId="77777777" w:rsidR="001305C3" w:rsidRDefault="00000000" w:rsidP="00CB34FD">
            <w:pPr>
              <w:pStyle w:val="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Betrag eingeben:"/>
                <w:tag w:val="Betrag eingeben:"/>
                <w:id w:val="1700047335"/>
                <w:placeholder>
                  <w:docPart w:val="DFE3AA20C27340EDB1FD5B1C9F392609"/>
                </w:placeholder>
                <w:temporary/>
                <w:showingPlcHdr/>
                <w15:appearance w15:val="hidden"/>
              </w:sdtPr>
              <w:sdtContent>
                <w:r w:rsidR="001305C3">
                  <w:rPr>
                    <w:lang w:bidi="de-DE"/>
                  </w:rPr>
                  <w:t>Betrag eingeben</w:t>
                </w:r>
              </w:sdtContent>
            </w:sdt>
          </w:p>
        </w:tc>
      </w:tr>
      <w:tr w:rsidR="001305C3" w14:paraId="342356BE" w14:textId="77777777" w:rsidTr="00B70BA4">
        <w:sdt>
          <w:sdtPr>
            <w:alias w:val="Beschreibung 11 eingeben:"/>
            <w:tag w:val="Beschreibung 11 eingeben:"/>
            <w:id w:val="833341237"/>
            <w:placeholder>
              <w:docPart w:val="61DC2A9AD808466A9AFA04177AAF02C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4E9AB96A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11 eingeben</w:t>
                </w:r>
              </w:p>
            </w:tc>
          </w:sdtContent>
        </w:sdt>
        <w:sdt>
          <w:sdtPr>
            <w:alias w:val="Betrag eingeben:"/>
            <w:tag w:val="Betrag eingeben:"/>
            <w:id w:val="-704095503"/>
            <w:placeholder>
              <w:docPart w:val="8604E48A03FD4AA999E4F4FFA563EC73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20C802E2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145003B5" w14:textId="77777777" w:rsidTr="00B70BA4">
        <w:sdt>
          <w:sdtPr>
            <w:alias w:val="Beschreibung 12 eingeben:"/>
            <w:tag w:val="Beschreibung 12 eingeben:"/>
            <w:id w:val="-1437678025"/>
            <w:placeholder>
              <w:docPart w:val="0D123C88436E458EA64C91D0ACD58F65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4AC38B2B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12 eingeben</w:t>
                </w:r>
              </w:p>
            </w:tc>
          </w:sdtContent>
        </w:sdt>
        <w:sdt>
          <w:sdtPr>
            <w:alias w:val="Betrag eingeben:"/>
            <w:tag w:val="Betrag eingeben:"/>
            <w:id w:val="1896386854"/>
            <w:placeholder>
              <w:docPart w:val="17FFDF6390D445FDAB7FEBAC87A4F91A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4ABEC9C9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47A580B6" w14:textId="77777777" w:rsidTr="00B70BA4">
        <w:sdt>
          <w:sdtPr>
            <w:alias w:val="Beschreibung 13 eingeben:"/>
            <w:tag w:val="Beschreibung 13 eingeben:"/>
            <w:id w:val="-1042128830"/>
            <w:placeholder>
              <w:docPart w:val="D996425827FF4D748A4C60368D3A2074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5CAAE881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13 eingeben</w:t>
                </w:r>
              </w:p>
            </w:tc>
          </w:sdtContent>
        </w:sdt>
        <w:sdt>
          <w:sdtPr>
            <w:alias w:val="Betrag eingeben:"/>
            <w:tag w:val="Betrag eingeben:"/>
            <w:id w:val="1577861878"/>
            <w:placeholder>
              <w:docPart w:val="79C42392107F46328381E389F4B2FAF9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23A68E15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59841EC7" w14:textId="77777777" w:rsidTr="00B70BA4">
        <w:sdt>
          <w:sdtPr>
            <w:alias w:val="Beschreibung 14 eingeben:"/>
            <w:tag w:val="Beschreibung 14 eingeben:"/>
            <w:id w:val="577645843"/>
            <w:placeholder>
              <w:docPart w:val="8A00A1A7268741318ABBDC6CF8A379B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3347B217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14 eingeben</w:t>
                </w:r>
              </w:p>
            </w:tc>
          </w:sdtContent>
        </w:sdt>
        <w:sdt>
          <w:sdtPr>
            <w:alias w:val="Betrag eingeben:"/>
            <w:tag w:val="Betrag eingeben:"/>
            <w:id w:val="-1015616071"/>
            <w:placeholder>
              <w:docPart w:val="8ACD9C5E40634024BC44A1B4B037406A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6087EC61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4E54362E" w14:textId="77777777" w:rsidTr="00B70BA4">
        <w:sdt>
          <w:sdtPr>
            <w:alias w:val="Beschreibung 15 eingeben:"/>
            <w:tag w:val="Beschreibung 15 eingeben:"/>
            <w:id w:val="-1186904785"/>
            <w:placeholder>
              <w:docPart w:val="245B08F168DB495B93F7279A5E48471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3C9D9475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15 eingeben</w:t>
                </w:r>
              </w:p>
            </w:tc>
          </w:sdtContent>
        </w:sdt>
        <w:sdt>
          <w:sdtPr>
            <w:alias w:val="Betrag eingeben:"/>
            <w:tag w:val="Betrag eingeben:"/>
            <w:id w:val="-250736486"/>
            <w:placeholder>
              <w:docPart w:val="7A63AB81311E481A89842E1063716B4A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04551005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6C0B5094" w14:textId="77777777" w:rsidTr="00B70BA4">
        <w:sdt>
          <w:sdtPr>
            <w:alias w:val="Beschreibung 16 eingeben:"/>
            <w:tag w:val="Beschreibung 16 eingeben:"/>
            <w:id w:val="-419185822"/>
            <w:placeholder>
              <w:docPart w:val="9F7E7CE95C3F4BE7A7D45C89A6690B9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0FAF5C8E" w14:textId="77777777" w:rsidR="001305C3" w:rsidRDefault="001305C3" w:rsidP="00CB34FD">
                <w:pPr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16 eingeben</w:t>
                </w:r>
              </w:p>
            </w:tc>
          </w:sdtContent>
        </w:sdt>
        <w:sdt>
          <w:sdtPr>
            <w:alias w:val="Betrag eingeben:"/>
            <w:tag w:val="Betrag eingeben:"/>
            <w:id w:val="2015869708"/>
            <w:placeholder>
              <w:docPart w:val="BAE8E5ED96674B0EB8AF8355EB5F8582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557E5EE5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5F822F8A" w14:textId="77777777" w:rsidTr="00B70BA4">
        <w:sdt>
          <w:sdtPr>
            <w:alias w:val="Beschreibung 17 eingeben:"/>
            <w:tag w:val="Beschreibung 17 eingeben:"/>
            <w:id w:val="1464389266"/>
            <w:placeholder>
              <w:docPart w:val="7BD7EC8EDD494B38A28D6B620F130F48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53" w:type="dxa"/>
              </w:tcPr>
              <w:p w14:paraId="091F325C" w14:textId="77777777" w:rsidR="001305C3" w:rsidRDefault="001305C3" w:rsidP="00CB34FD">
                <w:pPr>
                  <w:spacing w:line="276" w:lineRule="auto"/>
                  <w:rPr>
                    <w:b/>
                  </w:rPr>
                </w:pPr>
                <w:r w:rsidRPr="00404D40">
                  <w:rPr>
                    <w:lang w:bidi="de-DE"/>
                  </w:rPr>
                  <w:t>Beschreibung 17 eingeben</w:t>
                </w:r>
              </w:p>
            </w:tc>
          </w:sdtContent>
        </w:sdt>
        <w:sdt>
          <w:sdtPr>
            <w:alias w:val="Betrag eingeben:"/>
            <w:tag w:val="Betrag eingeben:"/>
            <w:id w:val="639999962"/>
            <w:placeholder>
              <w:docPart w:val="4C696985BF834A879BA3D6F229847DF9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0CDB98D1" w14:textId="77777777" w:rsidR="001305C3" w:rsidRDefault="001305C3" w:rsidP="00CB34FD">
                <w:pPr>
                  <w:pStyle w:val="Betra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lang w:bidi="de-DE"/>
                  </w:rPr>
                  <w:t>Betrag eingeben</w:t>
                </w:r>
              </w:p>
            </w:tc>
          </w:sdtContent>
        </w:sdt>
      </w:tr>
      <w:tr w:rsidR="001305C3" w14:paraId="016FF11B" w14:textId="77777777" w:rsidTr="00B70BA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53" w:type="dxa"/>
          </w:tcPr>
          <w:p w14:paraId="2066A204" w14:textId="77777777" w:rsidR="001305C3" w:rsidRDefault="00000000" w:rsidP="00C506F0">
            <w:sdt>
              <w:sdtPr>
                <w:rPr>
                  <w:rStyle w:val="Hervorhebung"/>
                </w:rPr>
                <w:alias w:val="Summe:"/>
                <w:tag w:val="Summe:"/>
                <w:id w:val="1059289457"/>
                <w:placeholder>
                  <w:docPart w:val="07A1E00380824E73BB250399168A0338"/>
                </w:placeholder>
                <w:temporary/>
                <w:showingPlcHdr/>
                <w15:appearance w15:val="hidden"/>
              </w:sdtPr>
              <w:sdtEndPr>
                <w:rPr>
                  <w:rStyle w:val="Absatz-Standardschriftart"/>
                  <w:b w:val="0"/>
                  <w:iCs w:val="0"/>
                </w:rPr>
              </w:sdtEndPr>
              <w:sdtContent>
                <w:r w:rsidR="001305C3" w:rsidRPr="00800EAE">
                  <w:rPr>
                    <w:b/>
                    <w:lang w:bidi="de-DE"/>
                  </w:rPr>
                  <w:t>Summe</w:t>
                </w:r>
              </w:sdtContent>
            </w:sdt>
          </w:p>
        </w:tc>
        <w:sdt>
          <w:sdtPr>
            <w:alias w:val="Summenbetrag eingeben:"/>
            <w:tag w:val="Summenbetrag eingeben:"/>
            <w:id w:val="876438042"/>
            <w:placeholder>
              <w:docPart w:val="13547F1E23C848539E0295267B238D67"/>
            </w:placeholder>
            <w:temporary/>
            <w:showingPlcHdr/>
            <w15:appearance w15:val="hidden"/>
          </w:sdtPr>
          <w:sdtContent>
            <w:tc>
              <w:tcPr>
                <w:tcW w:w="2247" w:type="dxa"/>
              </w:tcPr>
              <w:p w14:paraId="1C6247FA" w14:textId="77777777" w:rsidR="001305C3" w:rsidRDefault="001305C3" w:rsidP="00273CF7">
                <w:pPr>
                  <w:pStyle w:val="Betrag"/>
                  <w:ind w:left="-587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r w:rsidRPr="00BB5412">
                  <w:rPr>
                    <w:lang w:bidi="de-DE"/>
                  </w:rPr>
                  <w:t>Summenbetrag eingeben</w:t>
                </w:r>
              </w:p>
            </w:tc>
          </w:sdtContent>
        </w:sdt>
      </w:tr>
    </w:tbl>
    <w:p w14:paraId="3E813D86" w14:textId="77777777" w:rsidR="006224C3" w:rsidRDefault="00000000" w:rsidP="006224C3">
      <w:pPr>
        <w:pStyle w:val="Gruformel"/>
        <w:rPr>
          <w:color w:val="auto"/>
        </w:rPr>
      </w:pPr>
      <w:sdt>
        <w:sdtPr>
          <w:alias w:val="Alle Schecks auszahlbar an:"/>
          <w:tag w:val="Alle Schecks auszahlbar an: "/>
          <w:id w:val="-1545672058"/>
          <w:placeholder>
            <w:docPart w:val="89E18B0BD24F44C58A47CD76CEADBC32"/>
          </w:placeholder>
          <w:temporary/>
          <w:showingPlcHdr/>
          <w15:appearance w15:val="hidden"/>
        </w:sdtPr>
        <w:sdtContent>
          <w:r w:rsidR="003E2C99">
            <w:rPr>
              <w:lang w:bidi="de-DE"/>
            </w:rPr>
            <w:t>Alle Schecks zahlbar an</w:t>
          </w:r>
        </w:sdtContent>
      </w:sdt>
      <w:r w:rsidR="003E2C99">
        <w:rPr>
          <w:lang w:bidi="de-DE"/>
        </w:rPr>
        <w:t xml:space="preserve"> </w:t>
      </w:r>
      <w:sdt>
        <w:sdtPr>
          <w:alias w:val="Firmenname:"/>
          <w:tag w:val="Firmenname:"/>
          <w:id w:val="1320161002"/>
          <w:placeholder>
            <w:docPart w:val="F43554187C8643F4BFEDF540FB9E1C0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6224C3" w:rsidRPr="006224C3">
            <w:rPr>
              <w:lang w:bidi="de-DE"/>
            </w:rPr>
            <w:t>Firmenname</w:t>
          </w:r>
        </w:sdtContent>
      </w:sdt>
    </w:p>
    <w:p w14:paraId="7F2217AB" w14:textId="77777777" w:rsidR="00424AE2" w:rsidRDefault="00000000">
      <w:pPr>
        <w:pStyle w:val="Gruformel"/>
      </w:pPr>
      <w:sdt>
        <w:sdtPr>
          <w:alias w:val="Die Zahlung ist innerhalb von 30 Tagen fällig"/>
          <w:tag w:val="Die Zahlung ist innerhalb von 30 Tagen fällig"/>
          <w:id w:val="2063824140"/>
          <w:placeholder>
            <w:docPart w:val="53EEBAFAF7984622913F364EE51EA014"/>
          </w:placeholder>
          <w:temporary/>
          <w:showingPlcHdr/>
          <w15:appearance w15:val="hidden"/>
        </w:sdtPr>
        <w:sdtContent>
          <w:r w:rsidR="003E2C99">
            <w:rPr>
              <w:lang w:bidi="de-DE"/>
            </w:rPr>
            <w:t>Die Zahlung ist innerhalb von 30 Tagen fällig.</w:t>
          </w:r>
        </w:sdtContent>
      </w:sdt>
    </w:p>
    <w:p w14:paraId="59F2E631" w14:textId="77777777" w:rsidR="00424AE2" w:rsidRDefault="00000000">
      <w:pPr>
        <w:pStyle w:val="Gruformel"/>
      </w:pPr>
      <w:sdt>
        <w:sdtPr>
          <w:alias w:val="Wenden Sie sich mit Fragen zu dieser Rechnung an:"/>
          <w:tag w:val="Wenden Sie sich mit Fragen zu dieser Rechnung an:"/>
          <w:id w:val="-1915999693"/>
          <w:placeholder>
            <w:docPart w:val="82EE39120F534465B08FC0120CA66156"/>
          </w:placeholder>
          <w:temporary/>
          <w:showingPlcHdr/>
          <w15:appearance w15:val="hidden"/>
        </w:sdtPr>
        <w:sdtContent>
          <w:r w:rsidR="003E2C99" w:rsidRPr="00B862E8">
            <w:rPr>
              <w:lang w:bidi="de-DE"/>
            </w:rPr>
            <w:t>Wenden Sie sich mit Fragen zu dieser Rechnung</w:t>
          </w:r>
        </w:sdtContent>
      </w:sdt>
      <w:r w:rsidR="003E2C99" w:rsidRPr="00B862E8">
        <w:rPr>
          <w:lang w:bidi="de-DE"/>
        </w:rPr>
        <w:t xml:space="preserve"> </w:t>
      </w:r>
      <w:sdt>
        <w:sdtPr>
          <w:alias w:val="Kontakt:"/>
          <w:tag w:val="Kontakt:"/>
          <w:id w:val="-544830348"/>
          <w:placeholder>
            <w:docPart w:val="976F5FF2235444FD8DB6AB16F05C9EBB"/>
          </w:placeholder>
          <w:temporary/>
          <w:showingPlcHdr/>
          <w15:appearance w15:val="hidden"/>
        </w:sdtPr>
        <w:sdtContent>
          <w:r w:rsidR="00B862E8">
            <w:rPr>
              <w:lang w:bidi="de-DE"/>
            </w:rPr>
            <w:t>an</w:t>
          </w:r>
        </w:sdtContent>
      </w:sdt>
      <w:r w:rsidR="003E2C99" w:rsidRPr="00B862E8">
        <w:rPr>
          <w:lang w:bidi="de-DE"/>
        </w:rPr>
        <w:t xml:space="preserve"> </w:t>
      </w:r>
      <w:sdt>
        <w:sdtPr>
          <w:rPr>
            <w:rStyle w:val="berschrift5Zchn"/>
            <w:rFonts w:asciiTheme="minorHAnsi" w:eastAsiaTheme="minorEastAsia" w:hAnsiTheme="minorHAnsi" w:cstheme="minorBidi"/>
            <w:color w:val="404040" w:themeColor="text1" w:themeTint="BF"/>
          </w:rPr>
          <w:alias w:val="Namen eingeben:"/>
          <w:tag w:val="Namen eingeben:"/>
          <w:id w:val="1944266295"/>
          <w:placeholder>
            <w:docPart w:val="437C3A1E341741B1AB25F631ACD5048E"/>
          </w:placeholder>
          <w:temporary/>
          <w:showingPlcHdr/>
          <w15:appearance w15:val="hidden"/>
        </w:sdtPr>
        <w:sdtContent>
          <w:r w:rsidR="00366DD3">
            <w:rPr>
              <w:rStyle w:val="berschrift5Zchn"/>
              <w:rFonts w:asciiTheme="minorHAnsi" w:eastAsiaTheme="minorEastAsia" w:hAnsiTheme="minorHAnsi" w:cstheme="minorBidi"/>
              <w:color w:val="404040" w:themeColor="text1" w:themeTint="BF"/>
              <w:lang w:bidi="de-DE"/>
            </w:rPr>
            <w:t>Name</w:t>
          </w:r>
        </w:sdtContent>
      </w:sdt>
      <w:r w:rsidR="00366DD3">
        <w:rPr>
          <w:rStyle w:val="berschrift5Zchn"/>
          <w:rFonts w:asciiTheme="minorHAnsi" w:eastAsiaTheme="minorEastAsia" w:hAnsiTheme="minorHAnsi" w:cstheme="minorBidi"/>
          <w:color w:val="404040" w:themeColor="text1" w:themeTint="BF"/>
          <w:lang w:bidi="de-DE"/>
        </w:rPr>
        <w:t xml:space="preserve"> </w:t>
      </w:r>
      <w:sdt>
        <w:sdtPr>
          <w:rPr>
            <w:rStyle w:val="berschrift5Zchn"/>
            <w:rFonts w:asciiTheme="minorHAnsi" w:eastAsiaTheme="minorEastAsia" w:hAnsiTheme="minorHAnsi" w:cstheme="minorBidi"/>
            <w:color w:val="404040" w:themeColor="text1" w:themeTint="BF"/>
          </w:rPr>
          <w:alias w:val="Trennzeichen:"/>
          <w:tag w:val="Trennzeichen:"/>
          <w:id w:val="785775384"/>
          <w:placeholder>
            <w:docPart w:val="F17B64B01EC945A38D13E5A46F80A76D"/>
          </w:placeholder>
          <w:temporary/>
          <w:showingPlcHdr/>
          <w15:appearance w15:val="hidden"/>
        </w:sdtPr>
        <w:sdtContent>
          <w:r w:rsidR="00780CA3">
            <w:rPr>
              <w:rStyle w:val="berschrift5Zchn"/>
              <w:rFonts w:asciiTheme="minorHAnsi" w:eastAsiaTheme="minorEastAsia" w:hAnsiTheme="minorHAnsi" w:cstheme="minorBidi"/>
              <w:color w:val="404040" w:themeColor="text1" w:themeTint="BF"/>
              <w:lang w:bidi="de-DE"/>
            </w:rPr>
            <w:t>|</w:t>
          </w:r>
        </w:sdtContent>
      </w:sdt>
      <w:r w:rsidR="00780CA3">
        <w:rPr>
          <w:rStyle w:val="berschrift5Zchn"/>
          <w:rFonts w:asciiTheme="minorHAnsi" w:eastAsiaTheme="minorEastAsia" w:hAnsiTheme="minorHAnsi" w:cstheme="minorBidi"/>
          <w:color w:val="404040" w:themeColor="text1" w:themeTint="BF"/>
          <w:lang w:bidi="de-DE"/>
        </w:rPr>
        <w:t xml:space="preserve"> </w:t>
      </w:r>
      <w:sdt>
        <w:sdtPr>
          <w:rPr>
            <w:rStyle w:val="berschrift5Zchn"/>
            <w:rFonts w:asciiTheme="minorHAnsi" w:eastAsiaTheme="minorEastAsia" w:hAnsiTheme="minorHAnsi" w:cstheme="minorBidi"/>
            <w:color w:val="404040" w:themeColor="text1" w:themeTint="BF"/>
          </w:rPr>
          <w:alias w:val="Telefon eingeben:"/>
          <w:tag w:val="Telefon eingeben"/>
          <w:id w:val="-1843694107"/>
          <w:placeholder>
            <w:docPart w:val="28CFF936979E453588C6E32E9956A468"/>
          </w:placeholder>
          <w:temporary/>
          <w:showingPlcHdr/>
          <w15:appearance w15:val="hidden"/>
        </w:sdtPr>
        <w:sdtContent>
          <w:r w:rsidR="00366DD3">
            <w:rPr>
              <w:rStyle w:val="berschrift5Zchn"/>
              <w:rFonts w:asciiTheme="minorHAnsi" w:eastAsiaTheme="minorEastAsia" w:hAnsiTheme="minorHAnsi" w:cstheme="minorBidi"/>
              <w:color w:val="404040" w:themeColor="text1" w:themeTint="BF"/>
              <w:lang w:bidi="de-DE"/>
            </w:rPr>
            <w:t>Telefon</w:t>
          </w:r>
        </w:sdtContent>
      </w:sdt>
      <w:r w:rsidR="00366DD3">
        <w:rPr>
          <w:rStyle w:val="berschrift5Zchn"/>
          <w:rFonts w:asciiTheme="minorHAnsi" w:eastAsiaTheme="minorEastAsia" w:hAnsiTheme="minorHAnsi" w:cstheme="minorBidi"/>
          <w:color w:val="404040" w:themeColor="text1" w:themeTint="BF"/>
          <w:lang w:bidi="de-DE"/>
        </w:rPr>
        <w:t xml:space="preserve"> </w:t>
      </w:r>
      <w:sdt>
        <w:sdtPr>
          <w:rPr>
            <w:rStyle w:val="berschrift5Zchn"/>
            <w:rFonts w:asciiTheme="minorHAnsi" w:eastAsiaTheme="minorEastAsia" w:hAnsiTheme="minorHAnsi" w:cstheme="minorBidi"/>
            <w:color w:val="404040" w:themeColor="text1" w:themeTint="BF"/>
          </w:rPr>
          <w:alias w:val="Trennzeichen:"/>
          <w:tag w:val="Trennzeichen:"/>
          <w:id w:val="679629436"/>
          <w:placeholder>
            <w:docPart w:val="003A3460338942D4AF2FB1C74B6BD04C"/>
          </w:placeholder>
          <w:temporary/>
          <w:showingPlcHdr/>
          <w15:appearance w15:val="hidden"/>
        </w:sdtPr>
        <w:sdtContent>
          <w:r w:rsidR="00780CA3">
            <w:rPr>
              <w:rStyle w:val="berschrift5Zchn"/>
              <w:rFonts w:asciiTheme="minorHAnsi" w:eastAsiaTheme="minorEastAsia" w:hAnsiTheme="minorHAnsi" w:cstheme="minorBidi"/>
              <w:color w:val="404040" w:themeColor="text1" w:themeTint="BF"/>
              <w:lang w:bidi="de-DE"/>
            </w:rPr>
            <w:t>|</w:t>
          </w:r>
        </w:sdtContent>
      </w:sdt>
      <w:r w:rsidR="00366DD3">
        <w:rPr>
          <w:rStyle w:val="berschrift5Zchn"/>
          <w:rFonts w:asciiTheme="minorHAnsi" w:eastAsiaTheme="minorEastAsia" w:hAnsiTheme="minorHAnsi" w:cstheme="minorBidi"/>
          <w:color w:val="404040" w:themeColor="text1" w:themeTint="BF"/>
          <w:lang w:bidi="de-DE"/>
        </w:rPr>
        <w:t xml:space="preserve"> </w:t>
      </w:r>
      <w:sdt>
        <w:sdtPr>
          <w:rPr>
            <w:rStyle w:val="berschrift5Zchn"/>
            <w:rFonts w:asciiTheme="minorHAnsi" w:eastAsiaTheme="minorEastAsia" w:hAnsiTheme="minorHAnsi" w:cstheme="minorBidi"/>
            <w:color w:val="404040" w:themeColor="text1" w:themeTint="BF"/>
          </w:rPr>
          <w:alias w:val="E-Mail-Adresse eingeben:"/>
          <w:tag w:val="E-Mail-Adresse eingeben:"/>
          <w:id w:val="491149979"/>
          <w:placeholder>
            <w:docPart w:val="9C727808DCA74863A34602EA098F7381"/>
          </w:placeholder>
          <w:temporary/>
          <w:showingPlcHdr/>
          <w15:appearance w15:val="hidden"/>
        </w:sdtPr>
        <w:sdtContent>
          <w:r w:rsidR="002D57CE">
            <w:rPr>
              <w:rStyle w:val="berschrift5Zchn"/>
              <w:rFonts w:asciiTheme="minorHAnsi" w:eastAsiaTheme="minorEastAsia" w:hAnsiTheme="minorHAnsi" w:cstheme="minorBidi"/>
              <w:color w:val="404040" w:themeColor="text1" w:themeTint="BF"/>
              <w:lang w:bidi="de-DE"/>
            </w:rPr>
            <w:t>E-Mail</w:t>
          </w:r>
        </w:sdtContent>
      </w:sdt>
    </w:p>
    <w:p w14:paraId="5675D55E" w14:textId="77777777" w:rsidR="001305C3" w:rsidRDefault="00000000" w:rsidP="00B70BA4">
      <w:pPr>
        <w:pStyle w:val="berschrift4"/>
      </w:pPr>
      <w:sdt>
        <w:sdtPr>
          <w:alias w:val="Vielen Dank für Ihre Bestellung:"/>
          <w:tag w:val="Vielen Dank für Ihre Bestellung:"/>
          <w:id w:val="1425142957"/>
          <w:placeholder>
            <w:docPart w:val="7D7A6EC7B85247C48B109C5D53EBC065"/>
          </w:placeholder>
          <w:temporary/>
          <w:showingPlcHdr/>
          <w15:appearance w15:val="hidden"/>
        </w:sdtPr>
        <w:sdtContent>
          <w:r w:rsidR="003E2C99">
            <w:rPr>
              <w:lang w:bidi="de-DE"/>
            </w:rPr>
            <w:t>Vielen Dank für Ihre Bestellung!</w:t>
          </w:r>
        </w:sdtContent>
      </w:sdt>
    </w:p>
    <w:sectPr w:rsidR="001305C3" w:rsidSect="00E161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80C5" w14:textId="77777777" w:rsidR="00E16114" w:rsidRDefault="00E16114">
      <w:pPr>
        <w:spacing w:line="240" w:lineRule="auto"/>
      </w:pPr>
      <w:r>
        <w:separator/>
      </w:r>
    </w:p>
  </w:endnote>
  <w:endnote w:type="continuationSeparator" w:id="0">
    <w:p w14:paraId="73DEF236" w14:textId="77777777" w:rsidR="00E16114" w:rsidRDefault="00E16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2C79" w14:textId="77777777" w:rsidR="006224C3" w:rsidRDefault="006224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Seitenzahl (Seitenende):"/>
      <w:tag w:val="Seitenzahl (Seitenende):"/>
      <w:id w:val="-118231415"/>
      <w:placeholder>
        <w:docPart w:val="003A3460338942D4AF2FB1C74B6BD04C"/>
      </w:placeholder>
      <w:showingPlcHdr/>
      <w15:appearance w15:val="hidden"/>
    </w:sdtPr>
    <w:sdtContent>
      <w:p w14:paraId="1F126972" w14:textId="77777777" w:rsidR="00424AE2" w:rsidRPr="00245B36" w:rsidRDefault="00A003D0" w:rsidP="00245B36">
        <w:pPr>
          <w:pStyle w:val="Fuzeile"/>
        </w:pPr>
        <w:r>
          <w:rPr>
            <w:lang w:bidi="de-DE"/>
          </w:rPr>
          <w:t xml:space="preserve">Seite </w:t>
        </w:r>
        <w:r>
          <w:rPr>
            <w:b/>
            <w:lang w:bidi="de-DE"/>
          </w:rPr>
          <w:fldChar w:fldCharType="begin"/>
        </w:r>
        <w:r>
          <w:rPr>
            <w:b/>
            <w:lang w:bidi="de-DE"/>
          </w:rPr>
          <w:instrText xml:space="preserve"> PAGE  \* Arabic  \* MERGEFORMAT </w:instrText>
        </w:r>
        <w:r>
          <w:rPr>
            <w:b/>
            <w:lang w:bidi="de-DE"/>
          </w:rPr>
          <w:fldChar w:fldCharType="separate"/>
        </w:r>
        <w:r w:rsidR="006224C3">
          <w:rPr>
            <w:b/>
            <w:noProof/>
            <w:lang w:bidi="de-DE"/>
          </w:rPr>
          <w:t>2</w:t>
        </w:r>
        <w:r>
          <w:rPr>
            <w:b/>
            <w:lang w:bidi="de-DE"/>
          </w:rPr>
          <w:fldChar w:fldCharType="end"/>
        </w:r>
        <w:r>
          <w:rPr>
            <w:lang w:bidi="de-DE"/>
          </w:rPr>
          <w:t xml:space="preserve"> von </w:t>
        </w:r>
        <w:r>
          <w:rPr>
            <w:b/>
            <w:lang w:bidi="de-DE"/>
          </w:rPr>
          <w:fldChar w:fldCharType="begin"/>
        </w:r>
        <w:r>
          <w:rPr>
            <w:b/>
            <w:lang w:bidi="de-DE"/>
          </w:rPr>
          <w:instrText xml:space="preserve"> NUMPAGES  \* Arabic  \* MERGEFORMAT </w:instrText>
        </w:r>
        <w:r>
          <w:rPr>
            <w:b/>
            <w:lang w:bidi="de-DE"/>
          </w:rPr>
          <w:fldChar w:fldCharType="separate"/>
        </w:r>
        <w:r w:rsidR="006224C3">
          <w:rPr>
            <w:b/>
            <w:noProof/>
            <w:lang w:bidi="de-DE"/>
          </w:rPr>
          <w:t>2</w:t>
        </w:r>
        <w:r>
          <w:rPr>
            <w:b/>
            <w:lang w:bidi="de-D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4C6E" w14:textId="77777777" w:rsidR="006224C3" w:rsidRDefault="006224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094F" w14:textId="77777777" w:rsidR="00E16114" w:rsidRDefault="00E16114">
      <w:pPr>
        <w:spacing w:line="240" w:lineRule="auto"/>
      </w:pPr>
      <w:r>
        <w:separator/>
      </w:r>
    </w:p>
  </w:footnote>
  <w:footnote w:type="continuationSeparator" w:id="0">
    <w:p w14:paraId="491CE21D" w14:textId="77777777" w:rsidR="00E16114" w:rsidRDefault="00E16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3C85" w14:textId="77777777" w:rsidR="006224C3" w:rsidRDefault="006224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5E2D" w14:textId="77777777" w:rsidR="006224C3" w:rsidRDefault="006224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240B" w14:textId="77777777" w:rsidR="006224C3" w:rsidRDefault="006224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60433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628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5AEEC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3A7F0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C4C0D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1A305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643FD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045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4504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3608D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364540">
    <w:abstractNumId w:val="9"/>
  </w:num>
  <w:num w:numId="2" w16cid:durableId="1055619514">
    <w:abstractNumId w:val="7"/>
  </w:num>
  <w:num w:numId="3" w16cid:durableId="91978209">
    <w:abstractNumId w:val="6"/>
  </w:num>
  <w:num w:numId="4" w16cid:durableId="1533036480">
    <w:abstractNumId w:val="5"/>
  </w:num>
  <w:num w:numId="5" w16cid:durableId="1415783975">
    <w:abstractNumId w:val="4"/>
  </w:num>
  <w:num w:numId="6" w16cid:durableId="612249348">
    <w:abstractNumId w:val="8"/>
  </w:num>
  <w:num w:numId="7" w16cid:durableId="1633974643">
    <w:abstractNumId w:val="3"/>
  </w:num>
  <w:num w:numId="8" w16cid:durableId="604507261">
    <w:abstractNumId w:val="2"/>
  </w:num>
  <w:num w:numId="9" w16cid:durableId="1644505349">
    <w:abstractNumId w:val="1"/>
  </w:num>
  <w:num w:numId="10" w16cid:durableId="56298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12"/>
    <w:rsid w:val="00045B83"/>
    <w:rsid w:val="00047EFB"/>
    <w:rsid w:val="00070619"/>
    <w:rsid w:val="000A6FD7"/>
    <w:rsid w:val="000A7801"/>
    <w:rsid w:val="000D7995"/>
    <w:rsid w:val="001305C3"/>
    <w:rsid w:val="001336D0"/>
    <w:rsid w:val="001C03E2"/>
    <w:rsid w:val="001C24D9"/>
    <w:rsid w:val="00227A4D"/>
    <w:rsid w:val="00242FE3"/>
    <w:rsid w:val="00245B36"/>
    <w:rsid w:val="00273CF7"/>
    <w:rsid w:val="002A30BA"/>
    <w:rsid w:val="002D57CE"/>
    <w:rsid w:val="002F5478"/>
    <w:rsid w:val="00330BF2"/>
    <w:rsid w:val="0036648F"/>
    <w:rsid w:val="00366DD3"/>
    <w:rsid w:val="00367846"/>
    <w:rsid w:val="003703BF"/>
    <w:rsid w:val="00375C70"/>
    <w:rsid w:val="003B4F9C"/>
    <w:rsid w:val="003B754A"/>
    <w:rsid w:val="003E2C99"/>
    <w:rsid w:val="00404D40"/>
    <w:rsid w:val="00424AE2"/>
    <w:rsid w:val="00451AC8"/>
    <w:rsid w:val="004672A7"/>
    <w:rsid w:val="00553E6E"/>
    <w:rsid w:val="00605396"/>
    <w:rsid w:val="006224C3"/>
    <w:rsid w:val="00633414"/>
    <w:rsid w:val="00652283"/>
    <w:rsid w:val="006577CA"/>
    <w:rsid w:val="00672BAA"/>
    <w:rsid w:val="0068504E"/>
    <w:rsid w:val="006C420F"/>
    <w:rsid w:val="00737EF9"/>
    <w:rsid w:val="00780CA3"/>
    <w:rsid w:val="007939A3"/>
    <w:rsid w:val="007E1C72"/>
    <w:rsid w:val="00800EAE"/>
    <w:rsid w:val="008C1CB7"/>
    <w:rsid w:val="0092461E"/>
    <w:rsid w:val="009450CA"/>
    <w:rsid w:val="009863CD"/>
    <w:rsid w:val="009B1EA2"/>
    <w:rsid w:val="00A003D0"/>
    <w:rsid w:val="00A0185B"/>
    <w:rsid w:val="00A2327F"/>
    <w:rsid w:val="00A350F6"/>
    <w:rsid w:val="00AA1304"/>
    <w:rsid w:val="00B35EF3"/>
    <w:rsid w:val="00B511E3"/>
    <w:rsid w:val="00B54B52"/>
    <w:rsid w:val="00B70BA4"/>
    <w:rsid w:val="00B862E8"/>
    <w:rsid w:val="00BA25D6"/>
    <w:rsid w:val="00BB5412"/>
    <w:rsid w:val="00C11181"/>
    <w:rsid w:val="00C26B3F"/>
    <w:rsid w:val="00C506F0"/>
    <w:rsid w:val="00CF0912"/>
    <w:rsid w:val="00CF7429"/>
    <w:rsid w:val="00D87EEF"/>
    <w:rsid w:val="00DB31AE"/>
    <w:rsid w:val="00DD2806"/>
    <w:rsid w:val="00E16114"/>
    <w:rsid w:val="00E54B4D"/>
    <w:rsid w:val="00E603D0"/>
    <w:rsid w:val="00EE7469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D03DBA"/>
  <w15:chartTrackingRefBased/>
  <w15:docId w15:val="{08019AF5-2493-4BE7-B65E-630ED645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de-DE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3D0"/>
  </w:style>
  <w:style w:type="paragraph" w:styleId="berschrift1">
    <w:name w:val="heading 1"/>
    <w:basedOn w:val="Standard"/>
    <w:link w:val="berschrift1Zchn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berschrift2">
    <w:name w:val="heading 2"/>
    <w:basedOn w:val="Standard"/>
    <w:link w:val="berschrift2Zchn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3">
    <w:name w:val="heading 3"/>
    <w:basedOn w:val="Standard"/>
    <w:link w:val="berschrift3Zchn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berschrift4">
    <w:name w:val="heading 4"/>
    <w:basedOn w:val="Standard"/>
    <w:link w:val="berschrift4Zchn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berschrift5">
    <w:name w:val="heading 5"/>
    <w:basedOn w:val="Standard"/>
    <w:link w:val="berschrift5Zchn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berschrift6">
    <w:name w:val="heading 6"/>
    <w:basedOn w:val="Standard"/>
    <w:link w:val="berschrift6Zchn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Gitternetztabelle1hellAkzent1">
    <w:name w:val="Grid Table 1 Light Accent 1"/>
    <w:basedOn w:val="NormaleTabelle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3703BF"/>
    <w:rPr>
      <w:color w:val="595959" w:themeColor="text1" w:themeTint="A6"/>
    </w:rPr>
  </w:style>
  <w:style w:type="character" w:styleId="SchwacheHervorhebung">
    <w:name w:val="Subtle Emphasis"/>
    <w:basedOn w:val="Absatz-Standardschriftart"/>
    <w:uiPriority w:val="10"/>
    <w:qFormat/>
    <w:rsid w:val="00070619"/>
    <w:rPr>
      <w:i/>
      <w:iCs/>
      <w:color w:val="404040" w:themeColor="text1" w:themeTint="BF"/>
    </w:rPr>
  </w:style>
  <w:style w:type="paragraph" w:customStyle="1" w:styleId="Betrag">
    <w:name w:val="Betrag"/>
    <w:basedOn w:val="Standard"/>
    <w:uiPriority w:val="14"/>
    <w:qFormat/>
    <w:rsid w:val="0068504E"/>
    <w:pPr>
      <w:spacing w:before="0" w:line="240" w:lineRule="auto"/>
      <w:jc w:val="righ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uzeile">
    <w:name w:val="footer"/>
    <w:basedOn w:val="Standard"/>
    <w:link w:val="FuzeileZchn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70619"/>
    <w:rPr>
      <w:color w:val="2E74B5" w:themeColor="accent1" w:themeShade="BF"/>
    </w:rPr>
  </w:style>
  <w:style w:type="paragraph" w:customStyle="1" w:styleId="Rechtsbndig">
    <w:name w:val="Rechtsbündig"/>
    <w:basedOn w:val="Standard"/>
    <w:uiPriority w:val="12"/>
    <w:qFormat/>
    <w:pPr>
      <w:spacing w:before="0" w:line="240" w:lineRule="auto"/>
      <w:jc w:val="right"/>
    </w:pPr>
  </w:style>
  <w:style w:type="table" w:styleId="TabelleSpezial2">
    <w:name w:val="Table Subtle 2"/>
    <w:basedOn w:val="NormaleTabelle"/>
    <w:uiPriority w:val="99"/>
    <w:rsid w:val="00BB541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ruformel">
    <w:name w:val="Closing"/>
    <w:basedOn w:val="Standard"/>
    <w:link w:val="GruformelZchn"/>
    <w:uiPriority w:val="14"/>
    <w:unhideWhenUsed/>
    <w:qFormat/>
    <w:pPr>
      <w:spacing w:before="200"/>
      <w:contextualSpacing/>
    </w:pPr>
  </w:style>
  <w:style w:type="character" w:customStyle="1" w:styleId="GruformelZchn">
    <w:name w:val="Grußformel Zchn"/>
    <w:basedOn w:val="Absatz-Standardschriftart"/>
    <w:link w:val="Gruformel"/>
    <w:uiPriority w:val="14"/>
    <w:rsid w:val="00553E6E"/>
    <w:rPr>
      <w:color w:val="404040" w:themeColor="text1" w:themeTint="BF"/>
    </w:rPr>
  </w:style>
  <w:style w:type="character" w:styleId="Fett">
    <w:name w:val="Strong"/>
    <w:basedOn w:val="Absatz-Standardschriftar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Kontaktinfos">
    <w:name w:val="Kontaktinfos"/>
    <w:basedOn w:val="Standard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Formatvorlage1">
    <w:name w:val="Formatvorlage1"/>
    <w:basedOn w:val="NormaleTabelle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Formatvorlage2">
    <w:name w:val="Formatvorlage2"/>
    <w:basedOn w:val="NormaleTabelle"/>
    <w:uiPriority w:val="99"/>
    <w:rsid w:val="001305C3"/>
    <w:pPr>
      <w:spacing w:after="0" w:line="240" w:lineRule="auto"/>
    </w:pPr>
    <w:tblPr/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Hervorhebung">
    <w:name w:val="Emphasis"/>
    <w:basedOn w:val="Absatz-Standardschriftart"/>
    <w:uiPriority w:val="13"/>
    <w:qFormat/>
    <w:rsid w:val="001305C3"/>
    <w:rPr>
      <w:b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30BA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A30BA"/>
  </w:style>
  <w:style w:type="paragraph" w:styleId="Blocktext">
    <w:name w:val="Block Text"/>
    <w:basedOn w:val="Standard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A30BA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A30BA"/>
  </w:style>
  <w:style w:type="paragraph" w:styleId="Textkrper2">
    <w:name w:val="Body Text 2"/>
    <w:basedOn w:val="Standard"/>
    <w:link w:val="Textkrper2Zchn"/>
    <w:uiPriority w:val="99"/>
    <w:semiHidden/>
    <w:unhideWhenUsed/>
    <w:rsid w:val="002A30B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30BA"/>
  </w:style>
  <w:style w:type="paragraph" w:styleId="Textkrper3">
    <w:name w:val="Body Text 3"/>
    <w:basedOn w:val="Standard"/>
    <w:link w:val="Textkrper3Zchn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30BA"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A30BA"/>
    <w:pPr>
      <w:spacing w:after="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A30B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A30B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A30BA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A30BA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30BA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2A30BA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A30B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30B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30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30BA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A30BA"/>
  </w:style>
  <w:style w:type="character" w:customStyle="1" w:styleId="DatumZchn">
    <w:name w:val="Datum Zchn"/>
    <w:basedOn w:val="Absatz-Standardschriftart"/>
    <w:link w:val="Datum"/>
    <w:uiPriority w:val="99"/>
    <w:semiHidden/>
    <w:rsid w:val="002A30B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A30BA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30BA"/>
  </w:style>
  <w:style w:type="character" w:styleId="Endnotenzeichen">
    <w:name w:val="endnote reference"/>
    <w:basedOn w:val="Absatz-Standardschriftart"/>
    <w:uiPriority w:val="99"/>
    <w:semiHidden/>
    <w:unhideWhenUsed/>
    <w:rsid w:val="002A30B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A30BA"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A30BA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30BA"/>
    <w:rPr>
      <w:szCs w:val="20"/>
    </w:rPr>
  </w:style>
  <w:style w:type="table" w:styleId="Gitternetztabelle1hell">
    <w:name w:val="Grid Table 1 Light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070619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619"/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2A30BA"/>
  </w:style>
  <w:style w:type="paragraph" w:styleId="HTMLAdresse">
    <w:name w:val="HTML Address"/>
    <w:basedOn w:val="Standard"/>
    <w:link w:val="HTMLAdresseZchn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A30BA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2A30BA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30BA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737EF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HellesRaster">
    <w:name w:val="Light Grid"/>
    <w:basedOn w:val="NormaleTabelle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A30BA"/>
  </w:style>
  <w:style w:type="paragraph" w:styleId="Liste">
    <w:name w:val="List"/>
    <w:basedOn w:val="Standard"/>
    <w:uiPriority w:val="99"/>
    <w:semiHidden/>
    <w:unhideWhenUsed/>
    <w:rsid w:val="002A30BA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2A30BA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2A30BA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2A30BA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2A30BA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2A30BA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30BA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A30BA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A30BA"/>
  </w:style>
  <w:style w:type="character" w:styleId="Seitenzahl">
    <w:name w:val="page number"/>
    <w:basedOn w:val="Absatz-Standardschriftart"/>
    <w:uiPriority w:val="99"/>
    <w:semiHidden/>
    <w:unhideWhenUsed/>
    <w:rsid w:val="002A30BA"/>
  </w:style>
  <w:style w:type="table" w:styleId="EinfacheTabelle1">
    <w:name w:val="Plain Table 1"/>
    <w:basedOn w:val="NormaleTabelle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A30BA"/>
    <w:rPr>
      <w:rFonts w:ascii="Consolas" w:hAnsi="Consolas"/>
      <w:szCs w:val="21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070619"/>
    <w:rPr>
      <w:i/>
      <w:iCs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A30BA"/>
  </w:style>
  <w:style w:type="character" w:customStyle="1" w:styleId="AnredeZchn">
    <w:name w:val="Anrede Zchn"/>
    <w:basedOn w:val="Absatz-Standardschriftart"/>
    <w:link w:val="Anrede"/>
    <w:uiPriority w:val="99"/>
    <w:semiHidden/>
    <w:rsid w:val="002A30BA"/>
  </w:style>
  <w:style w:type="paragraph" w:styleId="Unterschrift">
    <w:name w:val="Signature"/>
    <w:basedOn w:val="Standard"/>
    <w:link w:val="UnterschriftZchn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A30BA"/>
  </w:style>
  <w:style w:type="character" w:styleId="SmartHyperlink">
    <w:name w:val="Smart Hyperlink"/>
    <w:basedOn w:val="Absatz-Standardschriftart"/>
    <w:uiPriority w:val="99"/>
    <w:semiHidden/>
    <w:unhideWhenUsed/>
    <w:rsid w:val="002A30BA"/>
    <w:rPr>
      <w:u w:val="dotted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70619"/>
    <w:rPr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2A30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A30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A30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A30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A30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A30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A30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A30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A30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A30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A30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A30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A30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A30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A30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A30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A3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A30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A30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A30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A30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A30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A30BA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A30BA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2A30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A30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A30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A30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A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A30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A30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2A30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link w:val="TitelZchn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A30B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A30B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A30BA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A30BA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A30BA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A30BA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A30BA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A30BA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A30BA"/>
    <w:pPr>
      <w:spacing w:after="100"/>
      <w:ind w:left="176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AppData\Roaming\Microsoft\Templates\Dienstleistungs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7A4110DA5B49688CF9D2A835F177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5B5C6-4D5F-4692-92E3-55EFEDD332CB}"/>
      </w:docPartPr>
      <w:docPartBody>
        <w:p w:rsidR="00000000" w:rsidRDefault="00000000">
          <w:pPr>
            <w:pStyle w:val="E27A4110DA5B49688CF9D2A835F177A0"/>
          </w:pPr>
          <w:r w:rsidRPr="006224C3">
            <w:rPr>
              <w:lang w:bidi="de-DE"/>
            </w:rPr>
            <w:t>Firmenname</w:t>
          </w:r>
        </w:p>
      </w:docPartBody>
    </w:docPart>
    <w:docPart>
      <w:docPartPr>
        <w:name w:val="5085F5C1AD174E959CC77A05884EA3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84CC94-1BD3-404A-A880-E2DD85B540D3}"/>
      </w:docPartPr>
      <w:docPartBody>
        <w:p w:rsidR="00000000" w:rsidRDefault="00000000">
          <w:pPr>
            <w:pStyle w:val="5085F5C1AD174E959CC77A05884EA36D"/>
          </w:pPr>
          <w:r>
            <w:rPr>
              <w:rStyle w:val="SchwacheHervorhebung"/>
              <w:lang w:bidi="de-DE"/>
            </w:rPr>
            <w:t>Firmenslogan</w:t>
          </w:r>
        </w:p>
      </w:docPartBody>
    </w:docPart>
    <w:docPart>
      <w:docPartPr>
        <w:name w:val="3D2B2E5C536A447F944EB7E8DF7788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C8F229-B1E4-49FB-B5EC-3A3FE05F2444}"/>
      </w:docPartPr>
      <w:docPartBody>
        <w:p w:rsidR="00000000" w:rsidRDefault="00000000">
          <w:pPr>
            <w:pStyle w:val="3D2B2E5C536A447F944EB7E8DF7788B1"/>
          </w:pPr>
          <w:r>
            <w:rPr>
              <w:lang w:bidi="de-DE"/>
            </w:rPr>
            <w:t>Rechnung</w:t>
          </w:r>
        </w:p>
      </w:docPartBody>
    </w:docPart>
    <w:docPart>
      <w:docPartPr>
        <w:name w:val="7AF3DDD1A8CE4FF4A065E45548084A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E74B37-07B9-4F55-96A7-7118F6303B7C}"/>
      </w:docPartPr>
      <w:docPartBody>
        <w:p w:rsidR="00000000" w:rsidRDefault="00000000">
          <w:pPr>
            <w:pStyle w:val="7AF3DDD1A8CE4FF4A065E45548084A3B"/>
          </w:pPr>
          <w:r w:rsidRPr="00BB5412">
            <w:rPr>
              <w:lang w:bidi="de-DE"/>
            </w:rPr>
            <w:t>Postanschrift</w:t>
          </w:r>
        </w:p>
      </w:docPartBody>
    </w:docPart>
    <w:docPart>
      <w:docPartPr>
        <w:name w:val="8F2197FBFF294C11ACB5EB719921CF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C61874-8AD5-43E4-B2AF-EF815A71674D}"/>
      </w:docPartPr>
      <w:docPartBody>
        <w:p w:rsidR="00000000" w:rsidRDefault="00000000">
          <w:pPr>
            <w:pStyle w:val="8F2197FBFF294C11ACB5EB719921CF46"/>
          </w:pPr>
          <w:r w:rsidRPr="00BB5412">
            <w:rPr>
              <w:lang w:bidi="de-DE"/>
            </w:rPr>
            <w:t>PLZ Ort</w:t>
          </w:r>
        </w:p>
      </w:docPartBody>
    </w:docPart>
    <w:docPart>
      <w:docPartPr>
        <w:name w:val="548802A6D7BF4CB186DA3B68AD8D8A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ABE83-0293-4E8F-8ED5-A88F77759294}"/>
      </w:docPartPr>
      <w:docPartBody>
        <w:p w:rsidR="00000000" w:rsidRDefault="00000000">
          <w:pPr>
            <w:pStyle w:val="548802A6D7BF4CB186DA3B68AD8D8AA1"/>
          </w:pPr>
          <w:r w:rsidRPr="00BB5412">
            <w:rPr>
              <w:lang w:bidi="de-DE"/>
            </w:rPr>
            <w:t>Telefon</w:t>
          </w:r>
        </w:p>
      </w:docPartBody>
    </w:docPart>
    <w:docPart>
      <w:docPartPr>
        <w:name w:val="F32A1DEE8A4D4D4B86C8820DBF6006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549B-96CD-42E6-BFFB-A75B00EE49A9}"/>
      </w:docPartPr>
      <w:docPartBody>
        <w:p w:rsidR="00000000" w:rsidRDefault="00000000">
          <w:pPr>
            <w:pStyle w:val="F32A1DEE8A4D4D4B86C8820DBF6006E2"/>
          </w:pPr>
          <w:r>
            <w:rPr>
              <w:lang w:bidi="de-DE"/>
            </w:rPr>
            <w:t>Telefon e</w:t>
          </w:r>
          <w:r w:rsidRPr="00BB5412">
            <w:rPr>
              <w:lang w:bidi="de-DE"/>
            </w:rPr>
            <w:t>ingeben</w:t>
          </w:r>
        </w:p>
      </w:docPartBody>
    </w:docPart>
    <w:docPart>
      <w:docPartPr>
        <w:name w:val="020AD08FE3F04EE8915373457FCAC3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2C62C8-55C9-4D1A-A564-46717FFEB769}"/>
      </w:docPartPr>
      <w:docPartBody>
        <w:p w:rsidR="00000000" w:rsidRDefault="00000000">
          <w:pPr>
            <w:pStyle w:val="020AD08FE3F04EE8915373457FCAC388"/>
          </w:pPr>
          <w:r>
            <w:rPr>
              <w:lang w:bidi="de-DE"/>
            </w:rPr>
            <w:t>|</w:t>
          </w:r>
        </w:p>
      </w:docPartBody>
    </w:docPart>
    <w:docPart>
      <w:docPartPr>
        <w:name w:val="7186288E14194EAE8C54F4EACB1B4F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963F34-69D2-4C03-9151-664BCE45A8A5}"/>
      </w:docPartPr>
      <w:docPartBody>
        <w:p w:rsidR="00000000" w:rsidRDefault="00000000">
          <w:pPr>
            <w:pStyle w:val="7186288E14194EAE8C54F4EACB1B4FB3"/>
          </w:pPr>
          <w:r w:rsidRPr="00BB5412">
            <w:rPr>
              <w:lang w:bidi="de-DE"/>
            </w:rPr>
            <w:t>Fax</w:t>
          </w:r>
        </w:p>
      </w:docPartBody>
    </w:docPart>
    <w:docPart>
      <w:docPartPr>
        <w:name w:val="C971409495C74576932187EA11335D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D3D8B0F-A6CC-4500-8CCA-DFFF38D5E308}"/>
      </w:docPartPr>
      <w:docPartBody>
        <w:p w:rsidR="00000000" w:rsidRDefault="00000000">
          <w:pPr>
            <w:pStyle w:val="C971409495C74576932187EA11335D2C"/>
          </w:pPr>
          <w:r>
            <w:rPr>
              <w:lang w:bidi="de-DE"/>
            </w:rPr>
            <w:t>Fax e</w:t>
          </w:r>
          <w:r w:rsidRPr="00BB5412">
            <w:rPr>
              <w:lang w:bidi="de-DE"/>
            </w:rPr>
            <w:t>ingeben</w:t>
          </w:r>
        </w:p>
      </w:docPartBody>
    </w:docPart>
    <w:docPart>
      <w:docPartPr>
        <w:name w:val="C4CF949F25E746A7A38746052DF04F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D19C9F-FA20-46E8-B5C5-C646FDA26DE5}"/>
      </w:docPartPr>
      <w:docPartBody>
        <w:p w:rsidR="00000000" w:rsidRDefault="00000000">
          <w:pPr>
            <w:pStyle w:val="C4CF949F25E746A7A38746052DF04FB7"/>
          </w:pPr>
          <w:r w:rsidRPr="00BB5412">
            <w:rPr>
              <w:lang w:bidi="de-DE"/>
            </w:rPr>
            <w:t>E-Mail</w:t>
          </w:r>
        </w:p>
      </w:docPartBody>
    </w:docPart>
    <w:docPart>
      <w:docPartPr>
        <w:name w:val="A9B1CC7CBFB74058B2B66EB1D55707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C049C9-677F-48CB-99C2-E6F7ABF03798}"/>
      </w:docPartPr>
      <w:docPartBody>
        <w:p w:rsidR="00000000" w:rsidRDefault="00000000">
          <w:pPr>
            <w:pStyle w:val="A9B1CC7CBFB74058B2B66EB1D55707D2"/>
          </w:pPr>
          <w:r>
            <w:rPr>
              <w:lang w:bidi="de-DE"/>
            </w:rPr>
            <w:t>|</w:t>
          </w:r>
        </w:p>
      </w:docPartBody>
    </w:docPart>
    <w:docPart>
      <w:docPartPr>
        <w:name w:val="87C70AE2F48843D3B2640DBAE29754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AA1B19-1784-44BF-BA9D-F06270F815D6}"/>
      </w:docPartPr>
      <w:docPartBody>
        <w:p w:rsidR="00000000" w:rsidRDefault="00000000">
          <w:pPr>
            <w:pStyle w:val="87C70AE2F48843D3B2640DBAE29754B5"/>
          </w:pPr>
          <w:r w:rsidRPr="00BB5412">
            <w:rPr>
              <w:lang w:bidi="de-DE"/>
            </w:rPr>
            <w:t>Website</w:t>
          </w:r>
        </w:p>
      </w:docPartBody>
    </w:docPart>
    <w:docPart>
      <w:docPartPr>
        <w:name w:val="59E8ADFC688F40A3BADA913F2592D2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64C205-2FF4-4436-BE50-D379DB5E456E}"/>
      </w:docPartPr>
      <w:docPartBody>
        <w:p w:rsidR="00000000" w:rsidRDefault="00000000">
          <w:pPr>
            <w:pStyle w:val="59E8ADFC688F40A3BADA913F2592D2B2"/>
          </w:pPr>
          <w:r w:rsidRPr="00652283">
            <w:rPr>
              <w:rStyle w:val="Fett"/>
              <w:lang w:bidi="de-DE"/>
            </w:rPr>
            <w:t>RECHNUNG</w:t>
          </w:r>
        </w:p>
      </w:docPartBody>
    </w:docPart>
    <w:docPart>
      <w:docPartPr>
        <w:name w:val="8168818E2E0E4F1F8E7AB1B73881D9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8913BA-3349-40D2-81E8-E31C7F9817AE}"/>
      </w:docPartPr>
      <w:docPartBody>
        <w:p w:rsidR="00000000" w:rsidRDefault="00000000">
          <w:pPr>
            <w:pStyle w:val="8168818E2E0E4F1F8E7AB1B73881D9E1"/>
          </w:pPr>
          <w:r>
            <w:rPr>
              <w:lang w:bidi="de-DE"/>
            </w:rPr>
            <w:t>Rechnungsnr.</w:t>
          </w:r>
        </w:p>
      </w:docPartBody>
    </w:docPart>
    <w:docPart>
      <w:docPartPr>
        <w:name w:val="D3A7B1655E3C47F0A70166CE4868F8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2736F5-350E-432F-AC92-E8DE786B5EE3}"/>
      </w:docPartPr>
      <w:docPartBody>
        <w:p w:rsidR="00000000" w:rsidRDefault="00000000">
          <w:pPr>
            <w:pStyle w:val="D3A7B1655E3C47F0A70166CE4868F8D6"/>
          </w:pPr>
          <w:r w:rsidRPr="00652283">
            <w:rPr>
              <w:rStyle w:val="Fett"/>
              <w:lang w:bidi="de-DE"/>
            </w:rPr>
            <w:t>DATUM</w:t>
          </w:r>
        </w:p>
      </w:docPartBody>
    </w:docPart>
    <w:docPart>
      <w:docPartPr>
        <w:name w:val="0354FECEB253485D973DEEEF53B9D3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D9F25B-C3E7-434D-BA3B-0B4FB24C80C0}"/>
      </w:docPartPr>
      <w:docPartBody>
        <w:p w:rsidR="00000000" w:rsidRDefault="00000000">
          <w:pPr>
            <w:pStyle w:val="0354FECEB253485D973DEEEF53B9D364"/>
          </w:pPr>
          <w:r>
            <w:rPr>
              <w:lang w:bidi="de-DE"/>
            </w:rPr>
            <w:t>Datum e</w:t>
          </w:r>
          <w:r w:rsidRPr="00AA1304">
            <w:rPr>
              <w:lang w:bidi="de-DE"/>
            </w:rPr>
            <w:t>ingeben</w:t>
          </w:r>
        </w:p>
      </w:docPartBody>
    </w:docPart>
    <w:docPart>
      <w:docPartPr>
        <w:name w:val="E56F3F6E8F97493D977A8DE409A1CD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F657F2-E36F-4285-8443-6CB950CA5D75}"/>
      </w:docPartPr>
      <w:docPartBody>
        <w:p w:rsidR="00000000" w:rsidRDefault="00000000">
          <w:pPr>
            <w:pStyle w:val="E56F3F6E8F97493D977A8DE409A1CDA0"/>
          </w:pPr>
          <w:r w:rsidRPr="00BB5412">
            <w:rPr>
              <w:lang w:bidi="de-DE"/>
            </w:rPr>
            <w:t>AN</w:t>
          </w:r>
        </w:p>
      </w:docPartBody>
    </w:docPart>
    <w:docPart>
      <w:docPartPr>
        <w:name w:val="0F7C9B13E9A149FFAD3106E3439565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807521-D039-4908-A07F-CF3FD22B1AAA}"/>
      </w:docPartPr>
      <w:docPartBody>
        <w:p w:rsidR="00000000" w:rsidRDefault="00000000">
          <w:pPr>
            <w:pStyle w:val="0F7C9B13E9A149FFAD3106E343956577"/>
          </w:pPr>
          <w:r w:rsidRPr="00BB5412">
            <w:rPr>
              <w:lang w:bidi="de-DE"/>
            </w:rPr>
            <w:t>Name</w:t>
          </w:r>
        </w:p>
      </w:docPartBody>
    </w:docPart>
    <w:docPart>
      <w:docPartPr>
        <w:name w:val="F0B0CBBB27764B92849133D889F9D4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CCE571-B2E8-458D-9C04-497472A89F0E}"/>
      </w:docPartPr>
      <w:docPartBody>
        <w:p w:rsidR="00000000" w:rsidRDefault="00000000">
          <w:pPr>
            <w:pStyle w:val="F0B0CBBB27764B92849133D889F9D4F7"/>
          </w:pPr>
          <w:r w:rsidRPr="00652283">
            <w:rPr>
              <w:lang w:bidi="de-DE"/>
            </w:rPr>
            <w:t>Firmenname</w:t>
          </w:r>
        </w:p>
      </w:docPartBody>
    </w:docPart>
    <w:docPart>
      <w:docPartPr>
        <w:name w:val="CA7DD287763E40588E86C79BA4F409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5F083E-884A-4E06-BE12-AA4751DFE4B6}"/>
      </w:docPartPr>
      <w:docPartBody>
        <w:p w:rsidR="00000000" w:rsidRDefault="00000000">
          <w:pPr>
            <w:pStyle w:val="CA7DD287763E40588E86C79BA4F4099E"/>
          </w:pPr>
          <w:r w:rsidRPr="00BB5412">
            <w:rPr>
              <w:lang w:bidi="de-DE"/>
            </w:rPr>
            <w:t>Telefon</w:t>
          </w:r>
        </w:p>
      </w:docPartBody>
    </w:docPart>
    <w:docPart>
      <w:docPartPr>
        <w:name w:val="8E03CF39AAD740A08A146295734FD3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428CAB-6420-4479-B81B-D8E7A8348098}"/>
      </w:docPartPr>
      <w:docPartBody>
        <w:p w:rsidR="00000000" w:rsidRDefault="00000000">
          <w:pPr>
            <w:pStyle w:val="8E03CF39AAD740A08A146295734FD3B3"/>
          </w:pPr>
          <w:r>
            <w:rPr>
              <w:lang w:bidi="de-DE"/>
            </w:rPr>
            <w:t>|</w:t>
          </w:r>
        </w:p>
      </w:docPartBody>
    </w:docPart>
    <w:docPart>
      <w:docPartPr>
        <w:name w:val="BEBB19F4F84D4A34A099C559A03CCD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396130-3DC3-4AAA-98ED-C0602694807E}"/>
      </w:docPartPr>
      <w:docPartBody>
        <w:p w:rsidR="00000000" w:rsidRDefault="00000000">
          <w:pPr>
            <w:pStyle w:val="BEBB19F4F84D4A34A099C559A03CCDFA"/>
          </w:pPr>
          <w:r w:rsidRPr="00652283">
            <w:rPr>
              <w:rStyle w:val="Fett"/>
              <w:lang w:bidi="de-DE"/>
            </w:rPr>
            <w:t>FÜR</w:t>
          </w:r>
        </w:p>
      </w:docPartBody>
    </w:docPart>
    <w:docPart>
      <w:docPartPr>
        <w:name w:val="A886C482BA0E4E4C8FD944884D5EA0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5F8384-9B62-4F8A-B9E0-0ABDCEC273B3}"/>
      </w:docPartPr>
      <w:docPartBody>
        <w:p w:rsidR="00000000" w:rsidRDefault="00000000">
          <w:pPr>
            <w:pStyle w:val="A886C482BA0E4E4C8FD944884D5EA01C"/>
          </w:pPr>
          <w:r>
            <w:rPr>
              <w:lang w:bidi="de-DE"/>
            </w:rPr>
            <w:t>Projekt- oder Dienstbeschreibung</w:t>
          </w:r>
        </w:p>
      </w:docPartBody>
    </w:docPart>
    <w:docPart>
      <w:docPartPr>
        <w:name w:val="FEA16D7820D04381A445DE311275A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A27E58-615B-4BEF-96ED-1E818A970F25}"/>
      </w:docPartPr>
      <w:docPartBody>
        <w:p w:rsidR="00000000" w:rsidRDefault="00000000">
          <w:pPr>
            <w:pStyle w:val="FEA16D7820D04381A445DE311275A5E9"/>
          </w:pPr>
          <w:r w:rsidRPr="00652283">
            <w:rPr>
              <w:rStyle w:val="Fett"/>
              <w:lang w:bidi="de-DE"/>
            </w:rPr>
            <w:t>AUFTRAG</w:t>
          </w:r>
        </w:p>
      </w:docPartBody>
    </w:docPart>
    <w:docPart>
      <w:docPartPr>
        <w:name w:val="1D5D1CE95A9C43CC9F050A84440B7B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1D0AB5-1C32-4193-B88B-55A291BF5F15}"/>
      </w:docPartPr>
      <w:docPartBody>
        <w:p w:rsidR="00000000" w:rsidRDefault="00000000">
          <w:pPr>
            <w:pStyle w:val="1D5D1CE95A9C43CC9F050A84440B7B4E"/>
          </w:pPr>
          <w:r>
            <w:rPr>
              <w:lang w:bidi="de-DE"/>
            </w:rPr>
            <w:t>Auftragsnr.</w:t>
          </w:r>
        </w:p>
      </w:docPartBody>
    </w:docPart>
    <w:docPart>
      <w:docPartPr>
        <w:name w:val="7D541CD0C92D45B7BD285F9E92DE5B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1C8F2-B72B-42FD-8A2B-F2C0040D6592}"/>
      </w:docPartPr>
      <w:docPartBody>
        <w:p w:rsidR="00000000" w:rsidRDefault="00000000">
          <w:pPr>
            <w:pStyle w:val="7D541CD0C92D45B7BD285F9E92DE5B83"/>
          </w:pPr>
          <w:r w:rsidRPr="006224C3">
            <w:rPr>
              <w:rStyle w:val="Hervorhebung"/>
              <w:lang w:bidi="de-DE"/>
            </w:rPr>
            <w:t>Beschreibung</w:t>
          </w:r>
        </w:p>
      </w:docPartBody>
    </w:docPart>
    <w:docPart>
      <w:docPartPr>
        <w:name w:val="C43A89771F514B86AC6F3DF33AA751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581225-6869-4664-8A0B-CFB254BA60AA}"/>
      </w:docPartPr>
      <w:docPartBody>
        <w:p w:rsidR="00000000" w:rsidRDefault="00000000">
          <w:pPr>
            <w:pStyle w:val="C43A89771F514B86AC6F3DF33AA75143"/>
          </w:pPr>
          <w:r w:rsidRPr="006224C3">
            <w:rPr>
              <w:rStyle w:val="Hervorhebung"/>
              <w:lang w:bidi="de-DE"/>
            </w:rPr>
            <w:t>Betrag</w:t>
          </w:r>
        </w:p>
      </w:docPartBody>
    </w:docPart>
    <w:docPart>
      <w:docPartPr>
        <w:name w:val="10AE2850FD454670A1D3F6C9D17ACB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878FDB-94CC-4562-BC63-EE3F6352BFA0}"/>
      </w:docPartPr>
      <w:docPartBody>
        <w:p w:rsidR="00000000" w:rsidRDefault="00000000">
          <w:pPr>
            <w:pStyle w:val="10AE2850FD454670A1D3F6C9D17ACBA4"/>
          </w:pPr>
          <w:r w:rsidRPr="00404D40">
            <w:rPr>
              <w:lang w:bidi="de-DE"/>
            </w:rPr>
            <w:t>Beschreibung 1 eingeben</w:t>
          </w:r>
        </w:p>
      </w:docPartBody>
    </w:docPart>
    <w:docPart>
      <w:docPartPr>
        <w:name w:val="927E6F8799C14899B9E743D61A84F4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749D5D-622D-4058-A594-128B87CB0435}"/>
      </w:docPartPr>
      <w:docPartBody>
        <w:p w:rsidR="00000000" w:rsidRDefault="00000000">
          <w:pPr>
            <w:pStyle w:val="927E6F8799C14899B9E743D61A84F47D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07BCE0560F1C49E6845729115F9453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4847FD-F4CB-4E72-A639-41BCCC64AFF5}"/>
      </w:docPartPr>
      <w:docPartBody>
        <w:p w:rsidR="00000000" w:rsidRDefault="00000000">
          <w:pPr>
            <w:pStyle w:val="07BCE0560F1C49E6845729115F945343"/>
          </w:pPr>
          <w:r w:rsidRPr="00404D40">
            <w:rPr>
              <w:lang w:bidi="de-DE"/>
            </w:rPr>
            <w:t>Beschreibung 2 eingeben</w:t>
          </w:r>
        </w:p>
      </w:docPartBody>
    </w:docPart>
    <w:docPart>
      <w:docPartPr>
        <w:name w:val="71102E2135114E328D83860A0928BE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A29D35-F2A8-47D1-8041-C77F76E90136}"/>
      </w:docPartPr>
      <w:docPartBody>
        <w:p w:rsidR="00000000" w:rsidRDefault="00000000">
          <w:pPr>
            <w:pStyle w:val="71102E2135114E328D83860A0928BEE4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F2C632EA9D4745059846784661758C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C45FEA-EA48-4FE0-B65A-8517E68DB624}"/>
      </w:docPartPr>
      <w:docPartBody>
        <w:p w:rsidR="00000000" w:rsidRDefault="00000000">
          <w:pPr>
            <w:pStyle w:val="F2C632EA9D4745059846784661758C24"/>
          </w:pPr>
          <w:r w:rsidRPr="00404D40">
            <w:rPr>
              <w:lang w:bidi="de-DE"/>
            </w:rPr>
            <w:t>Beschreibung 3 eingeben</w:t>
          </w:r>
        </w:p>
      </w:docPartBody>
    </w:docPart>
    <w:docPart>
      <w:docPartPr>
        <w:name w:val="93C2181FC7C24A7CA9346D098B0137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C182B-CBBE-45BA-984C-D8173F6A1A64}"/>
      </w:docPartPr>
      <w:docPartBody>
        <w:p w:rsidR="00000000" w:rsidRDefault="00000000">
          <w:pPr>
            <w:pStyle w:val="93C2181FC7C24A7CA9346D098B01376F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963F871007C34D21A5B267B382923D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55C1A4-AD32-455B-AE10-AB718F25D0CE}"/>
      </w:docPartPr>
      <w:docPartBody>
        <w:p w:rsidR="00000000" w:rsidRDefault="00000000">
          <w:pPr>
            <w:pStyle w:val="963F871007C34D21A5B267B382923DF5"/>
          </w:pPr>
          <w:r w:rsidRPr="00404D40">
            <w:rPr>
              <w:lang w:bidi="de-DE"/>
            </w:rPr>
            <w:t>Beschreibung 4 eingeben</w:t>
          </w:r>
        </w:p>
      </w:docPartBody>
    </w:docPart>
    <w:docPart>
      <w:docPartPr>
        <w:name w:val="42408CF2F05742DB861E3C49349EF9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7BBB30-A51E-435B-9605-BE8FC38A67B1}"/>
      </w:docPartPr>
      <w:docPartBody>
        <w:p w:rsidR="00000000" w:rsidRDefault="00000000">
          <w:pPr>
            <w:pStyle w:val="42408CF2F05742DB861E3C49349EF955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3B3C681FB5934314941AC8027A8DB3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AC5CB7-7079-4DD1-8353-59B510FCFF47}"/>
      </w:docPartPr>
      <w:docPartBody>
        <w:p w:rsidR="00000000" w:rsidRDefault="00000000">
          <w:pPr>
            <w:pStyle w:val="3B3C681FB5934314941AC8027A8DB313"/>
          </w:pPr>
          <w:r w:rsidRPr="00404D40">
            <w:rPr>
              <w:lang w:bidi="de-DE"/>
            </w:rPr>
            <w:t>Beschreibung 5 eingeben</w:t>
          </w:r>
        </w:p>
      </w:docPartBody>
    </w:docPart>
    <w:docPart>
      <w:docPartPr>
        <w:name w:val="CDA1F8C1D19C4CF68AB461DCE9B02B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6E9987-6401-4926-A571-79AACC3A60B6}"/>
      </w:docPartPr>
      <w:docPartBody>
        <w:p w:rsidR="00000000" w:rsidRDefault="00000000">
          <w:pPr>
            <w:pStyle w:val="CDA1F8C1D19C4CF68AB461DCE9B02B33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599BBC21836B48D3A15685450F6CC4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F67735-DC10-4D3A-A900-0F0E6F606975}"/>
      </w:docPartPr>
      <w:docPartBody>
        <w:p w:rsidR="00000000" w:rsidRDefault="00000000">
          <w:pPr>
            <w:pStyle w:val="599BBC21836B48D3A15685450F6CC4FB"/>
          </w:pPr>
          <w:r w:rsidRPr="00404D40">
            <w:rPr>
              <w:lang w:bidi="de-DE"/>
            </w:rPr>
            <w:t>Beschreibung 6 eingeben</w:t>
          </w:r>
        </w:p>
      </w:docPartBody>
    </w:docPart>
    <w:docPart>
      <w:docPartPr>
        <w:name w:val="F670B5900F464891ACD4321E88C64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41BECF-9CFA-44CF-8576-40F61DBAE546}"/>
      </w:docPartPr>
      <w:docPartBody>
        <w:p w:rsidR="00000000" w:rsidRDefault="00000000">
          <w:pPr>
            <w:pStyle w:val="F670B5900F464891ACD4321E88C6411A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AB4660AE94FE4ED4B3EDE30A5EB186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F1A51-2077-47B2-9A41-2A8C23513C90}"/>
      </w:docPartPr>
      <w:docPartBody>
        <w:p w:rsidR="00000000" w:rsidRDefault="00000000">
          <w:pPr>
            <w:pStyle w:val="AB4660AE94FE4ED4B3EDE30A5EB18602"/>
          </w:pPr>
          <w:r w:rsidRPr="00404D40">
            <w:rPr>
              <w:lang w:bidi="de-DE"/>
            </w:rPr>
            <w:t>Beschreibung 7 eingeben</w:t>
          </w:r>
        </w:p>
      </w:docPartBody>
    </w:docPart>
    <w:docPart>
      <w:docPartPr>
        <w:name w:val="55D3B5B8584F48FEB05E965B5BE305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5DC2A7-64C2-4AD4-985D-AEA0A093E583}"/>
      </w:docPartPr>
      <w:docPartBody>
        <w:p w:rsidR="00000000" w:rsidRDefault="00000000">
          <w:pPr>
            <w:pStyle w:val="55D3B5B8584F48FEB05E965B5BE305A1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2DB2BB7FF3A949EF9019A5D4003CC0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D3E93-D244-4810-99D4-51993112D340}"/>
      </w:docPartPr>
      <w:docPartBody>
        <w:p w:rsidR="00000000" w:rsidRDefault="00000000">
          <w:pPr>
            <w:pStyle w:val="2DB2BB7FF3A949EF9019A5D4003CC0D1"/>
          </w:pPr>
          <w:r w:rsidRPr="00404D40">
            <w:rPr>
              <w:lang w:bidi="de-DE"/>
            </w:rPr>
            <w:t>Beschreibung 8 eingeben</w:t>
          </w:r>
        </w:p>
      </w:docPartBody>
    </w:docPart>
    <w:docPart>
      <w:docPartPr>
        <w:name w:val="28A713655EB944C9A3B9BD4A9115E0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87725A-AB56-4A82-A97E-3E514FACF1B6}"/>
      </w:docPartPr>
      <w:docPartBody>
        <w:p w:rsidR="00000000" w:rsidRDefault="00000000">
          <w:pPr>
            <w:pStyle w:val="28A713655EB944C9A3B9BD4A9115E085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4C720771A09F4E5A88E89AB4F38477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067E17-185B-41F9-AE3E-AB4479988396}"/>
      </w:docPartPr>
      <w:docPartBody>
        <w:p w:rsidR="00000000" w:rsidRDefault="00000000">
          <w:pPr>
            <w:pStyle w:val="4C720771A09F4E5A88E89AB4F38477E2"/>
          </w:pPr>
          <w:r w:rsidRPr="00404D40">
            <w:rPr>
              <w:lang w:bidi="de-DE"/>
            </w:rPr>
            <w:t>Beschreibung 9 eingeben</w:t>
          </w:r>
        </w:p>
      </w:docPartBody>
    </w:docPart>
    <w:docPart>
      <w:docPartPr>
        <w:name w:val="F9C2DCAFF1AA451CB76CC166F37145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1DFB39-D92B-4B1F-98A1-8E31354FEA9D}"/>
      </w:docPartPr>
      <w:docPartBody>
        <w:p w:rsidR="00000000" w:rsidRDefault="00000000">
          <w:pPr>
            <w:pStyle w:val="F9C2DCAFF1AA451CB76CC166F371459C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334EAFDFD5BF419284DC4458540F68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BBE16C-B2D4-4773-81EA-8A4CBFAA86AD}"/>
      </w:docPartPr>
      <w:docPartBody>
        <w:p w:rsidR="00000000" w:rsidRDefault="00000000">
          <w:pPr>
            <w:pStyle w:val="334EAFDFD5BF419284DC4458540F6824"/>
          </w:pPr>
          <w:r w:rsidRPr="00404D40">
            <w:rPr>
              <w:lang w:bidi="de-DE"/>
            </w:rPr>
            <w:t>Beschreibung 10 eingeben</w:t>
          </w:r>
        </w:p>
      </w:docPartBody>
    </w:docPart>
    <w:docPart>
      <w:docPartPr>
        <w:name w:val="DFE3AA20C27340EDB1FD5B1C9F392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68176A-1F47-492E-A9DA-892BCFDA35BB}"/>
      </w:docPartPr>
      <w:docPartBody>
        <w:p w:rsidR="00000000" w:rsidRDefault="00000000">
          <w:pPr>
            <w:pStyle w:val="DFE3AA20C27340EDB1FD5B1C9F392609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61DC2A9AD808466A9AFA04177AAF02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7FAC5A-3E89-458D-BE6D-FFC23336102D}"/>
      </w:docPartPr>
      <w:docPartBody>
        <w:p w:rsidR="00000000" w:rsidRDefault="00000000">
          <w:pPr>
            <w:pStyle w:val="61DC2A9AD808466A9AFA04177AAF02C8"/>
          </w:pPr>
          <w:r w:rsidRPr="00404D40">
            <w:rPr>
              <w:lang w:bidi="de-DE"/>
            </w:rPr>
            <w:t>Beschreibung 11 eingeben</w:t>
          </w:r>
        </w:p>
      </w:docPartBody>
    </w:docPart>
    <w:docPart>
      <w:docPartPr>
        <w:name w:val="8604E48A03FD4AA999E4F4FFA563EC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B2538D-94E3-4414-818C-4E0DA45AD884}"/>
      </w:docPartPr>
      <w:docPartBody>
        <w:p w:rsidR="00000000" w:rsidRDefault="00000000">
          <w:pPr>
            <w:pStyle w:val="8604E48A03FD4AA999E4F4FFA563EC73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0D123C88436E458EA64C91D0ACD58F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DBB630-7EBF-4F2E-A2C6-481E6FFFAAE0}"/>
      </w:docPartPr>
      <w:docPartBody>
        <w:p w:rsidR="00000000" w:rsidRDefault="00000000">
          <w:pPr>
            <w:pStyle w:val="0D123C88436E458EA64C91D0ACD58F65"/>
          </w:pPr>
          <w:r w:rsidRPr="00404D40">
            <w:rPr>
              <w:lang w:bidi="de-DE"/>
            </w:rPr>
            <w:t>Beschreibung 12 eingeben</w:t>
          </w:r>
        </w:p>
      </w:docPartBody>
    </w:docPart>
    <w:docPart>
      <w:docPartPr>
        <w:name w:val="17FFDF6390D445FDAB7FEBAC87A4F9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9845E2-936C-48EF-B821-B0DC79D442DA}"/>
      </w:docPartPr>
      <w:docPartBody>
        <w:p w:rsidR="00000000" w:rsidRDefault="00000000">
          <w:pPr>
            <w:pStyle w:val="17FFDF6390D445FDAB7FEBAC87A4F91A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D996425827FF4D748A4C60368D3A20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E29B1D-1D7B-4210-8B84-B7445F1D1B9E}"/>
      </w:docPartPr>
      <w:docPartBody>
        <w:p w:rsidR="00000000" w:rsidRDefault="00000000">
          <w:pPr>
            <w:pStyle w:val="D996425827FF4D748A4C60368D3A2074"/>
          </w:pPr>
          <w:r w:rsidRPr="00404D40">
            <w:rPr>
              <w:lang w:bidi="de-DE"/>
            </w:rPr>
            <w:t>Beschreibung 13 eingeben</w:t>
          </w:r>
        </w:p>
      </w:docPartBody>
    </w:docPart>
    <w:docPart>
      <w:docPartPr>
        <w:name w:val="79C42392107F46328381E389F4B2FA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1D75E9-EB6A-4156-8ADA-4BE5E2EA471C}"/>
      </w:docPartPr>
      <w:docPartBody>
        <w:p w:rsidR="00000000" w:rsidRDefault="00000000">
          <w:pPr>
            <w:pStyle w:val="79C42392107F46328381E389F4B2FAF9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8A00A1A7268741318ABBDC6CF8A379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B97F19-7B2F-42DC-9B40-B5218E243423}"/>
      </w:docPartPr>
      <w:docPartBody>
        <w:p w:rsidR="00000000" w:rsidRDefault="00000000">
          <w:pPr>
            <w:pStyle w:val="8A00A1A7268741318ABBDC6CF8A379BB"/>
          </w:pPr>
          <w:r w:rsidRPr="00404D40">
            <w:rPr>
              <w:lang w:bidi="de-DE"/>
            </w:rPr>
            <w:t>Beschreibung 14 eingeben</w:t>
          </w:r>
        </w:p>
      </w:docPartBody>
    </w:docPart>
    <w:docPart>
      <w:docPartPr>
        <w:name w:val="8ACD9C5E40634024BC44A1B4B03740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484E03-6BCA-4972-A6C3-BA622FC75851}"/>
      </w:docPartPr>
      <w:docPartBody>
        <w:p w:rsidR="00000000" w:rsidRDefault="00000000">
          <w:pPr>
            <w:pStyle w:val="8ACD9C5E40634024BC44A1B4B037406A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245B08F168DB495B93F7279A5E4847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792EDB-89A8-4EE8-931C-1F0EE3A6E488}"/>
      </w:docPartPr>
      <w:docPartBody>
        <w:p w:rsidR="00000000" w:rsidRDefault="00000000">
          <w:pPr>
            <w:pStyle w:val="245B08F168DB495B93F7279A5E484712"/>
          </w:pPr>
          <w:r w:rsidRPr="00404D40">
            <w:rPr>
              <w:lang w:bidi="de-DE"/>
            </w:rPr>
            <w:t>Beschreibung 15 eingeben</w:t>
          </w:r>
        </w:p>
      </w:docPartBody>
    </w:docPart>
    <w:docPart>
      <w:docPartPr>
        <w:name w:val="7A63AB81311E481A89842E1063716B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8CC78A-62A2-4229-9A50-33935CE37F71}"/>
      </w:docPartPr>
      <w:docPartBody>
        <w:p w:rsidR="00000000" w:rsidRDefault="00000000">
          <w:pPr>
            <w:pStyle w:val="7A63AB81311E481A89842E1063716B4A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9F7E7CE95C3F4BE7A7D45C89A6690B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4423C8-CD02-444E-8188-09E7108D0DC8}"/>
      </w:docPartPr>
      <w:docPartBody>
        <w:p w:rsidR="00000000" w:rsidRDefault="00000000">
          <w:pPr>
            <w:pStyle w:val="9F7E7CE95C3F4BE7A7D45C89A6690B9B"/>
          </w:pPr>
          <w:r w:rsidRPr="00404D40">
            <w:rPr>
              <w:lang w:bidi="de-DE"/>
            </w:rPr>
            <w:t>Beschreibung 16 eingeben</w:t>
          </w:r>
        </w:p>
      </w:docPartBody>
    </w:docPart>
    <w:docPart>
      <w:docPartPr>
        <w:name w:val="BAE8E5ED96674B0EB8AF8355EB5F85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388AC3-6398-4660-A43B-C17A490A4D5F}"/>
      </w:docPartPr>
      <w:docPartBody>
        <w:p w:rsidR="00000000" w:rsidRDefault="00000000">
          <w:pPr>
            <w:pStyle w:val="BAE8E5ED96674B0EB8AF8355EB5F8582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7BD7EC8EDD494B38A28D6B620F130F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1D38ED-D7C0-40C0-8F73-05A93E09E249}"/>
      </w:docPartPr>
      <w:docPartBody>
        <w:p w:rsidR="00000000" w:rsidRDefault="00000000">
          <w:pPr>
            <w:pStyle w:val="7BD7EC8EDD494B38A28D6B620F130F48"/>
          </w:pPr>
          <w:r w:rsidRPr="00404D40">
            <w:rPr>
              <w:lang w:bidi="de-DE"/>
            </w:rPr>
            <w:t>Beschreibung 17 eingeben</w:t>
          </w:r>
        </w:p>
      </w:docPartBody>
    </w:docPart>
    <w:docPart>
      <w:docPartPr>
        <w:name w:val="4C696985BF834A879BA3D6F229847D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69BC73-1B5B-4D7C-A7D7-E942BE4CC528}"/>
      </w:docPartPr>
      <w:docPartBody>
        <w:p w:rsidR="00000000" w:rsidRDefault="00000000">
          <w:pPr>
            <w:pStyle w:val="4C696985BF834A879BA3D6F229847DF9"/>
          </w:pPr>
          <w:r>
            <w:rPr>
              <w:lang w:bidi="de-DE"/>
            </w:rPr>
            <w:t>Betrag eingeben</w:t>
          </w:r>
        </w:p>
      </w:docPartBody>
    </w:docPart>
    <w:docPart>
      <w:docPartPr>
        <w:name w:val="07A1E00380824E73BB250399168A03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48BD87-033D-4844-89B5-5183D9782055}"/>
      </w:docPartPr>
      <w:docPartBody>
        <w:p w:rsidR="00000000" w:rsidRDefault="00000000">
          <w:pPr>
            <w:pStyle w:val="07A1E00380824E73BB250399168A0338"/>
          </w:pPr>
          <w:r w:rsidRPr="00800EAE">
            <w:rPr>
              <w:b/>
              <w:lang w:bidi="de-DE"/>
            </w:rPr>
            <w:t>Summe</w:t>
          </w:r>
        </w:p>
      </w:docPartBody>
    </w:docPart>
    <w:docPart>
      <w:docPartPr>
        <w:name w:val="13547F1E23C848539E0295267B238D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49DEDA-2D24-4FC7-A545-5D56E5EC3CA4}"/>
      </w:docPartPr>
      <w:docPartBody>
        <w:p w:rsidR="00000000" w:rsidRDefault="00000000">
          <w:pPr>
            <w:pStyle w:val="13547F1E23C848539E0295267B238D67"/>
          </w:pPr>
          <w:r w:rsidRPr="00BB5412">
            <w:rPr>
              <w:lang w:bidi="de-DE"/>
            </w:rPr>
            <w:t>Summenbetrag eingeben</w:t>
          </w:r>
        </w:p>
      </w:docPartBody>
    </w:docPart>
    <w:docPart>
      <w:docPartPr>
        <w:name w:val="89E18B0BD24F44C58A47CD76CEADBC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33C60C-08C2-4328-AA8A-EDC5D6C28FEB}"/>
      </w:docPartPr>
      <w:docPartBody>
        <w:p w:rsidR="00000000" w:rsidRDefault="00000000">
          <w:pPr>
            <w:pStyle w:val="89E18B0BD24F44C58A47CD76CEADBC32"/>
          </w:pPr>
          <w:r>
            <w:rPr>
              <w:lang w:bidi="de-DE"/>
            </w:rPr>
            <w:t xml:space="preserve">Alle </w:t>
          </w:r>
          <w:r>
            <w:rPr>
              <w:lang w:bidi="de-DE"/>
            </w:rPr>
            <w:t>Schecks zahlbar an</w:t>
          </w:r>
        </w:p>
      </w:docPartBody>
    </w:docPart>
    <w:docPart>
      <w:docPartPr>
        <w:name w:val="F43554187C8643F4BFEDF540FB9E1C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CB6B3-525D-452C-BEFC-A978E5EB67BB}"/>
      </w:docPartPr>
      <w:docPartBody>
        <w:p w:rsidR="00000000" w:rsidRDefault="00000000">
          <w:pPr>
            <w:pStyle w:val="F43554187C8643F4BFEDF540FB9E1C04"/>
          </w:pPr>
          <w:r w:rsidRPr="006224C3">
            <w:rPr>
              <w:lang w:bidi="de-DE"/>
            </w:rPr>
            <w:t>Firmenname</w:t>
          </w:r>
        </w:p>
      </w:docPartBody>
    </w:docPart>
    <w:docPart>
      <w:docPartPr>
        <w:name w:val="53EEBAFAF7984622913F364EE51EA0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237755-3470-472F-AB73-74FE71A25FFC}"/>
      </w:docPartPr>
      <w:docPartBody>
        <w:p w:rsidR="00000000" w:rsidRDefault="00000000">
          <w:pPr>
            <w:pStyle w:val="53EEBAFAF7984622913F364EE51EA014"/>
          </w:pPr>
          <w:r>
            <w:rPr>
              <w:lang w:bidi="de-DE"/>
            </w:rPr>
            <w:t>Die Zahlung ist innerhalb von 30 Tagen fällig.</w:t>
          </w:r>
        </w:p>
      </w:docPartBody>
    </w:docPart>
    <w:docPart>
      <w:docPartPr>
        <w:name w:val="82EE39120F534465B08FC0120CA661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28D71-196E-4251-A09C-C8FBAF7034E8}"/>
      </w:docPartPr>
      <w:docPartBody>
        <w:p w:rsidR="00000000" w:rsidRDefault="00000000">
          <w:pPr>
            <w:pStyle w:val="82EE39120F534465B08FC0120CA66156"/>
          </w:pPr>
          <w:r w:rsidRPr="00B862E8">
            <w:rPr>
              <w:lang w:bidi="de-DE"/>
            </w:rPr>
            <w:t>Wenden Sie sich mit Fragen zu dieser Rechnung</w:t>
          </w:r>
        </w:p>
      </w:docPartBody>
    </w:docPart>
    <w:docPart>
      <w:docPartPr>
        <w:name w:val="976F5FF2235444FD8DB6AB16F05C9E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95AB-6C21-49E2-81F7-517F569F026E}"/>
      </w:docPartPr>
      <w:docPartBody>
        <w:p w:rsidR="00000000" w:rsidRDefault="00000000">
          <w:pPr>
            <w:pStyle w:val="976F5FF2235444FD8DB6AB16F05C9EBB"/>
          </w:pPr>
          <w:r>
            <w:rPr>
              <w:lang w:bidi="de-DE"/>
            </w:rPr>
            <w:t>an</w:t>
          </w:r>
        </w:p>
      </w:docPartBody>
    </w:docPart>
    <w:docPart>
      <w:docPartPr>
        <w:name w:val="437C3A1E341741B1AB25F631ACD504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DDCC22-0118-48F2-B6B2-768153F16744}"/>
      </w:docPartPr>
      <w:docPartBody>
        <w:p w:rsidR="00000000" w:rsidRDefault="00000000">
          <w:pPr>
            <w:pStyle w:val="437C3A1E341741B1AB25F631ACD5048E"/>
          </w:pPr>
          <w:r>
            <w:rPr>
              <w:rStyle w:val="berschrift5Zchn"/>
              <w:lang w:bidi="de-DE"/>
            </w:rPr>
            <w:t>Name</w:t>
          </w:r>
        </w:p>
      </w:docPartBody>
    </w:docPart>
    <w:docPart>
      <w:docPartPr>
        <w:name w:val="F17B64B01EC945A38D13E5A46F80A7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C9937B-8A1F-4D70-A7CF-0833C86616FE}"/>
      </w:docPartPr>
      <w:docPartBody>
        <w:p w:rsidR="00000000" w:rsidRDefault="00000000">
          <w:pPr>
            <w:pStyle w:val="F17B64B01EC945A38D13E5A46F80A76D"/>
          </w:pPr>
          <w:r>
            <w:rPr>
              <w:rStyle w:val="berschrift5Zchn"/>
              <w:lang w:bidi="de-DE"/>
            </w:rPr>
            <w:t>|</w:t>
          </w:r>
        </w:p>
      </w:docPartBody>
    </w:docPart>
    <w:docPart>
      <w:docPartPr>
        <w:name w:val="28CFF936979E453588C6E32E9956A4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0A4D29-1A71-40E6-B372-ADBDF09A01C1}"/>
      </w:docPartPr>
      <w:docPartBody>
        <w:p w:rsidR="00000000" w:rsidRDefault="00000000">
          <w:pPr>
            <w:pStyle w:val="28CFF936979E453588C6E32E9956A468"/>
          </w:pPr>
          <w:r>
            <w:rPr>
              <w:rStyle w:val="berschrift5Zchn"/>
              <w:lang w:bidi="de-DE"/>
            </w:rPr>
            <w:t>Telefon</w:t>
          </w:r>
        </w:p>
      </w:docPartBody>
    </w:docPart>
    <w:docPart>
      <w:docPartPr>
        <w:name w:val="003A3460338942D4AF2FB1C74B6BD0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994DD3-DC3B-41BE-83DA-4CC96654348B}"/>
      </w:docPartPr>
      <w:docPartBody>
        <w:p w:rsidR="00000000" w:rsidRDefault="00000000">
          <w:pPr>
            <w:pStyle w:val="003A3460338942D4AF2FB1C74B6BD04C"/>
          </w:pPr>
          <w:r>
            <w:rPr>
              <w:rStyle w:val="berschrift5Zchn"/>
              <w:lang w:bidi="de-DE"/>
            </w:rPr>
            <w:t>|</w:t>
          </w:r>
        </w:p>
      </w:docPartBody>
    </w:docPart>
    <w:docPart>
      <w:docPartPr>
        <w:name w:val="9C727808DCA74863A34602EA098F73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4E207C-B2D0-4677-AE49-391FAE76910A}"/>
      </w:docPartPr>
      <w:docPartBody>
        <w:p w:rsidR="00000000" w:rsidRDefault="00000000">
          <w:pPr>
            <w:pStyle w:val="9C727808DCA74863A34602EA098F7381"/>
          </w:pPr>
          <w:r>
            <w:rPr>
              <w:rStyle w:val="berschrift5Zchn"/>
              <w:lang w:bidi="de-DE"/>
            </w:rPr>
            <w:t>E-Mail</w:t>
          </w:r>
        </w:p>
      </w:docPartBody>
    </w:docPart>
    <w:docPart>
      <w:docPartPr>
        <w:name w:val="7D7A6EC7B85247C48B109C5D53EBC0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5FA21-3CB0-4872-BD86-EA85ED16A076}"/>
      </w:docPartPr>
      <w:docPartBody>
        <w:p w:rsidR="00000000" w:rsidRDefault="00000000">
          <w:pPr>
            <w:pStyle w:val="7D7A6EC7B85247C48B109C5D53EBC065"/>
          </w:pPr>
          <w:r>
            <w:rPr>
              <w:lang w:bidi="de-DE"/>
            </w:rPr>
            <w:t>Vielen Dank für Ihre Bestellung!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51"/>
    <w:rsid w:val="00B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5">
    <w:name w:val="heading 5"/>
    <w:basedOn w:val="Standard"/>
    <w:link w:val="berschrift5Zchn"/>
    <w:uiPriority w:val="9"/>
    <w:qFormat/>
    <w:pPr>
      <w:keepNext/>
      <w:keepLines/>
      <w:spacing w:before="40" w:after="40" w:line="276" w:lineRule="auto"/>
      <w:contextualSpacing/>
      <w:outlineLvl w:val="4"/>
    </w:pPr>
    <w:rPr>
      <w:rFonts w:asciiTheme="majorHAnsi" w:eastAsiaTheme="majorEastAsia" w:hAnsiTheme="majorHAnsi" w:cstheme="majorBidi"/>
      <w:kern w:val="0"/>
      <w:lang w:eastAsia="ja-JP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7A4110DA5B49688CF9D2A835F177A0">
    <w:name w:val="E27A4110DA5B49688CF9D2A835F177A0"/>
  </w:style>
  <w:style w:type="character" w:styleId="SchwacheHervorhebung">
    <w:name w:val="Subtle Emphasis"/>
    <w:basedOn w:val="Absatz-Standardschriftart"/>
    <w:uiPriority w:val="10"/>
    <w:qFormat/>
    <w:rPr>
      <w:i/>
      <w:iCs/>
      <w:color w:val="404040" w:themeColor="text1" w:themeTint="BF"/>
    </w:rPr>
  </w:style>
  <w:style w:type="paragraph" w:customStyle="1" w:styleId="5085F5C1AD174E959CC77A05884EA36D">
    <w:name w:val="5085F5C1AD174E959CC77A05884EA36D"/>
  </w:style>
  <w:style w:type="paragraph" w:customStyle="1" w:styleId="3D2B2E5C536A447F944EB7E8DF7788B1">
    <w:name w:val="3D2B2E5C536A447F944EB7E8DF7788B1"/>
  </w:style>
  <w:style w:type="paragraph" w:customStyle="1" w:styleId="7AF3DDD1A8CE4FF4A065E45548084A3B">
    <w:name w:val="7AF3DDD1A8CE4FF4A065E45548084A3B"/>
  </w:style>
  <w:style w:type="paragraph" w:customStyle="1" w:styleId="8F2197FBFF294C11ACB5EB719921CF46">
    <w:name w:val="8F2197FBFF294C11ACB5EB719921CF46"/>
  </w:style>
  <w:style w:type="paragraph" w:customStyle="1" w:styleId="548802A6D7BF4CB186DA3B68AD8D8AA1">
    <w:name w:val="548802A6D7BF4CB186DA3B68AD8D8AA1"/>
  </w:style>
  <w:style w:type="paragraph" w:customStyle="1" w:styleId="F32A1DEE8A4D4D4B86C8820DBF6006E2">
    <w:name w:val="F32A1DEE8A4D4D4B86C8820DBF6006E2"/>
  </w:style>
  <w:style w:type="paragraph" w:customStyle="1" w:styleId="020AD08FE3F04EE8915373457FCAC388">
    <w:name w:val="020AD08FE3F04EE8915373457FCAC388"/>
  </w:style>
  <w:style w:type="paragraph" w:customStyle="1" w:styleId="7186288E14194EAE8C54F4EACB1B4FB3">
    <w:name w:val="7186288E14194EAE8C54F4EACB1B4FB3"/>
  </w:style>
  <w:style w:type="paragraph" w:customStyle="1" w:styleId="C971409495C74576932187EA11335D2C">
    <w:name w:val="C971409495C74576932187EA11335D2C"/>
  </w:style>
  <w:style w:type="paragraph" w:customStyle="1" w:styleId="C4CF949F25E746A7A38746052DF04FB7">
    <w:name w:val="C4CF949F25E746A7A38746052DF04FB7"/>
  </w:style>
  <w:style w:type="paragraph" w:customStyle="1" w:styleId="A9B1CC7CBFB74058B2B66EB1D55707D2">
    <w:name w:val="A9B1CC7CBFB74058B2B66EB1D55707D2"/>
  </w:style>
  <w:style w:type="paragraph" w:customStyle="1" w:styleId="87C70AE2F48843D3B2640DBAE29754B5">
    <w:name w:val="87C70AE2F48843D3B2640DBAE29754B5"/>
  </w:style>
  <w:style w:type="character" w:styleId="Fett">
    <w:name w:val="Strong"/>
    <w:basedOn w:val="Absatz-Standardschriftart"/>
    <w:uiPriority w:val="12"/>
    <w:unhideWhenUsed/>
    <w:qFormat/>
    <w:rPr>
      <w:b/>
      <w:bCs/>
      <w:caps/>
      <w:smallCaps w:val="0"/>
      <w:color w:val="2F5496" w:themeColor="accent1" w:themeShade="BF"/>
    </w:rPr>
  </w:style>
  <w:style w:type="paragraph" w:customStyle="1" w:styleId="59E8ADFC688F40A3BADA913F2592D2B2">
    <w:name w:val="59E8ADFC688F40A3BADA913F2592D2B2"/>
  </w:style>
  <w:style w:type="paragraph" w:customStyle="1" w:styleId="8168818E2E0E4F1F8E7AB1B73881D9E1">
    <w:name w:val="8168818E2E0E4F1F8E7AB1B73881D9E1"/>
  </w:style>
  <w:style w:type="paragraph" w:customStyle="1" w:styleId="D3A7B1655E3C47F0A70166CE4868F8D6">
    <w:name w:val="D3A7B1655E3C47F0A70166CE4868F8D6"/>
  </w:style>
  <w:style w:type="paragraph" w:customStyle="1" w:styleId="0354FECEB253485D973DEEEF53B9D364">
    <w:name w:val="0354FECEB253485D973DEEEF53B9D364"/>
  </w:style>
  <w:style w:type="paragraph" w:customStyle="1" w:styleId="E56F3F6E8F97493D977A8DE409A1CDA0">
    <w:name w:val="E56F3F6E8F97493D977A8DE409A1CDA0"/>
  </w:style>
  <w:style w:type="paragraph" w:customStyle="1" w:styleId="0F7C9B13E9A149FFAD3106E343956577">
    <w:name w:val="0F7C9B13E9A149FFAD3106E343956577"/>
  </w:style>
  <w:style w:type="paragraph" w:customStyle="1" w:styleId="F0B0CBBB27764B92849133D889F9D4F7">
    <w:name w:val="F0B0CBBB27764B92849133D889F9D4F7"/>
  </w:style>
  <w:style w:type="paragraph" w:customStyle="1" w:styleId="CA7DD287763E40588E86C79BA4F4099E">
    <w:name w:val="CA7DD287763E40588E86C79BA4F4099E"/>
  </w:style>
  <w:style w:type="paragraph" w:customStyle="1" w:styleId="8E03CF39AAD740A08A146295734FD3B3">
    <w:name w:val="8E03CF39AAD740A08A146295734FD3B3"/>
  </w:style>
  <w:style w:type="paragraph" w:customStyle="1" w:styleId="BEBB19F4F84D4A34A099C559A03CCDFA">
    <w:name w:val="BEBB19F4F84D4A34A099C559A03CCDFA"/>
  </w:style>
  <w:style w:type="paragraph" w:customStyle="1" w:styleId="A886C482BA0E4E4C8FD944884D5EA01C">
    <w:name w:val="A886C482BA0E4E4C8FD944884D5EA01C"/>
  </w:style>
  <w:style w:type="paragraph" w:customStyle="1" w:styleId="FEA16D7820D04381A445DE311275A5E9">
    <w:name w:val="FEA16D7820D04381A445DE311275A5E9"/>
  </w:style>
  <w:style w:type="paragraph" w:customStyle="1" w:styleId="1D5D1CE95A9C43CC9F050A84440B7B4E">
    <w:name w:val="1D5D1CE95A9C43CC9F050A84440B7B4E"/>
  </w:style>
  <w:style w:type="character" w:styleId="Hervorhebung">
    <w:name w:val="Emphasis"/>
    <w:basedOn w:val="Absatz-Standardschriftart"/>
    <w:uiPriority w:val="13"/>
    <w:qFormat/>
    <w:rPr>
      <w:b/>
      <w:iCs/>
      <w:color w:val="2F5496" w:themeColor="accent1" w:themeShade="BF"/>
    </w:rPr>
  </w:style>
  <w:style w:type="paragraph" w:customStyle="1" w:styleId="7D541CD0C92D45B7BD285F9E92DE5B83">
    <w:name w:val="7D541CD0C92D45B7BD285F9E92DE5B83"/>
  </w:style>
  <w:style w:type="paragraph" w:customStyle="1" w:styleId="C43A89771F514B86AC6F3DF33AA75143">
    <w:name w:val="C43A89771F514B86AC6F3DF33AA75143"/>
  </w:style>
  <w:style w:type="paragraph" w:customStyle="1" w:styleId="10AE2850FD454670A1D3F6C9D17ACBA4">
    <w:name w:val="10AE2850FD454670A1D3F6C9D17ACBA4"/>
  </w:style>
  <w:style w:type="paragraph" w:customStyle="1" w:styleId="927E6F8799C14899B9E743D61A84F47D">
    <w:name w:val="927E6F8799C14899B9E743D61A84F47D"/>
  </w:style>
  <w:style w:type="paragraph" w:customStyle="1" w:styleId="07BCE0560F1C49E6845729115F945343">
    <w:name w:val="07BCE0560F1C49E6845729115F945343"/>
  </w:style>
  <w:style w:type="paragraph" w:customStyle="1" w:styleId="71102E2135114E328D83860A0928BEE4">
    <w:name w:val="71102E2135114E328D83860A0928BEE4"/>
  </w:style>
  <w:style w:type="paragraph" w:customStyle="1" w:styleId="F2C632EA9D4745059846784661758C24">
    <w:name w:val="F2C632EA9D4745059846784661758C24"/>
  </w:style>
  <w:style w:type="paragraph" w:customStyle="1" w:styleId="93C2181FC7C24A7CA9346D098B01376F">
    <w:name w:val="93C2181FC7C24A7CA9346D098B01376F"/>
  </w:style>
  <w:style w:type="paragraph" w:customStyle="1" w:styleId="963F871007C34D21A5B267B382923DF5">
    <w:name w:val="963F871007C34D21A5B267B382923DF5"/>
  </w:style>
  <w:style w:type="paragraph" w:customStyle="1" w:styleId="42408CF2F05742DB861E3C49349EF955">
    <w:name w:val="42408CF2F05742DB861E3C49349EF955"/>
  </w:style>
  <w:style w:type="paragraph" w:customStyle="1" w:styleId="3B3C681FB5934314941AC8027A8DB313">
    <w:name w:val="3B3C681FB5934314941AC8027A8DB313"/>
  </w:style>
  <w:style w:type="paragraph" w:customStyle="1" w:styleId="CDA1F8C1D19C4CF68AB461DCE9B02B33">
    <w:name w:val="CDA1F8C1D19C4CF68AB461DCE9B02B33"/>
  </w:style>
  <w:style w:type="paragraph" w:customStyle="1" w:styleId="599BBC21836B48D3A15685450F6CC4FB">
    <w:name w:val="599BBC21836B48D3A15685450F6CC4FB"/>
  </w:style>
  <w:style w:type="paragraph" w:customStyle="1" w:styleId="F670B5900F464891ACD4321E88C6411A">
    <w:name w:val="F670B5900F464891ACD4321E88C6411A"/>
  </w:style>
  <w:style w:type="paragraph" w:customStyle="1" w:styleId="AB4660AE94FE4ED4B3EDE30A5EB18602">
    <w:name w:val="AB4660AE94FE4ED4B3EDE30A5EB18602"/>
  </w:style>
  <w:style w:type="paragraph" w:customStyle="1" w:styleId="55D3B5B8584F48FEB05E965B5BE305A1">
    <w:name w:val="55D3B5B8584F48FEB05E965B5BE305A1"/>
  </w:style>
  <w:style w:type="paragraph" w:customStyle="1" w:styleId="2DB2BB7FF3A949EF9019A5D4003CC0D1">
    <w:name w:val="2DB2BB7FF3A949EF9019A5D4003CC0D1"/>
  </w:style>
  <w:style w:type="paragraph" w:customStyle="1" w:styleId="28A713655EB944C9A3B9BD4A9115E085">
    <w:name w:val="28A713655EB944C9A3B9BD4A9115E085"/>
  </w:style>
  <w:style w:type="paragraph" w:customStyle="1" w:styleId="4C720771A09F4E5A88E89AB4F38477E2">
    <w:name w:val="4C720771A09F4E5A88E89AB4F38477E2"/>
  </w:style>
  <w:style w:type="paragraph" w:customStyle="1" w:styleId="F9C2DCAFF1AA451CB76CC166F371459C">
    <w:name w:val="F9C2DCAFF1AA451CB76CC166F371459C"/>
  </w:style>
  <w:style w:type="paragraph" w:customStyle="1" w:styleId="334EAFDFD5BF419284DC4458540F6824">
    <w:name w:val="334EAFDFD5BF419284DC4458540F6824"/>
  </w:style>
  <w:style w:type="paragraph" w:customStyle="1" w:styleId="DFE3AA20C27340EDB1FD5B1C9F392609">
    <w:name w:val="DFE3AA20C27340EDB1FD5B1C9F392609"/>
  </w:style>
  <w:style w:type="paragraph" w:customStyle="1" w:styleId="61DC2A9AD808466A9AFA04177AAF02C8">
    <w:name w:val="61DC2A9AD808466A9AFA04177AAF02C8"/>
  </w:style>
  <w:style w:type="paragraph" w:customStyle="1" w:styleId="8604E48A03FD4AA999E4F4FFA563EC73">
    <w:name w:val="8604E48A03FD4AA999E4F4FFA563EC73"/>
  </w:style>
  <w:style w:type="paragraph" w:customStyle="1" w:styleId="0D123C88436E458EA64C91D0ACD58F65">
    <w:name w:val="0D123C88436E458EA64C91D0ACD58F65"/>
  </w:style>
  <w:style w:type="paragraph" w:customStyle="1" w:styleId="17FFDF6390D445FDAB7FEBAC87A4F91A">
    <w:name w:val="17FFDF6390D445FDAB7FEBAC87A4F91A"/>
  </w:style>
  <w:style w:type="paragraph" w:customStyle="1" w:styleId="D996425827FF4D748A4C60368D3A2074">
    <w:name w:val="D996425827FF4D748A4C60368D3A2074"/>
  </w:style>
  <w:style w:type="paragraph" w:customStyle="1" w:styleId="79C42392107F46328381E389F4B2FAF9">
    <w:name w:val="79C42392107F46328381E389F4B2FAF9"/>
  </w:style>
  <w:style w:type="paragraph" w:customStyle="1" w:styleId="8A00A1A7268741318ABBDC6CF8A379BB">
    <w:name w:val="8A00A1A7268741318ABBDC6CF8A379BB"/>
  </w:style>
  <w:style w:type="paragraph" w:customStyle="1" w:styleId="8ACD9C5E40634024BC44A1B4B037406A">
    <w:name w:val="8ACD9C5E40634024BC44A1B4B037406A"/>
  </w:style>
  <w:style w:type="paragraph" w:customStyle="1" w:styleId="245B08F168DB495B93F7279A5E484712">
    <w:name w:val="245B08F168DB495B93F7279A5E484712"/>
  </w:style>
  <w:style w:type="paragraph" w:customStyle="1" w:styleId="7A63AB81311E481A89842E1063716B4A">
    <w:name w:val="7A63AB81311E481A89842E1063716B4A"/>
  </w:style>
  <w:style w:type="paragraph" w:customStyle="1" w:styleId="9F7E7CE95C3F4BE7A7D45C89A6690B9B">
    <w:name w:val="9F7E7CE95C3F4BE7A7D45C89A6690B9B"/>
  </w:style>
  <w:style w:type="paragraph" w:customStyle="1" w:styleId="BAE8E5ED96674B0EB8AF8355EB5F8582">
    <w:name w:val="BAE8E5ED96674B0EB8AF8355EB5F8582"/>
  </w:style>
  <w:style w:type="paragraph" w:customStyle="1" w:styleId="7BD7EC8EDD494B38A28D6B620F130F48">
    <w:name w:val="7BD7EC8EDD494B38A28D6B620F130F48"/>
  </w:style>
  <w:style w:type="paragraph" w:customStyle="1" w:styleId="4C696985BF834A879BA3D6F229847DF9">
    <w:name w:val="4C696985BF834A879BA3D6F229847DF9"/>
  </w:style>
  <w:style w:type="paragraph" w:customStyle="1" w:styleId="07A1E00380824E73BB250399168A0338">
    <w:name w:val="07A1E00380824E73BB250399168A0338"/>
  </w:style>
  <w:style w:type="paragraph" w:customStyle="1" w:styleId="13547F1E23C848539E0295267B238D67">
    <w:name w:val="13547F1E23C848539E0295267B238D67"/>
  </w:style>
  <w:style w:type="paragraph" w:customStyle="1" w:styleId="89E18B0BD24F44C58A47CD76CEADBC32">
    <w:name w:val="89E18B0BD24F44C58A47CD76CEADBC32"/>
  </w:style>
  <w:style w:type="paragraph" w:customStyle="1" w:styleId="F43554187C8643F4BFEDF540FB9E1C04">
    <w:name w:val="F43554187C8643F4BFEDF540FB9E1C04"/>
  </w:style>
  <w:style w:type="paragraph" w:customStyle="1" w:styleId="53EEBAFAF7984622913F364EE51EA014">
    <w:name w:val="53EEBAFAF7984622913F364EE51EA014"/>
  </w:style>
  <w:style w:type="paragraph" w:customStyle="1" w:styleId="82EE39120F534465B08FC0120CA66156">
    <w:name w:val="82EE39120F534465B08FC0120CA66156"/>
  </w:style>
  <w:style w:type="paragraph" w:customStyle="1" w:styleId="976F5FF2235444FD8DB6AB16F05C9EBB">
    <w:name w:val="976F5FF2235444FD8DB6AB16F05C9EBB"/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Theme="majorHAnsi" w:eastAsiaTheme="majorEastAsia" w:hAnsiTheme="majorHAnsi" w:cstheme="majorBidi"/>
      <w:kern w:val="0"/>
      <w:lang w:eastAsia="ja-JP"/>
      <w14:ligatures w14:val="none"/>
    </w:rPr>
  </w:style>
  <w:style w:type="paragraph" w:customStyle="1" w:styleId="437C3A1E341741B1AB25F631ACD5048E">
    <w:name w:val="437C3A1E341741B1AB25F631ACD5048E"/>
  </w:style>
  <w:style w:type="paragraph" w:customStyle="1" w:styleId="F17B64B01EC945A38D13E5A46F80A76D">
    <w:name w:val="F17B64B01EC945A38D13E5A46F80A76D"/>
  </w:style>
  <w:style w:type="paragraph" w:customStyle="1" w:styleId="28CFF936979E453588C6E32E9956A468">
    <w:name w:val="28CFF936979E453588C6E32E9956A468"/>
  </w:style>
  <w:style w:type="paragraph" w:customStyle="1" w:styleId="003A3460338942D4AF2FB1C74B6BD04C">
    <w:name w:val="003A3460338942D4AF2FB1C74B6BD04C"/>
  </w:style>
  <w:style w:type="paragraph" w:customStyle="1" w:styleId="9C727808DCA74863A34602EA098F7381">
    <w:name w:val="9C727808DCA74863A34602EA098F7381"/>
  </w:style>
  <w:style w:type="paragraph" w:customStyle="1" w:styleId="7D7A6EC7B85247C48B109C5D53EBC065">
    <w:name w:val="7D7A6EC7B85247C48B109C5D53EBC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Dienstleistungsrechnung.dotx</Template>
  <TotalTime>0</TotalTime>
  <Pages>1</Pages>
  <Words>192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Moser</dc:creator>
  <cp:lastModifiedBy>Lukas Moser</cp:lastModifiedBy>
  <cp:revision>1</cp:revision>
  <dcterms:created xsi:type="dcterms:W3CDTF">2024-01-17T19:18:00Z</dcterms:created>
  <dcterms:modified xsi:type="dcterms:W3CDTF">2024-01-17T19:19:00Z</dcterms:modified>
</cp:coreProperties>
</file>