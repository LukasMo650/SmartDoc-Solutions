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89AC" w14:textId="77777777" w:rsidR="00445DD9" w:rsidRPr="00E1576F" w:rsidRDefault="00445DD9" w:rsidP="00BE4410">
      <w:pPr>
        <w:pStyle w:val="Kontaktinfos"/>
        <w:jc w:val="left"/>
      </w:pPr>
    </w:p>
    <w:p w14:paraId="6CCD5284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7FCA8F8F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1BE3734A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477A3BF6F2834B14A838ACC4C7557C5D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223BACE2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18F24B33" w14:textId="77777777" w:rsidR="002A2D37" w:rsidRPr="00E1576F" w:rsidRDefault="002A2D37" w:rsidP="00CD21D4"/>
        </w:tc>
      </w:tr>
      <w:tr w:rsidR="004C213B" w:rsidRPr="00E1576F" w14:paraId="4F482828" w14:textId="77777777" w:rsidTr="00156A3A">
        <w:trPr>
          <w:trHeight w:val="1999"/>
        </w:trPr>
        <w:tc>
          <w:tcPr>
            <w:tcW w:w="6295" w:type="dxa"/>
          </w:tcPr>
          <w:p w14:paraId="66642D45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E60CDC5F28C54322B20A7CD3470611D9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C29A1BC" w14:textId="77777777" w:rsidR="00C72F49" w:rsidRPr="00E1576F" w:rsidRDefault="00000000" w:rsidP="00C72F49">
            <w:sdt>
              <w:sdtPr>
                <w:id w:val="1188487412"/>
                <w:placeholder>
                  <w:docPart w:val="77F19FB7FA8844C591ED936EB90E8A2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42E71D4" w14:textId="77777777" w:rsidR="00C72F49" w:rsidRPr="00E1576F" w:rsidRDefault="00C72F49" w:rsidP="00C72F49"/>
          <w:p w14:paraId="14D1A544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1576FC0CB6E54FA38FF880EAECB9BE3F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49BDCD9C" w14:textId="77777777" w:rsidR="00C72F49" w:rsidRPr="00E1576F" w:rsidRDefault="00000000" w:rsidP="00C72F49">
            <w:sdt>
              <w:sdtPr>
                <w:id w:val="-1580285944"/>
                <w:placeholder>
                  <w:docPart w:val="289EE04439894D5F89A9743D8DA66D4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100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1185C473" w14:textId="77777777" w:rsidR="00C72F49" w:rsidRPr="00E1576F" w:rsidRDefault="00C72F49" w:rsidP="00C72F49"/>
          <w:p w14:paraId="53CE1D08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B9807129BF5F4E5E9CA2E6C201092694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53CB105" w14:textId="77777777" w:rsidR="004C213B" w:rsidRPr="00E1576F" w:rsidRDefault="00000000" w:rsidP="00156A3A">
            <w:sdt>
              <w:sdtPr>
                <w:alias w:val="Nr."/>
                <w:tag w:val="Nr."/>
                <w:id w:val="-355432320"/>
                <w:placeholder>
                  <w:docPart w:val="EB6C8221C9F34EB0846FC98202B4D3A8"/>
                </w:placeholder>
                <w:temporary/>
                <w:showingPlcHdr/>
                <w15:appearance w15:val="hidden"/>
              </w:sdtPr>
              <w:sdtContent>
                <w:r w:rsidR="00C72F49" w:rsidRPr="00E1576F">
                  <w:rPr>
                    <w:lang w:bidi="de-DE"/>
                  </w:rPr>
                  <w:t>ABC12345</w:t>
                </w:r>
              </w:sdtContent>
            </w:sdt>
          </w:p>
        </w:tc>
        <w:tc>
          <w:tcPr>
            <w:tcW w:w="630" w:type="dxa"/>
          </w:tcPr>
          <w:p w14:paraId="245FE2FC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AC0556625AB24B5285650333CD261CD4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0D93B30B" w14:textId="7777777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00FFDC9E9ABE4D148096BF019FCA7B3A"/>
                </w:placeholder>
                <w:showingPlcHdr/>
                <w15:appearance w15:val="hidden"/>
              </w:sdtPr>
              <w:sdtContent>
                <w:r w:rsidR="00156A3A" w:rsidRPr="00653D2E">
                  <w:rPr>
                    <w:lang w:val="en-US" w:bidi="de-DE"/>
                  </w:rPr>
                  <w:t>Anjali Chaturvedi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6486A22" w14:textId="7777777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EBA4002BC9DF45909641866AFF5D4109"/>
                </w:placeholder>
                <w:showingPlcHdr/>
                <w15:appearance w15:val="hidden"/>
              </w:sdtPr>
              <w:sdtContent>
                <w:r w:rsidR="00156A3A" w:rsidRPr="00653D2E">
                  <w:rPr>
                    <w:lang w:val="en-US" w:bidi="de-DE"/>
                  </w:rPr>
                  <w:t>Extra Frame Photography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531CA2F2" w14:textId="7777777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79727023"/>
                <w:placeholder>
                  <w:docPart w:val="4F6399054D62416584F88FA89B02879F"/>
                </w:placeholder>
                <w:showingPlcHdr/>
                <w15:appearance w15:val="hidden"/>
              </w:sdtPr>
              <w:sdtContent>
                <w:r w:rsidR="00156A3A" w:rsidRPr="00653D2E">
                  <w:rPr>
                    <w:lang w:val="en-US" w:bidi="de-DE"/>
                  </w:rPr>
                  <w:t>89 Pacific Ave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CA3FCDA" w14:textId="7777777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A38A8FFB893C4C36BD92201EFFB7EB06"/>
                </w:placeholder>
                <w:showingPlcHdr/>
                <w15:appearance w15:val="hidden"/>
              </w:sdtPr>
              <w:sdtContent>
                <w:r w:rsidR="00156A3A" w:rsidRPr="00653D2E">
                  <w:rPr>
                    <w:lang w:val="en-US" w:bidi="de-DE"/>
                  </w:rPr>
                  <w:t>San Francisco, CA</w:t>
                </w:r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A27EFFF" w14:textId="77777777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2BA67D38DCF94D38833C02141833549D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0123-456-7890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2EB0FA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1C71D45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E396F5C" w14:textId="77777777" w:rsidR="002A2D37" w:rsidRPr="00E1576F" w:rsidRDefault="002A2D37" w:rsidP="00CD21D4">
            <w:pPr>
              <w:pStyle w:val="berschrift1"/>
            </w:pPr>
          </w:p>
        </w:tc>
      </w:tr>
    </w:tbl>
    <w:p w14:paraId="55EB1498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4217ED3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3681FE03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FCF8D342FF4D4EE9AB1D40079DA93F42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33FA770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4341402BEAF64EED9AE75A80DB865A3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2AB6363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7E534563D27C43AA8F829A3D90F575D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2B4BC06A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121773A590E42178B4E0E384427021B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0A5A0F51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40B0FBC" w14:textId="77777777" w:rsidR="00856EDE" w:rsidRPr="00E1576F" w:rsidRDefault="00000000" w:rsidP="00877C07">
            <w:sdt>
              <w:sdtPr>
                <w:id w:val="-165714137"/>
                <w:placeholder>
                  <w:docPart w:val="6AD18CB88BF24847970C313EE4BF2EDD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Oscar Ward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7678A26" w14:textId="77777777" w:rsidR="00856EDE" w:rsidRPr="00E1576F" w:rsidRDefault="00000000" w:rsidP="00877C07">
            <w:sdt>
              <w:sdtPr>
                <w:id w:val="67930083"/>
                <w:placeholder>
                  <w:docPart w:val="147C48FA5E4B4467B465B48E4F51336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2B8807" w14:textId="77777777" w:rsidR="00856EDE" w:rsidRPr="00E1576F" w:rsidRDefault="00000000" w:rsidP="00877C07">
            <w:sdt>
              <w:sdtPr>
                <w:id w:val="-1816792014"/>
                <w:placeholder>
                  <w:docPart w:val="48C9247E9043448C8E071FC8B5CD616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30E6588" w14:textId="77777777" w:rsidR="00856EDE" w:rsidRPr="00E1576F" w:rsidRDefault="00000000" w:rsidP="00877C07">
            <w:sdt>
              <w:sdtPr>
                <w:id w:val="2117487096"/>
                <w:placeholder>
                  <w:docPart w:val="15D2002633F04A42B295ABCF46495203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30.01.23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C0A421C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5705"/>
        <w:gridCol w:w="1858"/>
        <w:gridCol w:w="1493"/>
      </w:tblGrid>
      <w:tr w:rsidR="002D2C31" w:rsidRPr="00E1576F" w14:paraId="67E81F6D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70970209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7703F2B11A7467EBF2E136C02370579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6C36199D" w14:textId="77777777" w:rsidR="002D2C31" w:rsidRPr="00E1576F" w:rsidRDefault="00000000" w:rsidP="002D2C31">
            <w:pPr>
              <w:pStyle w:val="berschrift1"/>
            </w:pPr>
            <w:sdt>
              <w:sdtPr>
                <w:id w:val="2038998146"/>
                <w:placeholder>
                  <w:docPart w:val="32D6BDD59DC144D4B03FB5F39B914BE5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72819019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1507863871"/>
                <w:placeholder>
                  <w:docPart w:val="A7E638B6739D4C528E79C76D1D2DAB28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6F81F6DB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-317345281"/>
                <w:placeholder>
                  <w:docPart w:val="FA803F3D9F404DAA98A5A576CFFDDBB6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6B793E4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0A79C7" w14:textId="77777777" w:rsidR="002D2C31" w:rsidRPr="00E1576F" w:rsidRDefault="00000000" w:rsidP="002D2C31">
            <w:sdt>
              <w:sdtPr>
                <w:id w:val="-2121438034"/>
                <w:placeholder>
                  <w:docPart w:val="F3FC41D2EB3E4138BAD896A9D70F195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10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FEEB7AF" w14:textId="77777777" w:rsidR="002D2C31" w:rsidRPr="00E1576F" w:rsidRDefault="00000000" w:rsidP="002D2C31">
            <w:sdt>
              <w:sdtPr>
                <w:id w:val="-16013733"/>
                <w:placeholder>
                  <w:docPart w:val="C5E295BF0756493B89550FA83DA5F46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20" x 30" Hängerahmen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409A018" w14:textId="77777777" w:rsidR="002D2C31" w:rsidRPr="00E1576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A857DC7075AB46AF831A91A3C37DA238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15.00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4FABA8" w14:textId="77777777" w:rsidR="00C3490E" w:rsidRPr="00E1576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146875C55334E96BE895C7084C0D812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150.00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631EFC0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557C386" w14:textId="77777777" w:rsidR="00C3490E" w:rsidRPr="00E1576F" w:rsidRDefault="00000000" w:rsidP="002D2C31">
            <w:sdt>
              <w:sdtPr>
                <w:id w:val="1001091385"/>
                <w:placeholder>
                  <w:docPart w:val="13ED31DBFC4F4D69B267095DA81208E4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50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2F4C452" w14:textId="77777777" w:rsidR="00C3490E" w:rsidRPr="00E1576F" w:rsidRDefault="00000000" w:rsidP="00156A3A">
            <w:sdt>
              <w:sdtPr>
                <w:id w:val="415761836"/>
                <w:placeholder>
                  <w:docPart w:val="3180C682C24A4D61AFE12AFCCC3A444C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5"</w:t>
                </w:r>
                <w:r w:rsidR="00653D2E">
                  <w:rPr>
                    <w:lang w:bidi="de-DE"/>
                  </w:rPr>
                  <w:t xml:space="preserve"> </w:t>
                </w:r>
                <w:r w:rsidR="00156A3A" w:rsidRPr="00E1576F">
                  <w:rPr>
                    <w:lang w:bidi="de-DE"/>
                  </w:rPr>
                  <w:t>x 7" Standrahmen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31C530E" w14:textId="77777777" w:rsidR="00C3490E" w:rsidRPr="00E1576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49554485EDBD460D8611E2C2D78F16D2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5.00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AB350D" w14:textId="77777777" w:rsidR="00C3490E" w:rsidRPr="00E1576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2D9259E8586C492E85B6B1C8795B9D1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250.00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B80F23" w:rsidRPr="00E1576F" w14:paraId="09781B4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B77D3F" w14:textId="77777777" w:rsidR="00B80F23" w:rsidRPr="00E1576F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4CB886" w14:textId="77777777" w:rsidR="00B80F23" w:rsidRPr="00E1576F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24FAFF6" w14:textId="77777777" w:rsidR="00B80F23" w:rsidRPr="00E1576F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1E74EA" w14:textId="77777777" w:rsidR="00B80F23" w:rsidRPr="00E1576F" w:rsidRDefault="00B80F23" w:rsidP="00BE4410">
            <w:pPr>
              <w:jc w:val="right"/>
            </w:pPr>
          </w:p>
        </w:tc>
      </w:tr>
      <w:tr w:rsidR="00B80F23" w:rsidRPr="00E1576F" w14:paraId="75D749B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FBB971C" w14:textId="77777777" w:rsidR="00B80F23" w:rsidRPr="00E1576F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AA0F3F9" w14:textId="77777777" w:rsidR="00B80F23" w:rsidRPr="00E1576F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BBC7963" w14:textId="77777777" w:rsidR="00B80F23" w:rsidRPr="00E1576F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89B451" w14:textId="77777777" w:rsidR="00B80F23" w:rsidRPr="00E1576F" w:rsidRDefault="00B80F23" w:rsidP="00BE4410">
            <w:pPr>
              <w:jc w:val="right"/>
            </w:pPr>
          </w:p>
        </w:tc>
      </w:tr>
      <w:tr w:rsidR="00B80F23" w:rsidRPr="00E1576F" w14:paraId="33F8F75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F34A7FB" w14:textId="77777777" w:rsidR="00B80F23" w:rsidRPr="00E1576F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1D3D9A" w14:textId="77777777" w:rsidR="00B80F23" w:rsidRPr="00E1576F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6D0E243" w14:textId="77777777" w:rsidR="00B80F23" w:rsidRPr="00E1576F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84E95B" w14:textId="77777777" w:rsidR="00B80F23" w:rsidRPr="00E1576F" w:rsidRDefault="00B80F23" w:rsidP="00BE4410">
            <w:pPr>
              <w:jc w:val="right"/>
            </w:pPr>
          </w:p>
        </w:tc>
      </w:tr>
      <w:tr w:rsidR="00B80F23" w:rsidRPr="00E1576F" w14:paraId="2B9B35F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358FAE" w14:textId="77777777" w:rsidR="00B80F23" w:rsidRPr="00E1576F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D60691" w14:textId="77777777" w:rsidR="00B80F23" w:rsidRPr="00E1576F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C6A1FE" w14:textId="77777777" w:rsidR="00B80F23" w:rsidRPr="00E1576F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6418BC0" w14:textId="77777777" w:rsidR="00B80F23" w:rsidRPr="00E1576F" w:rsidRDefault="00B80F23" w:rsidP="00BE4410">
            <w:pPr>
              <w:jc w:val="right"/>
            </w:pPr>
          </w:p>
        </w:tc>
      </w:tr>
      <w:tr w:rsidR="001069E0" w:rsidRPr="00E1576F" w14:paraId="72F81F7F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72302D" w14:textId="77777777" w:rsidR="001069E0" w:rsidRPr="00E1576F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3AF1A52" w14:textId="77777777" w:rsidR="001069E0" w:rsidRPr="00E1576F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918BE4" w14:textId="77777777" w:rsidR="001069E0" w:rsidRPr="00E1576F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DB063F8" w14:textId="77777777" w:rsidR="001069E0" w:rsidRPr="00E1576F" w:rsidRDefault="001069E0" w:rsidP="00BE4410">
            <w:pPr>
              <w:jc w:val="right"/>
            </w:pPr>
          </w:p>
        </w:tc>
      </w:tr>
      <w:tr w:rsidR="001069E0" w:rsidRPr="00E1576F" w14:paraId="33857A2F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DD3576" w14:textId="77777777" w:rsidR="001069E0" w:rsidRPr="00E1576F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58C01D" w14:textId="77777777" w:rsidR="001069E0" w:rsidRPr="00E1576F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CF06FC" w14:textId="77777777" w:rsidR="001069E0" w:rsidRPr="00E1576F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44B9AFC" w14:textId="77777777" w:rsidR="001069E0" w:rsidRPr="00E1576F" w:rsidRDefault="001069E0" w:rsidP="00BE4410">
            <w:pPr>
              <w:jc w:val="right"/>
            </w:pPr>
          </w:p>
        </w:tc>
      </w:tr>
      <w:tr w:rsidR="001069E0" w:rsidRPr="00E1576F" w14:paraId="348C712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2AD1F3D" w14:textId="77777777" w:rsidR="001069E0" w:rsidRPr="00E1576F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94298B" w14:textId="77777777" w:rsidR="001069E0" w:rsidRPr="00E1576F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0AB726" w14:textId="77777777" w:rsidR="001069E0" w:rsidRPr="00E1576F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211E18" w14:textId="77777777" w:rsidR="001069E0" w:rsidRPr="00E1576F" w:rsidRDefault="001069E0" w:rsidP="00BE4410">
            <w:pPr>
              <w:jc w:val="right"/>
            </w:pPr>
          </w:p>
        </w:tc>
      </w:tr>
      <w:tr w:rsidR="005E0721" w:rsidRPr="00E1576F" w14:paraId="5E2B861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DD0D48" w14:textId="77777777" w:rsidR="005E0721" w:rsidRPr="00E1576F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533428" w14:textId="77777777" w:rsidR="005E0721" w:rsidRPr="00E1576F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04DACA" w14:textId="77777777" w:rsidR="005E0721" w:rsidRPr="00E1576F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4A65AD" w14:textId="77777777" w:rsidR="005E0721" w:rsidRPr="00E1576F" w:rsidRDefault="005E0721" w:rsidP="00BE4410">
            <w:pPr>
              <w:jc w:val="right"/>
            </w:pPr>
          </w:p>
        </w:tc>
      </w:tr>
      <w:tr w:rsidR="005E0721" w:rsidRPr="00E1576F" w14:paraId="4DD130F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C353C7" w14:textId="77777777" w:rsidR="005E0721" w:rsidRPr="00E1576F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71E111" w14:textId="77777777" w:rsidR="005E0721" w:rsidRPr="00E1576F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1D438F9" w14:textId="77777777" w:rsidR="005E0721" w:rsidRPr="00E1576F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9A5C3C" w14:textId="77777777" w:rsidR="005E0721" w:rsidRPr="00E1576F" w:rsidRDefault="005E0721" w:rsidP="00BE4410">
            <w:pPr>
              <w:jc w:val="right"/>
            </w:pPr>
          </w:p>
        </w:tc>
      </w:tr>
      <w:tr w:rsidR="005E0721" w:rsidRPr="00E1576F" w14:paraId="673EE360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50ED17" w14:textId="77777777" w:rsidR="005E0721" w:rsidRPr="00E1576F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A47860" w14:textId="77777777" w:rsidR="005E0721" w:rsidRPr="00E1576F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AADFCE" w14:textId="77777777" w:rsidR="005E0721" w:rsidRPr="00E1576F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58AF03" w14:textId="77777777" w:rsidR="005E0721" w:rsidRPr="00E1576F" w:rsidRDefault="005E0721" w:rsidP="00BE4410">
            <w:pPr>
              <w:jc w:val="right"/>
            </w:pPr>
          </w:p>
        </w:tc>
      </w:tr>
      <w:tr w:rsidR="005E0721" w:rsidRPr="00E1576F" w14:paraId="316E7BEE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72A5B92E" w14:textId="77777777" w:rsidR="005E0721" w:rsidRPr="00E1576F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5ABE1BB6" w14:textId="77777777" w:rsidR="005E0721" w:rsidRPr="00E1576F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39F4A7" w14:textId="77777777" w:rsidR="005E0721" w:rsidRPr="00E1576F" w:rsidRDefault="00000000" w:rsidP="005E0721">
            <w:pPr>
              <w:pStyle w:val="berschrift1"/>
            </w:pPr>
            <w:sdt>
              <w:sdtPr>
                <w:id w:val="-1007976488"/>
                <w:placeholder>
                  <w:docPart w:val="FCB5C466CE6649479C1C3C3818991CC6"/>
                </w:placeholder>
                <w:temporary/>
                <w:showingPlcHdr/>
                <w15:appearance w15:val="hidden"/>
              </w:sdtPr>
              <w:sdtContent>
                <w:r w:rsidR="005E0721" w:rsidRPr="00E1576F">
                  <w:rPr>
                    <w:lang w:bidi="de-DE"/>
                  </w:rPr>
                  <w:t>Zwischensumme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C6B74D9" w14:textId="77777777" w:rsidR="005E0721" w:rsidRPr="00E1576F" w:rsidRDefault="00000000" w:rsidP="005E0721">
            <w:pPr>
              <w:pStyle w:val="Gesamtbetrag"/>
            </w:pPr>
            <w:sdt>
              <w:sdtPr>
                <w:id w:val="-1602253610"/>
                <w:placeholder>
                  <w:docPart w:val="20514D963A834F938E3A2BB4D8D8C40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400.00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5E0721" w:rsidRPr="00E1576F" w14:paraId="3FDC228D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76951DCB" w14:textId="77777777" w:rsidR="005E0721" w:rsidRPr="00E1576F" w:rsidRDefault="005E0721" w:rsidP="002D2C31"/>
        </w:tc>
        <w:tc>
          <w:tcPr>
            <w:tcW w:w="6120" w:type="dxa"/>
            <w:vAlign w:val="center"/>
          </w:tcPr>
          <w:p w14:paraId="51A4E7C3" w14:textId="77777777" w:rsidR="005E0721" w:rsidRPr="00E1576F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E5BF6C9" w14:textId="77777777" w:rsidR="005E0721" w:rsidRPr="00E1576F" w:rsidRDefault="00000000" w:rsidP="005E0721">
            <w:pPr>
              <w:pStyle w:val="berschrift1"/>
            </w:pPr>
            <w:sdt>
              <w:sdtPr>
                <w:id w:val="-1969434869"/>
                <w:placeholder>
                  <w:docPart w:val="DE87DCF6E3834CC18F45ADB35F97134E"/>
                </w:placeholder>
                <w:temporary/>
                <w:showingPlcHdr/>
                <w15:appearance w15:val="hidden"/>
              </w:sdtPr>
              <w:sdtContent>
                <w:r w:rsidR="005E0721" w:rsidRPr="00E1576F">
                  <w:rPr>
                    <w:lang w:bidi="de-DE"/>
                  </w:rPr>
                  <w:t>Mehrwertsteuer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1759C7" w14:textId="77777777" w:rsidR="005E0721" w:rsidRPr="00E1576F" w:rsidRDefault="00000000" w:rsidP="005E0721">
            <w:pPr>
              <w:pStyle w:val="Gesamtbetrag"/>
            </w:pPr>
            <w:sdt>
              <w:sdtPr>
                <w:id w:val="11963529"/>
                <w:placeholder>
                  <w:docPart w:val="3BE427493261468E868519F85FF879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20.00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5E0721" w:rsidRPr="00E1576F" w14:paraId="0468F3A6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7B264D57" w14:textId="77777777" w:rsidR="005E0721" w:rsidRPr="00E1576F" w:rsidRDefault="005E0721" w:rsidP="002D2C31"/>
        </w:tc>
        <w:tc>
          <w:tcPr>
            <w:tcW w:w="6120" w:type="dxa"/>
            <w:vAlign w:val="center"/>
          </w:tcPr>
          <w:p w14:paraId="077205CF" w14:textId="77777777" w:rsidR="005E0721" w:rsidRPr="00E1576F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C558BC6" w14:textId="77777777" w:rsidR="005E0721" w:rsidRPr="00E1576F" w:rsidRDefault="00000000" w:rsidP="005E0721">
            <w:pPr>
              <w:pStyle w:val="berschrift1"/>
            </w:pPr>
            <w:sdt>
              <w:sdtPr>
                <w:id w:val="1022060310"/>
                <w:placeholder>
                  <w:docPart w:val="8BE35753AD424921B841ED4833D294F3"/>
                </w:placeholder>
                <w:temporary/>
                <w:showingPlcHdr/>
                <w15:appearance w15:val="hidden"/>
              </w:sdtPr>
              <w:sdtContent>
                <w:r w:rsidR="005E0721" w:rsidRPr="00E1576F">
                  <w:rPr>
                    <w:lang w:bidi="de-DE"/>
                  </w:rPr>
                  <w:t>Gesamtsumme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8DFFFE6" w14:textId="77777777" w:rsidR="005E0721" w:rsidRPr="00E1576F" w:rsidRDefault="00000000" w:rsidP="005E0721">
            <w:pPr>
              <w:pStyle w:val="Gesamtbetrag"/>
            </w:pPr>
            <w:sdt>
              <w:sdtPr>
                <w:id w:val="-1944681675"/>
                <w:placeholder>
                  <w:docPart w:val="D50350232FE34D419E676506A76BE1FF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420.00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4957D9A8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0BC864CCA3D64E769BB749B61E43A9A7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2854C13AEF814D418BCF3A76FC1958DF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4A45DE45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03CBDB068B2B43C7B8E0E4CA87D97E3B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756CC78B" w14:textId="77777777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6371CCD928FC49729814B86545AC1A76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A9AC0FE78CDD4AF996D3C398EF22EFE4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123 Main St.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556B974D4CF7472788356DC94D2B3AF2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Seattle, WA 78910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269F34E88F9B41C6B36E3A2CCE5B6CA1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723546749F9E432986C1E0AF89ED954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0111-222-3333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FEA03CF56D9D42DEB2A556BC5077987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8BE90AC8D5864F4280210F56BEDD6887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0111-222-3334</w:t>
          </w:r>
        </w:sdtContent>
      </w:sdt>
    </w:p>
    <w:sectPr w:rsidR="00A81CA6" w:rsidRPr="00653D2E" w:rsidSect="00390692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09C3" w14:textId="77777777" w:rsidR="00390692" w:rsidRDefault="00390692" w:rsidP="00EE0F7F">
      <w:r>
        <w:separator/>
      </w:r>
    </w:p>
  </w:endnote>
  <w:endnote w:type="continuationSeparator" w:id="0">
    <w:p w14:paraId="07655435" w14:textId="77777777" w:rsidR="00390692" w:rsidRDefault="00390692" w:rsidP="00EE0F7F">
      <w:r>
        <w:continuationSeparator/>
      </w:r>
    </w:p>
  </w:endnote>
  <w:endnote w:type="continuationNotice" w:id="1">
    <w:p w14:paraId="4BBB9DCB" w14:textId="77777777" w:rsidR="00390692" w:rsidRDefault="00390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E169D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4BC6421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D517" w14:textId="77777777" w:rsidR="00390692" w:rsidRDefault="00390692" w:rsidP="00EE0F7F">
      <w:r>
        <w:separator/>
      </w:r>
    </w:p>
  </w:footnote>
  <w:footnote w:type="continuationSeparator" w:id="0">
    <w:p w14:paraId="37425782" w14:textId="77777777" w:rsidR="00390692" w:rsidRDefault="00390692" w:rsidP="00EE0F7F">
      <w:r>
        <w:continuationSeparator/>
      </w:r>
    </w:p>
  </w:footnote>
  <w:footnote w:type="continuationNotice" w:id="1">
    <w:p w14:paraId="0667A8C0" w14:textId="77777777" w:rsidR="00390692" w:rsidRDefault="003906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D5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2AAB"/>
    <w:rsid w:val="00156A3A"/>
    <w:rsid w:val="001617D5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90692"/>
    <w:rsid w:val="003A2839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30D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1D3451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A3BF6F2834B14A838ACC4C7557C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95309E-4126-4337-B7E2-586EE4545931}"/>
      </w:docPartPr>
      <w:docPartBody>
        <w:p w:rsidR="00000000" w:rsidRDefault="00000000">
          <w:pPr>
            <w:pStyle w:val="477A3BF6F2834B14A838ACC4C7557C5D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E60CDC5F28C54322B20A7CD347061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4F01B6-14B9-44E7-BB99-0FC13A2271C4}"/>
      </w:docPartPr>
      <w:docPartBody>
        <w:p w:rsidR="00000000" w:rsidRDefault="00000000">
          <w:pPr>
            <w:pStyle w:val="E60CDC5F28C54322B20A7CD3470611D9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77F19FB7FA8844C591ED936EB90E8A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30AD92-821D-4D3E-A41D-7CD5D670DB65}"/>
      </w:docPartPr>
      <w:docPartBody>
        <w:p w:rsidR="00000000" w:rsidRDefault="00000000">
          <w:pPr>
            <w:pStyle w:val="77F19FB7FA8844C591ED936EB90E8A2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576FC0CB6E54FA38FF880EAECB9BE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1428B-3C19-4279-AA06-6D0D84D65391}"/>
      </w:docPartPr>
      <w:docPartBody>
        <w:p w:rsidR="00000000" w:rsidRDefault="00000000">
          <w:pPr>
            <w:pStyle w:val="1576FC0CB6E54FA38FF880EAECB9BE3F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289EE04439894D5F89A9743D8DA66D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7A50D4-9391-401C-88B4-2BA261515BEC}"/>
      </w:docPartPr>
      <w:docPartBody>
        <w:p w:rsidR="00000000" w:rsidRDefault="00000000">
          <w:pPr>
            <w:pStyle w:val="289EE04439894D5F89A9743D8DA66D47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B9807129BF5F4E5E9CA2E6C201092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1A07EB-CCB1-478D-8879-437D46C75911}"/>
      </w:docPartPr>
      <w:docPartBody>
        <w:p w:rsidR="00000000" w:rsidRDefault="00000000">
          <w:pPr>
            <w:pStyle w:val="B9807129BF5F4E5E9CA2E6C201092694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EB6C8221C9F34EB0846FC98202B4D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B04632-1D60-4710-BA42-C678767D6164}"/>
      </w:docPartPr>
      <w:docPartBody>
        <w:p w:rsidR="00000000" w:rsidRDefault="00000000">
          <w:pPr>
            <w:pStyle w:val="EB6C8221C9F34EB0846FC98202B4D3A8"/>
          </w:pPr>
          <w:r w:rsidRPr="00E1576F">
            <w:rPr>
              <w:lang w:bidi="de-DE"/>
            </w:rPr>
            <w:t>ABC12345</w:t>
          </w:r>
        </w:p>
      </w:docPartBody>
    </w:docPart>
    <w:docPart>
      <w:docPartPr>
        <w:name w:val="AC0556625AB24B5285650333CD261C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0F3A6-D56F-43A3-ACCF-94B02C0FEE93}"/>
      </w:docPartPr>
      <w:docPartBody>
        <w:p w:rsidR="00000000" w:rsidRDefault="00000000">
          <w:pPr>
            <w:pStyle w:val="AC0556625AB24B5285650333CD261CD4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00FFDC9E9ABE4D148096BF019FCA7B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672CB-C363-44CD-ADA8-57760F132512}"/>
      </w:docPartPr>
      <w:docPartBody>
        <w:p w:rsidR="00000000" w:rsidRDefault="00000000">
          <w:pPr>
            <w:pStyle w:val="00FFDC9E9ABE4D148096BF019FCA7B3A"/>
          </w:pPr>
          <w:r w:rsidRPr="00653D2E">
            <w:rPr>
              <w:lang w:val="en-US" w:bidi="de-DE"/>
            </w:rPr>
            <w:t xml:space="preserve">Anjali </w:t>
          </w:r>
          <w:r w:rsidRPr="00653D2E">
            <w:rPr>
              <w:lang w:val="en-US" w:bidi="de-DE"/>
            </w:rPr>
            <w:t>Chaturvedi</w:t>
          </w:r>
        </w:p>
      </w:docPartBody>
    </w:docPart>
    <w:docPart>
      <w:docPartPr>
        <w:name w:val="EBA4002BC9DF45909641866AFF5D41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9E9E84-6201-4A45-AE64-EFDA4820B061}"/>
      </w:docPartPr>
      <w:docPartBody>
        <w:p w:rsidR="00000000" w:rsidRDefault="00000000">
          <w:pPr>
            <w:pStyle w:val="EBA4002BC9DF45909641866AFF5D4109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4F6399054D62416584F88FA89B0287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2A51F7-4074-4C1F-B102-7D6588CD4233}"/>
      </w:docPartPr>
      <w:docPartBody>
        <w:p w:rsidR="00000000" w:rsidRDefault="00000000">
          <w:pPr>
            <w:pStyle w:val="4F6399054D62416584F88FA89B02879F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A38A8FFB893C4C36BD92201EFFB7E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9D5DD9-E9F7-4012-AB5D-9E28B14B6A7F}"/>
      </w:docPartPr>
      <w:docPartBody>
        <w:p w:rsidR="00000000" w:rsidRDefault="00000000">
          <w:pPr>
            <w:pStyle w:val="A38A8FFB893C4C36BD92201EFFB7EB06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2BA67D38DCF94D38833C0214183354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79B588-6150-47D4-BC54-6783DEE72AE0}"/>
      </w:docPartPr>
      <w:docPartBody>
        <w:p w:rsidR="00000000" w:rsidRDefault="00000000">
          <w:pPr>
            <w:pStyle w:val="2BA67D38DCF94D38833C02141833549D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FCF8D342FF4D4EE9AB1D40079DA93F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87DB0E-D879-43AE-864F-2FD15B233F32}"/>
      </w:docPartPr>
      <w:docPartBody>
        <w:p w:rsidR="00000000" w:rsidRDefault="00000000">
          <w:pPr>
            <w:pStyle w:val="FCF8D342FF4D4EE9AB1D40079DA93F42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4341402BEAF64EED9AE75A80DB865A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561EAD-36AF-4C91-8E05-422E676FCF3C}"/>
      </w:docPartPr>
      <w:docPartBody>
        <w:p w:rsidR="00000000" w:rsidRDefault="00000000">
          <w:pPr>
            <w:pStyle w:val="4341402BEAF64EED9AE75A80DB865A3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7E534563D27C43AA8F829A3D90F575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1DC8C5-CD1F-44DC-9ACE-50F6C7D8C9F3}"/>
      </w:docPartPr>
      <w:docPartBody>
        <w:p w:rsidR="00000000" w:rsidRDefault="00000000">
          <w:pPr>
            <w:pStyle w:val="7E534563D27C43AA8F829A3D90F575D5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121773A590E42178B4E0E38442702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F6BFAE-6C3C-405A-A12F-B081A3A41E7B}"/>
      </w:docPartPr>
      <w:docPartBody>
        <w:p w:rsidR="00000000" w:rsidRDefault="00000000">
          <w:pPr>
            <w:pStyle w:val="0121773A590E42178B4E0E384427021B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6AD18CB88BF24847970C313EE4BF2E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9A5B02-3DE7-41AA-B9F4-F51905E79EF4}"/>
      </w:docPartPr>
      <w:docPartBody>
        <w:p w:rsidR="00000000" w:rsidRDefault="00000000">
          <w:pPr>
            <w:pStyle w:val="6AD18CB88BF24847970C313EE4BF2EDD"/>
          </w:pPr>
          <w:r w:rsidRPr="00E1576F">
            <w:rPr>
              <w:lang w:bidi="de-DE"/>
            </w:rPr>
            <w:t>Oscar Ward</w:t>
          </w:r>
        </w:p>
      </w:docPartBody>
    </w:docPart>
    <w:docPart>
      <w:docPartPr>
        <w:name w:val="147C48FA5E4B4467B465B48E4F513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B5D660-4E30-4AE5-B298-DC989BA45F42}"/>
      </w:docPartPr>
      <w:docPartBody>
        <w:p w:rsidR="00000000" w:rsidRDefault="00000000">
          <w:pPr>
            <w:pStyle w:val="147C48FA5E4B4467B465B48E4F51336E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48C9247E9043448C8E071FC8B5CD61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64470A-2776-4079-ADD4-C8C84605728E}"/>
      </w:docPartPr>
      <w:docPartBody>
        <w:p w:rsidR="00000000" w:rsidRDefault="00000000">
          <w:pPr>
            <w:pStyle w:val="48C9247E9043448C8E071FC8B5CD616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5D2002633F04A42B295ABCF464952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9820CA-1AEA-48CD-86B2-D8369F367A71}"/>
      </w:docPartPr>
      <w:docPartBody>
        <w:p w:rsidR="00000000" w:rsidRDefault="00000000">
          <w:pPr>
            <w:pStyle w:val="15D2002633F04A42B295ABCF46495203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7703F2B11A7467EBF2E136C023705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D5D02-2D4C-4D22-B707-166209477055}"/>
      </w:docPartPr>
      <w:docPartBody>
        <w:p w:rsidR="00000000" w:rsidRDefault="00000000">
          <w:pPr>
            <w:pStyle w:val="A7703F2B11A7467EBF2E136C02370579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32D6BDD59DC144D4B03FB5F39B914B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5FD0FE-76D3-45F7-9201-EFA63F009616}"/>
      </w:docPartPr>
      <w:docPartBody>
        <w:p w:rsidR="00000000" w:rsidRDefault="00000000">
          <w:pPr>
            <w:pStyle w:val="32D6BDD59DC144D4B03FB5F39B914BE5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A7E638B6739D4C528E79C76D1D2DAB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0E0203-CED3-4BAC-87ED-CDBD0910A9F2}"/>
      </w:docPartPr>
      <w:docPartBody>
        <w:p w:rsidR="00000000" w:rsidRDefault="00000000">
          <w:pPr>
            <w:pStyle w:val="A7E638B6739D4C528E79C76D1D2DAB28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A803F3D9F404DAA98A5A576CFFDDB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D269A9-2D4E-4867-AF06-DC3D82B5AA06}"/>
      </w:docPartPr>
      <w:docPartBody>
        <w:p w:rsidR="00000000" w:rsidRDefault="00000000">
          <w:pPr>
            <w:pStyle w:val="FA803F3D9F404DAA98A5A576CFFDDBB6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F3FC41D2EB3E4138BAD896A9D70F19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0DA892-CE48-43EF-A408-4314DC49D297}"/>
      </w:docPartPr>
      <w:docPartBody>
        <w:p w:rsidR="00000000" w:rsidRDefault="00000000">
          <w:pPr>
            <w:pStyle w:val="F3FC41D2EB3E4138BAD896A9D70F1956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C5E295BF0756493B89550FA83DA5F4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28F86B-F15F-4E20-8A9B-01E5643D64AB}"/>
      </w:docPartPr>
      <w:docPartBody>
        <w:p w:rsidR="00000000" w:rsidRDefault="00000000">
          <w:pPr>
            <w:pStyle w:val="C5E295BF0756493B89550FA83DA5F465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A857DC7075AB46AF831A91A3C37DA2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617A33-D072-4F5D-8981-CCBDC5584FC3}"/>
      </w:docPartPr>
      <w:docPartBody>
        <w:p w:rsidR="00000000" w:rsidRDefault="00000000">
          <w:pPr>
            <w:pStyle w:val="A857DC7075AB46AF831A91A3C37DA238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146875C55334E96BE895C7084C0D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1D0FBD-FA32-4C77-B1B3-81C2017393EA}"/>
      </w:docPartPr>
      <w:docPartBody>
        <w:p w:rsidR="00000000" w:rsidRDefault="00000000">
          <w:pPr>
            <w:pStyle w:val="E146875C55334E96BE895C7084C0D812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3ED31DBFC4F4D69B267095DA81208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B6BC34-1E76-4066-BADB-3A627E1612BB}"/>
      </w:docPartPr>
      <w:docPartBody>
        <w:p w:rsidR="00000000" w:rsidRDefault="00000000">
          <w:pPr>
            <w:pStyle w:val="13ED31DBFC4F4D69B267095DA81208E4"/>
          </w:pPr>
          <w:r w:rsidRPr="00E1576F">
            <w:rPr>
              <w:lang w:bidi="de-DE"/>
            </w:rPr>
            <w:t>50</w:t>
          </w:r>
        </w:p>
      </w:docPartBody>
    </w:docPart>
    <w:docPart>
      <w:docPartPr>
        <w:name w:val="3180C682C24A4D61AFE12AFCCC3A4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D46E9-5633-4CE9-9AA8-D99C0D4FC8F3}"/>
      </w:docPartPr>
      <w:docPartBody>
        <w:p w:rsidR="00000000" w:rsidRDefault="00000000">
          <w:pPr>
            <w:pStyle w:val="3180C682C24A4D61AFE12AFCCC3A444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49554485EDBD460D8611E2C2D78F16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F6C45B-5190-4770-BD4D-905621E33493}"/>
      </w:docPartPr>
      <w:docPartBody>
        <w:p w:rsidR="00000000" w:rsidRDefault="00000000">
          <w:pPr>
            <w:pStyle w:val="49554485EDBD460D8611E2C2D78F16D2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D9259E8586C492E85B6B1C8795B9D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EF001E-0EFD-4B39-B46D-54DACE481542}"/>
      </w:docPartPr>
      <w:docPartBody>
        <w:p w:rsidR="00000000" w:rsidRDefault="00000000">
          <w:pPr>
            <w:pStyle w:val="2D9259E8586C492E85B6B1C8795B9D16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CB5C466CE6649479C1C3C3818991C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B87207-9863-47AA-9A1D-6D5E14C7FE61}"/>
      </w:docPartPr>
      <w:docPartBody>
        <w:p w:rsidR="00000000" w:rsidRDefault="00000000">
          <w:pPr>
            <w:pStyle w:val="FCB5C466CE6649479C1C3C3818991CC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20514D963A834F938E3A2BB4D8D8C4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F5C40E-0976-4B02-8683-00788A345BA7}"/>
      </w:docPartPr>
      <w:docPartBody>
        <w:p w:rsidR="00000000" w:rsidRDefault="00000000">
          <w:pPr>
            <w:pStyle w:val="20514D963A834F938E3A2BB4D8D8C40E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DE87DCF6E3834CC18F45ADB35F971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C0EAF7-11EF-422A-8A4C-9357A501A3A0}"/>
      </w:docPartPr>
      <w:docPartBody>
        <w:p w:rsidR="00000000" w:rsidRDefault="00000000">
          <w:pPr>
            <w:pStyle w:val="DE87DCF6E3834CC18F45ADB35F97134E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3BE427493261468E868519F85FF879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13DAC0-C1CB-4F16-A7F2-1C4AC16960CB}"/>
      </w:docPartPr>
      <w:docPartBody>
        <w:p w:rsidR="00000000" w:rsidRDefault="00000000">
          <w:pPr>
            <w:pStyle w:val="3BE427493261468E868519F85FF87977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8BE35753AD424921B841ED4833D294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BFE92D-8FA6-4692-BC8F-B3C896F59A3D}"/>
      </w:docPartPr>
      <w:docPartBody>
        <w:p w:rsidR="00000000" w:rsidRDefault="00000000">
          <w:pPr>
            <w:pStyle w:val="8BE35753AD424921B841ED4833D294F3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D50350232FE34D419E676506A76BE1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BDDB85-2193-4A92-A52C-59AE5F2A427A}"/>
      </w:docPartPr>
      <w:docPartBody>
        <w:p w:rsidR="00000000" w:rsidRDefault="00000000">
          <w:pPr>
            <w:pStyle w:val="D50350232FE34D419E676506A76BE1FF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0BC864CCA3D64E769BB749B61E43A9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EFF91F-BE7F-47B1-BACA-1149AF23959E}"/>
      </w:docPartPr>
      <w:docPartBody>
        <w:p w:rsidR="00000000" w:rsidRDefault="00000000">
          <w:pPr>
            <w:pStyle w:val="0BC864CCA3D64E769BB749B61E43A9A7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2854C13AEF814D418BCF3A76FC1958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7EA7E-F758-43B5-807D-89189AFFA32A}"/>
      </w:docPartPr>
      <w:docPartBody>
        <w:p w:rsidR="00000000" w:rsidRDefault="00000000">
          <w:pPr>
            <w:pStyle w:val="2854C13AEF814D418BCF3A76FC1958DF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03CBDB068B2B43C7B8E0E4CA87D97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3AECD-7F30-4A45-AEAF-E5A9F275DBB4}"/>
      </w:docPartPr>
      <w:docPartBody>
        <w:p w:rsidR="00000000" w:rsidRDefault="00000000">
          <w:pPr>
            <w:pStyle w:val="03CBDB068B2B43C7B8E0E4CA87D97E3B"/>
          </w:pPr>
          <w:r w:rsidRPr="00E1576F">
            <w:rPr>
              <w:lang w:bidi="de-DE"/>
            </w:rPr>
            <w:t xml:space="preserve">Vielen </w:t>
          </w:r>
          <w:r w:rsidRPr="00E1576F">
            <w:rPr>
              <w:lang w:bidi="de-DE"/>
            </w:rPr>
            <w:t>Dank für Ihren Auftrag!</w:t>
          </w:r>
        </w:p>
      </w:docPartBody>
    </w:docPart>
    <w:docPart>
      <w:docPartPr>
        <w:name w:val="6371CCD928FC49729814B86545AC1A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95C01F-95C8-4A20-9665-2F9C9DC17D89}"/>
      </w:docPartPr>
      <w:docPartBody>
        <w:p w:rsidR="00000000" w:rsidRDefault="00000000">
          <w:pPr>
            <w:pStyle w:val="6371CCD928FC49729814B86545AC1A76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A9AC0FE78CDD4AF996D3C398EF22EF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53384D-F24C-48EB-BC8D-A327F44D24E7}"/>
      </w:docPartPr>
      <w:docPartBody>
        <w:p w:rsidR="00000000" w:rsidRDefault="00000000">
          <w:pPr>
            <w:pStyle w:val="A9AC0FE78CDD4AF996D3C398EF22EFE4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556B974D4CF7472788356DC94D2B3A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E7FC-9168-4BA9-BFC9-ECC3F8F68D03}"/>
      </w:docPartPr>
      <w:docPartBody>
        <w:p w:rsidR="00000000" w:rsidRDefault="00000000">
          <w:pPr>
            <w:pStyle w:val="556B974D4CF7472788356DC94D2B3AF2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269F34E88F9B41C6B36E3A2CCE5B6C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209C8F-56D2-4424-B2D7-543E3499A924}"/>
      </w:docPartPr>
      <w:docPartBody>
        <w:p w:rsidR="00000000" w:rsidRDefault="00000000">
          <w:pPr>
            <w:pStyle w:val="269F34E88F9B41C6B36E3A2CCE5B6CA1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723546749F9E432986C1E0AF89ED95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A688E4-CCCB-4479-BDF0-2AEF025863DC}"/>
      </w:docPartPr>
      <w:docPartBody>
        <w:p w:rsidR="00000000" w:rsidRDefault="00000000">
          <w:pPr>
            <w:pStyle w:val="723546749F9E432986C1E0AF89ED954A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FEA03CF56D9D42DEB2A556BC507798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B5A867-8151-4091-931B-5CFF53D08B4D}"/>
      </w:docPartPr>
      <w:docPartBody>
        <w:p w:rsidR="00000000" w:rsidRDefault="00000000">
          <w:pPr>
            <w:pStyle w:val="FEA03CF56D9D42DEB2A556BC5077987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8BE90AC8D5864F4280210F56BEDD68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44A62-798C-49C9-A30E-798E0DBA2BFE}"/>
      </w:docPartPr>
      <w:docPartBody>
        <w:p w:rsidR="00000000" w:rsidRDefault="00000000">
          <w:pPr>
            <w:pStyle w:val="8BE90AC8D5864F4280210F56BEDD6887"/>
          </w:pPr>
          <w:r w:rsidRPr="00653D2E">
            <w:rPr>
              <w:lang w:val="en-US" w:bidi="de-DE"/>
            </w:rPr>
            <w:t>0111-222-3334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0"/>
    <w:rsid w:val="001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77A3BF6F2834B14A838ACC4C7557C5D">
    <w:name w:val="477A3BF6F2834B14A838ACC4C7557C5D"/>
  </w:style>
  <w:style w:type="paragraph" w:customStyle="1" w:styleId="E60CDC5F28C54322B20A7CD3470611D9">
    <w:name w:val="E60CDC5F28C54322B20A7CD3470611D9"/>
  </w:style>
  <w:style w:type="paragraph" w:customStyle="1" w:styleId="77F19FB7FA8844C591ED936EB90E8A2E">
    <w:name w:val="77F19FB7FA8844C591ED936EB90E8A2E"/>
  </w:style>
  <w:style w:type="paragraph" w:customStyle="1" w:styleId="1576FC0CB6E54FA38FF880EAECB9BE3F">
    <w:name w:val="1576FC0CB6E54FA38FF880EAECB9BE3F"/>
  </w:style>
  <w:style w:type="paragraph" w:customStyle="1" w:styleId="289EE04439894D5F89A9743D8DA66D47">
    <w:name w:val="289EE04439894D5F89A9743D8DA66D47"/>
  </w:style>
  <w:style w:type="paragraph" w:customStyle="1" w:styleId="B9807129BF5F4E5E9CA2E6C201092694">
    <w:name w:val="B9807129BF5F4E5E9CA2E6C201092694"/>
  </w:style>
  <w:style w:type="paragraph" w:customStyle="1" w:styleId="EB6C8221C9F34EB0846FC98202B4D3A8">
    <w:name w:val="EB6C8221C9F34EB0846FC98202B4D3A8"/>
  </w:style>
  <w:style w:type="paragraph" w:customStyle="1" w:styleId="AC0556625AB24B5285650333CD261CD4">
    <w:name w:val="AC0556625AB24B5285650333CD261CD4"/>
  </w:style>
  <w:style w:type="paragraph" w:customStyle="1" w:styleId="00FFDC9E9ABE4D148096BF019FCA7B3A">
    <w:name w:val="00FFDC9E9ABE4D148096BF019FCA7B3A"/>
  </w:style>
  <w:style w:type="paragraph" w:customStyle="1" w:styleId="EBA4002BC9DF45909641866AFF5D4109">
    <w:name w:val="EBA4002BC9DF45909641866AFF5D4109"/>
  </w:style>
  <w:style w:type="paragraph" w:customStyle="1" w:styleId="4F6399054D62416584F88FA89B02879F">
    <w:name w:val="4F6399054D62416584F88FA89B02879F"/>
  </w:style>
  <w:style w:type="paragraph" w:customStyle="1" w:styleId="A38A8FFB893C4C36BD92201EFFB7EB06">
    <w:name w:val="A38A8FFB893C4C36BD92201EFFB7EB06"/>
  </w:style>
  <w:style w:type="paragraph" w:customStyle="1" w:styleId="2BA67D38DCF94D38833C02141833549D">
    <w:name w:val="2BA67D38DCF94D38833C02141833549D"/>
  </w:style>
  <w:style w:type="paragraph" w:customStyle="1" w:styleId="FCF8D342FF4D4EE9AB1D40079DA93F42">
    <w:name w:val="FCF8D342FF4D4EE9AB1D40079DA93F42"/>
  </w:style>
  <w:style w:type="paragraph" w:customStyle="1" w:styleId="4341402BEAF64EED9AE75A80DB865A38">
    <w:name w:val="4341402BEAF64EED9AE75A80DB865A38"/>
  </w:style>
  <w:style w:type="paragraph" w:customStyle="1" w:styleId="7E534563D27C43AA8F829A3D90F575D5">
    <w:name w:val="7E534563D27C43AA8F829A3D90F575D5"/>
  </w:style>
  <w:style w:type="paragraph" w:customStyle="1" w:styleId="0121773A590E42178B4E0E384427021B">
    <w:name w:val="0121773A590E42178B4E0E384427021B"/>
  </w:style>
  <w:style w:type="paragraph" w:customStyle="1" w:styleId="6AD18CB88BF24847970C313EE4BF2EDD">
    <w:name w:val="6AD18CB88BF24847970C313EE4BF2EDD"/>
  </w:style>
  <w:style w:type="paragraph" w:customStyle="1" w:styleId="147C48FA5E4B4467B465B48E4F51336E">
    <w:name w:val="147C48FA5E4B4467B465B48E4F51336E"/>
  </w:style>
  <w:style w:type="paragraph" w:customStyle="1" w:styleId="48C9247E9043448C8E071FC8B5CD6165">
    <w:name w:val="48C9247E9043448C8E071FC8B5CD6165"/>
  </w:style>
  <w:style w:type="paragraph" w:customStyle="1" w:styleId="15D2002633F04A42B295ABCF46495203">
    <w:name w:val="15D2002633F04A42B295ABCF46495203"/>
  </w:style>
  <w:style w:type="paragraph" w:customStyle="1" w:styleId="A7703F2B11A7467EBF2E136C02370579">
    <w:name w:val="A7703F2B11A7467EBF2E136C02370579"/>
  </w:style>
  <w:style w:type="paragraph" w:customStyle="1" w:styleId="32D6BDD59DC144D4B03FB5F39B914BE5">
    <w:name w:val="32D6BDD59DC144D4B03FB5F39B914BE5"/>
  </w:style>
  <w:style w:type="paragraph" w:customStyle="1" w:styleId="A7E638B6739D4C528E79C76D1D2DAB28">
    <w:name w:val="A7E638B6739D4C528E79C76D1D2DAB28"/>
  </w:style>
  <w:style w:type="paragraph" w:customStyle="1" w:styleId="FA803F3D9F404DAA98A5A576CFFDDBB6">
    <w:name w:val="FA803F3D9F404DAA98A5A576CFFDDBB6"/>
  </w:style>
  <w:style w:type="paragraph" w:customStyle="1" w:styleId="F3FC41D2EB3E4138BAD896A9D70F1956">
    <w:name w:val="F3FC41D2EB3E4138BAD896A9D70F1956"/>
  </w:style>
  <w:style w:type="paragraph" w:customStyle="1" w:styleId="C5E295BF0756493B89550FA83DA5F465">
    <w:name w:val="C5E295BF0756493B89550FA83DA5F465"/>
  </w:style>
  <w:style w:type="paragraph" w:customStyle="1" w:styleId="A857DC7075AB46AF831A91A3C37DA238">
    <w:name w:val="A857DC7075AB46AF831A91A3C37DA238"/>
  </w:style>
  <w:style w:type="paragraph" w:customStyle="1" w:styleId="E146875C55334E96BE895C7084C0D812">
    <w:name w:val="E146875C55334E96BE895C7084C0D812"/>
  </w:style>
  <w:style w:type="paragraph" w:customStyle="1" w:styleId="13ED31DBFC4F4D69B267095DA81208E4">
    <w:name w:val="13ED31DBFC4F4D69B267095DA81208E4"/>
  </w:style>
  <w:style w:type="paragraph" w:customStyle="1" w:styleId="3180C682C24A4D61AFE12AFCCC3A444C">
    <w:name w:val="3180C682C24A4D61AFE12AFCCC3A444C"/>
  </w:style>
  <w:style w:type="paragraph" w:customStyle="1" w:styleId="49554485EDBD460D8611E2C2D78F16D2">
    <w:name w:val="49554485EDBD460D8611E2C2D78F16D2"/>
  </w:style>
  <w:style w:type="paragraph" w:customStyle="1" w:styleId="2D9259E8586C492E85B6B1C8795B9D16">
    <w:name w:val="2D9259E8586C492E85B6B1C8795B9D16"/>
  </w:style>
  <w:style w:type="paragraph" w:customStyle="1" w:styleId="FCB5C466CE6649479C1C3C3818991CC6">
    <w:name w:val="FCB5C466CE6649479C1C3C3818991CC6"/>
  </w:style>
  <w:style w:type="paragraph" w:customStyle="1" w:styleId="20514D963A834F938E3A2BB4D8D8C40E">
    <w:name w:val="20514D963A834F938E3A2BB4D8D8C40E"/>
  </w:style>
  <w:style w:type="paragraph" w:customStyle="1" w:styleId="DE87DCF6E3834CC18F45ADB35F97134E">
    <w:name w:val="DE87DCF6E3834CC18F45ADB35F97134E"/>
  </w:style>
  <w:style w:type="paragraph" w:customStyle="1" w:styleId="3BE427493261468E868519F85FF87977">
    <w:name w:val="3BE427493261468E868519F85FF87977"/>
  </w:style>
  <w:style w:type="paragraph" w:customStyle="1" w:styleId="8BE35753AD424921B841ED4833D294F3">
    <w:name w:val="8BE35753AD424921B841ED4833D294F3"/>
  </w:style>
  <w:style w:type="paragraph" w:customStyle="1" w:styleId="D50350232FE34D419E676506A76BE1FF">
    <w:name w:val="D50350232FE34D419E676506A76BE1FF"/>
  </w:style>
  <w:style w:type="paragraph" w:customStyle="1" w:styleId="0BC864CCA3D64E769BB749B61E43A9A7">
    <w:name w:val="0BC864CCA3D64E769BB749B61E43A9A7"/>
  </w:style>
  <w:style w:type="paragraph" w:customStyle="1" w:styleId="2854C13AEF814D418BCF3A76FC1958DF">
    <w:name w:val="2854C13AEF814D418BCF3A76FC1958DF"/>
  </w:style>
  <w:style w:type="paragraph" w:customStyle="1" w:styleId="03CBDB068B2B43C7B8E0E4CA87D97E3B">
    <w:name w:val="03CBDB068B2B43C7B8E0E4CA87D97E3B"/>
  </w:style>
  <w:style w:type="paragraph" w:customStyle="1" w:styleId="6371CCD928FC49729814B86545AC1A76">
    <w:name w:val="6371CCD928FC49729814B86545AC1A76"/>
  </w:style>
  <w:style w:type="paragraph" w:customStyle="1" w:styleId="A9AC0FE78CDD4AF996D3C398EF22EFE4">
    <w:name w:val="A9AC0FE78CDD4AF996D3C398EF22EFE4"/>
  </w:style>
  <w:style w:type="paragraph" w:customStyle="1" w:styleId="556B974D4CF7472788356DC94D2B3AF2">
    <w:name w:val="556B974D4CF7472788356DC94D2B3AF2"/>
  </w:style>
  <w:style w:type="paragraph" w:customStyle="1" w:styleId="269F34E88F9B41C6B36E3A2CCE5B6CA1">
    <w:name w:val="269F34E88F9B41C6B36E3A2CCE5B6CA1"/>
  </w:style>
  <w:style w:type="paragraph" w:customStyle="1" w:styleId="723546749F9E432986C1E0AF89ED954A">
    <w:name w:val="723546749F9E432986C1E0AF89ED954A"/>
  </w:style>
  <w:style w:type="paragraph" w:customStyle="1" w:styleId="FEA03CF56D9D42DEB2A556BC50779870">
    <w:name w:val="FEA03CF56D9D42DEB2A556BC50779870"/>
  </w:style>
  <w:style w:type="paragraph" w:customStyle="1" w:styleId="8BE90AC8D5864F4280210F56BEDD6887">
    <w:name w:val="8BE90AC8D5864F4280210F56BEDD6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2024-01-17T19:19:00Z</dcterms:created>
  <dcterms:modified xsi:type="dcterms:W3CDTF">2024-01-17T19:20:00Z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